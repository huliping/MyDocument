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F7740C">
        <w:trPr>
          <w:trHeight w:val="2880"/>
          <w:jc w:val="center"/>
        </w:trPr>
        <w:tc>
          <w:tcPr>
            <w:tcW w:w="5000" w:type="pct"/>
          </w:tcPr>
          <w:p w:rsidR="00F7740C" w:rsidRDefault="006A1A1D" w:rsidP="00D76360">
            <w:r w:rsidRPr="006A1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A65ED3" wp14:editId="5F90A2B0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2374265" cy="1403985"/>
                      <wp:effectExtent l="0" t="0" r="5080" b="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88B" w:rsidRDefault="001E088B">
                                  <w:r w:rsidRPr="006A1A1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205130B" wp14:editId="27B878D2">
                                        <wp:extent cx="1819275" cy="561975"/>
                                        <wp:effectExtent l="0" t="0" r="9525" b="9525"/>
                                        <wp:docPr id="3" name="圖片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19275" cy="561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" stroked="f">
                      <v:textbox style="mso-fit-shape-to-text:t">
                        <w:txbxContent>
                          <w:p w:rsidR="001E088B" w:rsidRDefault="001E088B">
                            <w:r w:rsidRPr="006A1A1D">
                              <w:rPr>
                                <w:noProof/>
                              </w:rPr>
                              <w:drawing>
                                <wp:inline distT="0" distB="0" distL="0" distR="0" wp14:anchorId="5205130B" wp14:editId="27B878D2">
                                  <wp:extent cx="1819275" cy="561975"/>
                                  <wp:effectExtent l="0" t="0" r="9525" b="9525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156F4" w:rsidRDefault="006156F4" w:rsidP="00F7740C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:rsidR="006156F4" w:rsidRDefault="006156F4" w:rsidP="00F7740C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  <w:kern w:val="2"/>
                <w:sz w:val="24"/>
              </w:rPr>
            </w:pPr>
          </w:p>
          <w:p w:rsidR="006156F4" w:rsidRDefault="006156F4" w:rsidP="00F7740C">
            <w:pPr>
              <w:pStyle w:val="a5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:rsidR="00F7740C" w:rsidRPr="00F7740C" w:rsidRDefault="00F7740C" w:rsidP="004A2EF8">
            <w:pPr>
              <w:jc w:val="center"/>
            </w:pPr>
          </w:p>
          <w:p w:rsidR="00F7740C" w:rsidRDefault="00F7740C" w:rsidP="00F7740C">
            <w:pPr>
              <w:tabs>
                <w:tab w:val="left" w:pos="3135"/>
              </w:tabs>
              <w:jc w:val="right"/>
            </w:pPr>
            <w:r>
              <w:tab/>
            </w:r>
          </w:p>
          <w:p w:rsidR="00F7740C" w:rsidRDefault="00F7740C" w:rsidP="003A6AA6">
            <w:pPr>
              <w:tabs>
                <w:tab w:val="left" w:pos="3135"/>
              </w:tabs>
              <w:jc w:val="center"/>
            </w:pPr>
          </w:p>
          <w:p w:rsidR="00F7740C" w:rsidRDefault="00F7740C" w:rsidP="00F7740C">
            <w:pPr>
              <w:tabs>
                <w:tab w:val="left" w:pos="3135"/>
              </w:tabs>
            </w:pPr>
          </w:p>
          <w:p w:rsidR="00F7740C" w:rsidRPr="00F7740C" w:rsidRDefault="00F7740C" w:rsidP="00F7740C">
            <w:pPr>
              <w:tabs>
                <w:tab w:val="left" w:pos="3135"/>
              </w:tabs>
            </w:pPr>
          </w:p>
        </w:tc>
      </w:tr>
      <w:tr w:rsidR="00F7740C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標題"/>
            <w:id w:val="15524250"/>
            <w:placeholder>
              <w:docPart w:val="AD0A0196768040A18FD5915F0953967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7740C" w:rsidRDefault="00FC05A4" w:rsidP="00FC05A4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 xml:space="preserve">Hotspot Server Usage For </w:t>
                </w:r>
                <w:r w:rsidR="0011104F"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 xml:space="preserve">Handle </w:t>
                </w: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>App</w:t>
                </w:r>
              </w:p>
            </w:tc>
          </w:sdtContent>
        </w:sdt>
      </w:tr>
      <w:tr w:rsidR="00F7740C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F7740C" w:rsidRDefault="00CF670B" w:rsidP="00456129">
            <w:pPr>
              <w:pStyle w:val="a5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標題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FC05A4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  <w:t>用途說明</w:t>
                </w:r>
              </w:sdtContent>
            </w:sdt>
          </w:p>
        </w:tc>
      </w:tr>
      <w:tr w:rsidR="00F7740C">
        <w:trPr>
          <w:trHeight w:val="360"/>
          <w:jc w:val="center"/>
        </w:trPr>
        <w:tc>
          <w:tcPr>
            <w:tcW w:w="5000" w:type="pct"/>
            <w:vAlign w:val="center"/>
          </w:tcPr>
          <w:p w:rsidR="00F7740C" w:rsidRDefault="00F7740C">
            <w:pPr>
              <w:pStyle w:val="a5"/>
              <w:jc w:val="center"/>
            </w:pPr>
          </w:p>
        </w:tc>
      </w:tr>
      <w:tr w:rsidR="00F7740C">
        <w:trPr>
          <w:trHeight w:val="360"/>
          <w:jc w:val="center"/>
        </w:trPr>
        <w:sdt>
          <w:sdtPr>
            <w:rPr>
              <w:b/>
              <w:bCs/>
            </w:rPr>
            <w:alias w:val="作者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F7740C" w:rsidRDefault="00FC05A4" w:rsidP="00456129">
                <w:pPr>
                  <w:pStyle w:val="a5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 xml:space="preserve">Hu </w:t>
                </w:r>
                <w:proofErr w:type="spellStart"/>
                <w:r>
                  <w:rPr>
                    <w:rFonts w:hint="eastAsia"/>
                    <w:b/>
                    <w:bCs/>
                  </w:rPr>
                  <w:t>Liping</w:t>
                </w:r>
                <w:proofErr w:type="spellEnd"/>
              </w:p>
            </w:tc>
          </w:sdtContent>
        </w:sdt>
      </w:tr>
      <w:tr w:rsidR="00F7740C">
        <w:trPr>
          <w:trHeight w:val="360"/>
          <w:jc w:val="center"/>
        </w:trPr>
        <w:sdt>
          <w:sdtPr>
            <w:rPr>
              <w:b/>
              <w:bCs/>
            </w:rPr>
            <w:alias w:val="日期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21-10-29T00:00:00Z">
              <w:dateFormat w:val="yyyy/M/d"/>
              <w:lid w:val="zh-TW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F7740C" w:rsidRDefault="00892DAE" w:rsidP="00456129">
                <w:pPr>
                  <w:pStyle w:val="a5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2021/10/29</w:t>
                </w:r>
              </w:p>
            </w:tc>
          </w:sdtContent>
        </w:sdt>
      </w:tr>
    </w:tbl>
    <w:p w:rsidR="00F7740C" w:rsidRDefault="00F7740C"/>
    <w:p w:rsidR="00F7740C" w:rsidRDefault="00F7740C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7740C">
        <w:tc>
          <w:tcPr>
            <w:tcW w:w="5000" w:type="pct"/>
          </w:tcPr>
          <w:p w:rsidR="00F7740C" w:rsidRDefault="00F7740C" w:rsidP="00F22F34">
            <w:pPr>
              <w:pStyle w:val="a5"/>
            </w:pPr>
          </w:p>
        </w:tc>
      </w:tr>
    </w:tbl>
    <w:p w:rsidR="00F7740C" w:rsidRDefault="00F7740C"/>
    <w:p w:rsidR="00F7740C" w:rsidRDefault="00F7740C">
      <w:pPr>
        <w:widowControl/>
      </w:pPr>
      <w:r>
        <w:br w:type="page"/>
      </w:r>
    </w:p>
    <w:p w:rsidR="00BD69A8" w:rsidRDefault="00BD69A8"/>
    <w:p w:rsidR="002B784B" w:rsidRPr="00BD69A8" w:rsidRDefault="006812F4">
      <w:pPr>
        <w:rPr>
          <w:rFonts w:cs="Liberation Mono"/>
          <w:b/>
          <w:sz w:val="48"/>
          <w:szCs w:val="48"/>
        </w:rPr>
      </w:pPr>
      <w:r w:rsidRPr="00BD69A8">
        <w:rPr>
          <w:rFonts w:cs="Liberation Mono"/>
          <w:b/>
          <w:sz w:val="48"/>
          <w:szCs w:val="48"/>
        </w:rPr>
        <w:t>Version</w:t>
      </w:r>
      <w:r w:rsidR="00BD69A8">
        <w:rPr>
          <w:rFonts w:cs="Liberation Mono" w:hint="eastAsia"/>
          <w:b/>
          <w:sz w:val="48"/>
          <w:szCs w:val="48"/>
        </w:rPr>
        <w:t>s</w:t>
      </w:r>
      <w:r w:rsidR="0042741E">
        <w:rPr>
          <w:rFonts w:cs="Liberation Mono" w:hint="eastAsia"/>
          <w:b/>
          <w:sz w:val="48"/>
          <w:szCs w:val="48"/>
        </w:rPr>
        <w:t xml:space="preserve"> table</w:t>
      </w:r>
    </w:p>
    <w:p w:rsidR="00BD69A8" w:rsidRDefault="00BD69A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17"/>
        <w:gridCol w:w="7545"/>
      </w:tblGrid>
      <w:tr w:rsidR="006812F4" w:rsidTr="000B3FF7">
        <w:tc>
          <w:tcPr>
            <w:tcW w:w="817" w:type="dxa"/>
            <w:shd w:val="clear" w:color="auto" w:fill="C6D9F1" w:themeFill="text2" w:themeFillTint="33"/>
          </w:tcPr>
          <w:p w:rsidR="006812F4" w:rsidRPr="00FB1AB2" w:rsidRDefault="000B3FF7" w:rsidP="00FB1A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版本</w:t>
            </w:r>
          </w:p>
        </w:tc>
        <w:tc>
          <w:tcPr>
            <w:tcW w:w="7545" w:type="dxa"/>
            <w:shd w:val="clear" w:color="auto" w:fill="C6D9F1" w:themeFill="text2" w:themeFillTint="33"/>
          </w:tcPr>
          <w:p w:rsidR="006812F4" w:rsidRPr="00FB1AB2" w:rsidRDefault="000B3FF7" w:rsidP="00FB1AB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說明</w:t>
            </w:r>
          </w:p>
        </w:tc>
      </w:tr>
      <w:tr w:rsidR="00FB1AB2" w:rsidTr="00FB1AB2">
        <w:tc>
          <w:tcPr>
            <w:tcW w:w="817" w:type="dxa"/>
          </w:tcPr>
          <w:p w:rsidR="00FB1AB2" w:rsidRPr="00FB1AB2" w:rsidRDefault="000B3FF7" w:rsidP="004941F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0.1</w:t>
            </w:r>
          </w:p>
        </w:tc>
        <w:tc>
          <w:tcPr>
            <w:tcW w:w="7545" w:type="dxa"/>
          </w:tcPr>
          <w:p w:rsidR="00FB1AB2" w:rsidRPr="00FB1AB2" w:rsidRDefault="000B3FF7" w:rsidP="00C379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初版。</w:t>
            </w:r>
          </w:p>
        </w:tc>
      </w:tr>
    </w:tbl>
    <w:p w:rsidR="006812F4" w:rsidRDefault="006812F4"/>
    <w:p w:rsidR="006812F4" w:rsidRDefault="006812F4">
      <w:pPr>
        <w:widowControl/>
      </w:pPr>
      <w:r>
        <w:br w:type="page"/>
      </w:r>
    </w:p>
    <w:p w:rsidR="008D49E9" w:rsidRDefault="008D49E9"/>
    <w:p w:rsidR="004E0522" w:rsidRPr="006A0BA1" w:rsidRDefault="004E0522">
      <w:pPr>
        <w:rPr>
          <w:rStyle w:val="af2"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A0BA1">
        <w:rPr>
          <w:rFonts w:hint="eastAsia"/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Contents</w:t>
      </w:r>
    </w:p>
    <w:p w:rsidR="00BA5D19" w:rsidRDefault="00CF670B">
      <w:r>
        <w:pict>
          <v:rect id="_x0000_i1025" style="width:415.3pt;height:1.5pt" o:hralign="center" o:hrstd="t" o:hrnoshade="t" o:hr="t" fillcolor="#9bbb59 [3206]" stroked="f"/>
        </w:pict>
      </w:r>
    </w:p>
    <w:p w:rsidR="001D399E" w:rsidRDefault="00B42355">
      <w:pPr>
        <w:pStyle w:val="11"/>
        <w:tabs>
          <w:tab w:val="right" w:leader="dot" w:pos="8296"/>
        </w:tabs>
        <w:rPr>
          <w:b w:val="0"/>
          <w:bCs w:val="0"/>
          <w:noProof/>
          <w:color w:val="auto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86757537" w:history="1">
        <w:r w:rsidR="001D399E" w:rsidRPr="007C6BBA">
          <w:rPr>
            <w:rStyle w:val="af"/>
            <w:noProof/>
          </w:rPr>
          <w:t>1</w:t>
        </w:r>
        <w:r w:rsidR="001D399E" w:rsidRPr="007C6BBA">
          <w:rPr>
            <w:rStyle w:val="af"/>
            <w:rFonts w:hint="eastAsia"/>
            <w:noProof/>
          </w:rPr>
          <w:t xml:space="preserve"> </w:t>
        </w:r>
        <w:r w:rsidR="001D399E" w:rsidRPr="007C6BBA">
          <w:rPr>
            <w:rStyle w:val="af"/>
            <w:rFonts w:hint="eastAsia"/>
            <w:noProof/>
          </w:rPr>
          <w:t>目</w:t>
        </w:r>
        <w:r w:rsidR="001D399E" w:rsidRPr="007C6BBA">
          <w:rPr>
            <w:rStyle w:val="af"/>
            <w:rFonts w:hint="eastAsia"/>
            <w:noProof/>
          </w:rPr>
          <w:t>的</w:t>
        </w:r>
        <w:r w:rsidR="001D399E">
          <w:rPr>
            <w:noProof/>
            <w:webHidden/>
          </w:rPr>
          <w:tab/>
        </w:r>
        <w:r w:rsidR="001D399E">
          <w:rPr>
            <w:noProof/>
            <w:webHidden/>
          </w:rPr>
          <w:fldChar w:fldCharType="begin"/>
        </w:r>
        <w:r w:rsidR="001D399E">
          <w:rPr>
            <w:noProof/>
            <w:webHidden/>
          </w:rPr>
          <w:instrText xml:space="preserve"> PAGEREF _Toc86757537 \h </w:instrText>
        </w:r>
        <w:r w:rsidR="001D399E">
          <w:rPr>
            <w:noProof/>
            <w:webHidden/>
          </w:rPr>
        </w:r>
        <w:r w:rsidR="001D399E">
          <w:rPr>
            <w:noProof/>
            <w:webHidden/>
          </w:rPr>
          <w:fldChar w:fldCharType="separate"/>
        </w:r>
        <w:r w:rsidR="001D399E">
          <w:rPr>
            <w:noProof/>
            <w:webHidden/>
          </w:rPr>
          <w:t>6</w:t>
        </w:r>
        <w:r w:rsidR="001D399E">
          <w:rPr>
            <w:noProof/>
            <w:webHidden/>
          </w:rPr>
          <w:fldChar w:fldCharType="end"/>
        </w:r>
      </w:hyperlink>
    </w:p>
    <w:p w:rsidR="001D399E" w:rsidRDefault="001D399E">
      <w:pPr>
        <w:pStyle w:val="11"/>
        <w:tabs>
          <w:tab w:val="right" w:leader="dot" w:pos="8296"/>
        </w:tabs>
        <w:rPr>
          <w:b w:val="0"/>
          <w:bCs w:val="0"/>
          <w:noProof/>
          <w:color w:val="auto"/>
          <w:szCs w:val="22"/>
        </w:rPr>
      </w:pPr>
      <w:hyperlink w:anchor="_Toc86757538" w:history="1">
        <w:r w:rsidRPr="007C6BBA">
          <w:rPr>
            <w:rStyle w:val="af"/>
            <w:noProof/>
          </w:rPr>
          <w:t>2 Hotspot Http Server</w:t>
        </w:r>
        <w:r w:rsidRPr="007C6BBA">
          <w:rPr>
            <w:rStyle w:val="af"/>
            <w:rFonts w:hint="eastAsia"/>
            <w:noProof/>
          </w:rPr>
          <w:t>支援的</w:t>
        </w:r>
        <w:r w:rsidRPr="007C6BBA">
          <w:rPr>
            <w:rStyle w:val="af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39" w:history="1">
        <w:r w:rsidRPr="007C6BBA">
          <w:rPr>
            <w:rStyle w:val="af"/>
            <w:noProof/>
          </w:rPr>
          <w:t>2.1 Http Get /wificonfig/&lt;MAC&gt;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40" w:history="1">
        <w:r w:rsidRPr="007C6BBA">
          <w:rPr>
            <w:rStyle w:val="af"/>
            <w:noProof/>
          </w:rPr>
          <w:t>2.2 Http Get /&lt;Model&gt;_ota/&lt;MAC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41" w:history="1">
        <w:r w:rsidRPr="007C6BBA">
          <w:rPr>
            <w:rStyle w:val="af"/>
            <w:noProof/>
          </w:rPr>
          <w:t>2.3 Http Get /&lt;Model&gt;_ota/&lt;MAC&gt;/&lt;FirmwareType&gt;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42" w:history="1">
        <w:r w:rsidRPr="007C6BBA">
          <w:rPr>
            <w:rStyle w:val="af"/>
            <w:noProof/>
          </w:rPr>
          <w:t>2.4 Http Post /report/&lt;MAC&gt;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31"/>
        <w:tabs>
          <w:tab w:val="right" w:leader="dot" w:pos="8296"/>
        </w:tabs>
        <w:rPr>
          <w:b w:val="0"/>
          <w:iCs w:val="0"/>
          <w:color w:val="auto"/>
          <w:szCs w:val="22"/>
        </w:rPr>
      </w:pPr>
      <w:hyperlink w:anchor="_Toc86757543" w:history="1">
        <w:r w:rsidRPr="007C6BBA">
          <w:rPr>
            <w:rStyle w:val="af"/>
          </w:rPr>
          <w:t>2.4.1 DEVICE_REPORT OTA result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_Toc86757543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D399E" w:rsidRDefault="001D399E">
      <w:pPr>
        <w:pStyle w:val="31"/>
        <w:tabs>
          <w:tab w:val="right" w:leader="dot" w:pos="8296"/>
        </w:tabs>
        <w:rPr>
          <w:b w:val="0"/>
          <w:iCs w:val="0"/>
          <w:color w:val="auto"/>
          <w:szCs w:val="22"/>
        </w:rPr>
      </w:pPr>
      <w:hyperlink w:anchor="_Toc86757544" w:history="1">
        <w:r w:rsidRPr="007C6BBA">
          <w:rPr>
            <w:rStyle w:val="af"/>
          </w:rPr>
          <w:t>2.4.2 DEVICE_REPORT bonding result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_Toc86757544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D399E" w:rsidRDefault="001D399E">
      <w:pPr>
        <w:pStyle w:val="31"/>
        <w:tabs>
          <w:tab w:val="right" w:leader="dot" w:pos="8296"/>
        </w:tabs>
        <w:rPr>
          <w:b w:val="0"/>
          <w:iCs w:val="0"/>
          <w:color w:val="auto"/>
          <w:szCs w:val="22"/>
        </w:rPr>
      </w:pPr>
      <w:hyperlink w:anchor="_Toc86757545" w:history="1">
        <w:r w:rsidRPr="007C6BBA">
          <w:rPr>
            <w:rStyle w:val="af"/>
          </w:rPr>
          <w:t>2.4.3 DEVICE_REPORT unbond result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_Toc86757545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D399E" w:rsidRDefault="001D399E">
      <w:pPr>
        <w:pStyle w:val="31"/>
        <w:tabs>
          <w:tab w:val="right" w:leader="dot" w:pos="8296"/>
        </w:tabs>
        <w:rPr>
          <w:b w:val="0"/>
          <w:iCs w:val="0"/>
          <w:color w:val="auto"/>
          <w:szCs w:val="22"/>
        </w:rPr>
      </w:pPr>
      <w:hyperlink w:anchor="_Toc86757546" w:history="1">
        <w:r w:rsidRPr="007C6BBA">
          <w:rPr>
            <w:rStyle w:val="af"/>
          </w:rPr>
          <w:t>2.4.4 DEVICE_REPORT logo update result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_Toc86757546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47" w:history="1">
        <w:r w:rsidRPr="007C6BBA">
          <w:rPr>
            <w:rStyle w:val="af"/>
            <w:noProof/>
          </w:rPr>
          <w:t>2.5 Http Post /ask/&lt;MAC&gt;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31"/>
        <w:tabs>
          <w:tab w:val="right" w:leader="dot" w:pos="8296"/>
        </w:tabs>
        <w:rPr>
          <w:b w:val="0"/>
          <w:iCs w:val="0"/>
          <w:color w:val="auto"/>
          <w:szCs w:val="22"/>
        </w:rPr>
      </w:pPr>
      <w:hyperlink w:anchor="_Toc86757548" w:history="1">
        <w:r w:rsidRPr="007C6BBA">
          <w:rPr>
            <w:rStyle w:val="af"/>
          </w:rPr>
          <w:t>2.5.1 ask bond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_Toc86757548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D399E" w:rsidRDefault="001D399E">
      <w:pPr>
        <w:pStyle w:val="31"/>
        <w:tabs>
          <w:tab w:val="right" w:leader="dot" w:pos="8296"/>
        </w:tabs>
        <w:rPr>
          <w:b w:val="0"/>
          <w:iCs w:val="0"/>
          <w:color w:val="auto"/>
          <w:szCs w:val="22"/>
        </w:rPr>
      </w:pPr>
      <w:hyperlink w:anchor="_Toc86757549" w:history="1">
        <w:r w:rsidRPr="007C6BBA">
          <w:rPr>
            <w:rStyle w:val="af"/>
          </w:rPr>
          <w:t>2.5.2 ask logo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_Toc86757549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D399E" w:rsidRDefault="001D399E">
      <w:pPr>
        <w:pStyle w:val="11"/>
        <w:tabs>
          <w:tab w:val="right" w:leader="dot" w:pos="8296"/>
        </w:tabs>
        <w:rPr>
          <w:b w:val="0"/>
          <w:bCs w:val="0"/>
          <w:noProof/>
          <w:color w:val="auto"/>
          <w:szCs w:val="22"/>
        </w:rPr>
      </w:pPr>
      <w:hyperlink w:anchor="_Toc86757550" w:history="1">
        <w:r w:rsidRPr="007C6BBA">
          <w:rPr>
            <w:rStyle w:val="af"/>
            <w:noProof/>
          </w:rPr>
          <w:t>3</w:t>
        </w:r>
        <w:r w:rsidRPr="007C6BBA">
          <w:rPr>
            <w:rStyle w:val="af"/>
            <w:rFonts w:hint="eastAsia"/>
            <w:noProof/>
          </w:rPr>
          <w:t xml:space="preserve"> </w:t>
        </w:r>
        <w:r w:rsidRPr="007C6BBA">
          <w:rPr>
            <w:rStyle w:val="af"/>
            <w:rFonts w:hint="eastAsia"/>
            <w:noProof/>
          </w:rPr>
          <w:t>通用</w:t>
        </w:r>
        <w:r w:rsidRPr="007C6BBA">
          <w:rPr>
            <w:rStyle w:val="af"/>
            <w:noProof/>
          </w:rPr>
          <w:t>JSON</w:t>
        </w:r>
        <w:r w:rsidRPr="007C6BBA">
          <w:rPr>
            <w:rStyle w:val="af"/>
            <w:rFonts w:hint="eastAsia"/>
            <w:noProof/>
          </w:rPr>
          <w:t>欄位說明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51" w:history="1">
        <w:r w:rsidRPr="007C6BBA">
          <w:rPr>
            <w:rStyle w:val="af"/>
            <w:noProof/>
          </w:rPr>
          <w:t>3.1 Key “func”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52" w:history="1">
        <w:r w:rsidRPr="007C6BBA">
          <w:rPr>
            <w:rStyle w:val="af"/>
            <w:noProof/>
          </w:rPr>
          <w:t>3.2 Key “model”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53" w:history="1">
        <w:r w:rsidRPr="007C6BBA">
          <w:rPr>
            <w:rStyle w:val="af"/>
            <w:noProof/>
          </w:rPr>
          <w:t>3.3 Key “state”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54" w:history="1">
        <w:r w:rsidRPr="007C6BBA">
          <w:rPr>
            <w:rStyle w:val="af"/>
            <w:noProof/>
          </w:rPr>
          <w:t>3.4 Key “mac”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55" w:history="1">
        <w:r w:rsidRPr="007C6BBA">
          <w:rPr>
            <w:rStyle w:val="af"/>
            <w:noProof/>
          </w:rPr>
          <w:t>3.5 Key “errCode”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56" w:history="1">
        <w:r w:rsidRPr="007C6BBA">
          <w:rPr>
            <w:rStyle w:val="af"/>
            <w:noProof/>
          </w:rPr>
          <w:t>3.6 Key “msg”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11"/>
        <w:tabs>
          <w:tab w:val="right" w:leader="dot" w:pos="8296"/>
        </w:tabs>
        <w:rPr>
          <w:b w:val="0"/>
          <w:bCs w:val="0"/>
          <w:noProof/>
          <w:color w:val="auto"/>
          <w:szCs w:val="22"/>
        </w:rPr>
      </w:pPr>
      <w:hyperlink w:anchor="_Toc86757557" w:history="1">
        <w:r w:rsidRPr="007C6BBA">
          <w:rPr>
            <w:rStyle w:val="af"/>
            <w:noProof/>
          </w:rPr>
          <w:t>4</w:t>
        </w:r>
        <w:r w:rsidRPr="007C6BBA">
          <w:rPr>
            <w:rStyle w:val="af"/>
            <w:rFonts w:hint="eastAsia"/>
            <w:noProof/>
          </w:rPr>
          <w:t xml:space="preserve"> </w:t>
        </w:r>
        <w:r w:rsidRPr="007C6BBA">
          <w:rPr>
            <w:rStyle w:val="af"/>
            <w:rFonts w:hint="eastAsia"/>
            <w:noProof/>
          </w:rPr>
          <w:t>功能與使用情境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58" w:history="1">
        <w:r w:rsidRPr="007C6BBA">
          <w:rPr>
            <w:rStyle w:val="af"/>
            <w:noProof/>
          </w:rPr>
          <w:t>4.1</w:t>
        </w:r>
        <w:r w:rsidRPr="007C6BBA">
          <w:rPr>
            <w:rStyle w:val="af"/>
            <w:rFonts w:hint="eastAsia"/>
            <w:noProof/>
          </w:rPr>
          <w:t xml:space="preserve"> </w:t>
        </w:r>
        <w:r w:rsidRPr="007C6BBA">
          <w:rPr>
            <w:rStyle w:val="af"/>
            <w:rFonts w:hint="eastAsia"/>
            <w:noProof/>
          </w:rPr>
          <w:t>設定機器初始值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59" w:history="1">
        <w:r w:rsidRPr="007C6BBA">
          <w:rPr>
            <w:rStyle w:val="af"/>
            <w:noProof/>
          </w:rPr>
          <w:t>4.2 OTA</w:t>
        </w:r>
        <w:r w:rsidRPr="007C6BBA">
          <w:rPr>
            <w:rStyle w:val="af"/>
            <w:rFonts w:hint="eastAsia"/>
            <w:noProof/>
          </w:rPr>
          <w:t>功</w:t>
        </w:r>
        <w:r w:rsidRPr="007C6BBA">
          <w:rPr>
            <w:rStyle w:val="af"/>
            <w:rFonts w:hint="eastAsia"/>
            <w:noProof/>
          </w:rPr>
          <w:t>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60" w:history="1">
        <w:r w:rsidRPr="007C6BBA">
          <w:rPr>
            <w:rStyle w:val="af"/>
            <w:noProof/>
          </w:rPr>
          <w:t>4.3</w:t>
        </w:r>
        <w:r w:rsidRPr="007C6BBA">
          <w:rPr>
            <w:rStyle w:val="af"/>
            <w:rFonts w:hint="eastAsia"/>
            <w:noProof/>
          </w:rPr>
          <w:t xml:space="preserve"> </w:t>
        </w:r>
        <w:r w:rsidRPr="007C6BBA">
          <w:rPr>
            <w:rStyle w:val="af"/>
            <w:rFonts w:hint="eastAsia"/>
            <w:noProof/>
          </w:rPr>
          <w:t>機器詢問被要被綁定的車廂</w:t>
        </w:r>
        <w:r w:rsidRPr="007C6BBA">
          <w:rPr>
            <w:rStyle w:val="af"/>
            <w:rFonts w:hint="eastAsia"/>
            <w:noProof/>
          </w:rPr>
          <w:t>位</w:t>
        </w:r>
        <w:r w:rsidRPr="007C6BBA">
          <w:rPr>
            <w:rStyle w:val="af"/>
            <w:rFonts w:hint="eastAsia"/>
            <w:noProof/>
          </w:rPr>
          <w:t>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61" w:history="1">
        <w:r w:rsidRPr="007C6BBA">
          <w:rPr>
            <w:rStyle w:val="af"/>
            <w:noProof/>
          </w:rPr>
          <w:t>4.4</w:t>
        </w:r>
        <w:r w:rsidRPr="007C6BBA">
          <w:rPr>
            <w:rStyle w:val="af"/>
            <w:rFonts w:hint="eastAsia"/>
            <w:noProof/>
          </w:rPr>
          <w:t xml:space="preserve"> </w:t>
        </w:r>
        <w:r w:rsidRPr="007C6BBA">
          <w:rPr>
            <w:rStyle w:val="af"/>
            <w:rFonts w:hint="eastAsia"/>
            <w:noProof/>
          </w:rPr>
          <w:t>機器回報綁定成功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399E" w:rsidRDefault="001D399E">
      <w:pPr>
        <w:pStyle w:val="21"/>
        <w:rPr>
          <w:b w:val="0"/>
          <w:noProof/>
          <w:color w:val="auto"/>
          <w:szCs w:val="22"/>
        </w:rPr>
      </w:pPr>
      <w:hyperlink w:anchor="_Toc86757562" w:history="1">
        <w:r w:rsidRPr="007C6BBA">
          <w:rPr>
            <w:rStyle w:val="af"/>
            <w:noProof/>
          </w:rPr>
          <w:t>4.5</w:t>
        </w:r>
        <w:r w:rsidRPr="007C6BBA">
          <w:rPr>
            <w:rStyle w:val="af"/>
            <w:rFonts w:hint="eastAsia"/>
            <w:noProof/>
          </w:rPr>
          <w:t xml:space="preserve"> </w:t>
        </w:r>
        <w:r w:rsidRPr="007C6BBA">
          <w:rPr>
            <w:rStyle w:val="af"/>
            <w:rFonts w:hint="eastAsia"/>
            <w:noProof/>
          </w:rPr>
          <w:t>機器回報解除綁定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94A3A" w:rsidRDefault="00B42355">
      <w:r>
        <w:fldChar w:fldCharType="end"/>
      </w:r>
    </w:p>
    <w:p w:rsidR="00B94A3A" w:rsidRDefault="00B94A3A"/>
    <w:p w:rsidR="00BA5D19" w:rsidRDefault="00BA5D19"/>
    <w:p w:rsidR="00BA5D19" w:rsidRDefault="00BA5D19">
      <w:pPr>
        <w:widowControl/>
      </w:pPr>
      <w:r>
        <w:br w:type="page"/>
      </w:r>
    </w:p>
    <w:p w:rsidR="002A0706" w:rsidRDefault="002A0706">
      <w:pPr>
        <w:widowControl/>
      </w:pPr>
    </w:p>
    <w:p w:rsidR="00760895" w:rsidRPr="006A0BA1" w:rsidRDefault="00760895" w:rsidP="00760895">
      <w:pPr>
        <w:rPr>
          <w:rStyle w:val="af2"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Figures</w:t>
      </w:r>
    </w:p>
    <w:p w:rsidR="002D5396" w:rsidRDefault="00CF670B">
      <w:pPr>
        <w:widowControl/>
      </w:pPr>
      <w:r>
        <w:pict>
          <v:rect id="_x0000_i1026" style="width:415.3pt;height:1.5pt" o:hralign="center" o:hrstd="t" o:hrnoshade="t" o:hr="t" fillcolor="#9bbb59 [3206]" stroked="f"/>
        </w:pict>
      </w:r>
    </w:p>
    <w:p w:rsidR="002C129C" w:rsidRDefault="008E08F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hyperlink w:anchor="_Toc86744074" w:history="1">
        <w:r w:rsidR="002C129C" w:rsidRPr="00C275A6">
          <w:rPr>
            <w:rStyle w:val="af"/>
            <w:noProof/>
          </w:rPr>
          <w:t>Figure 1</w:t>
        </w:r>
        <w:r w:rsidR="002C129C" w:rsidRPr="00C275A6">
          <w:rPr>
            <w:rStyle w:val="af"/>
            <w:noProof/>
          </w:rPr>
          <w:noBreakHyphen/>
          <w:t>1 : Hotspot SSID</w:t>
        </w:r>
        <w:r w:rsidR="002C129C" w:rsidRPr="00C275A6">
          <w:rPr>
            <w:rStyle w:val="af"/>
            <w:rFonts w:hint="eastAsia"/>
            <w:noProof/>
          </w:rPr>
          <w:t>與密碼</w:t>
        </w:r>
        <w:r w:rsidR="002C129C">
          <w:rPr>
            <w:noProof/>
            <w:webHidden/>
          </w:rPr>
          <w:tab/>
        </w:r>
        <w:r w:rsidR="002C129C">
          <w:rPr>
            <w:noProof/>
            <w:webHidden/>
          </w:rPr>
          <w:fldChar w:fldCharType="begin"/>
        </w:r>
        <w:r w:rsidR="002C129C">
          <w:rPr>
            <w:noProof/>
            <w:webHidden/>
          </w:rPr>
          <w:instrText xml:space="preserve"> PAGEREF _Toc86744074 \h </w:instrText>
        </w:r>
        <w:r w:rsidR="002C129C">
          <w:rPr>
            <w:noProof/>
            <w:webHidden/>
          </w:rPr>
        </w:r>
        <w:r w:rsidR="002C129C">
          <w:rPr>
            <w:noProof/>
            <w:webHidden/>
          </w:rPr>
          <w:fldChar w:fldCharType="separate"/>
        </w:r>
        <w:r w:rsidR="002C129C">
          <w:rPr>
            <w:noProof/>
            <w:webHidden/>
          </w:rPr>
          <w:t>6</w:t>
        </w:r>
        <w:r w:rsidR="002C129C"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75" w:history="1">
        <w:r w:rsidRPr="00C275A6">
          <w:rPr>
            <w:rStyle w:val="af"/>
            <w:noProof/>
          </w:rPr>
          <w:t>Figure 1</w:t>
        </w:r>
        <w:r w:rsidRPr="00C275A6">
          <w:rPr>
            <w:rStyle w:val="af"/>
            <w:noProof/>
          </w:rPr>
          <w:noBreakHyphen/>
          <w:t xml:space="preserve">2 : Hotspot http server </w:t>
        </w:r>
        <w:r w:rsidRPr="00C275A6">
          <w:rPr>
            <w:rStyle w:val="af"/>
            <w:rFonts w:hint="eastAsia"/>
            <w:noProof/>
          </w:rPr>
          <w:t>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76" w:history="1">
        <w:r w:rsidRPr="00C275A6">
          <w:rPr>
            <w:rStyle w:val="af"/>
            <w:noProof/>
          </w:rPr>
          <w:t>Figure 2</w:t>
        </w:r>
        <w:r w:rsidRPr="00C275A6">
          <w:rPr>
            <w:rStyle w:val="af"/>
            <w:noProof/>
          </w:rPr>
          <w:noBreakHyphen/>
          <w:t xml:space="preserve">1 : GET /wificonfig/&lt;MAC&gt; 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77" w:history="1">
        <w:r w:rsidRPr="00C275A6">
          <w:rPr>
            <w:rStyle w:val="af"/>
            <w:noProof/>
          </w:rPr>
          <w:t>Figure 2</w:t>
        </w:r>
        <w:r w:rsidRPr="00C275A6">
          <w:rPr>
            <w:rStyle w:val="af"/>
            <w:noProof/>
          </w:rPr>
          <w:noBreakHyphen/>
          <w:t xml:space="preserve">2 : GET /&lt;Model&gt;_ota/&lt;MAC&gt; 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78" w:history="1">
        <w:r w:rsidRPr="00C275A6">
          <w:rPr>
            <w:rStyle w:val="af"/>
            <w:noProof/>
          </w:rPr>
          <w:t>Figure 2</w:t>
        </w:r>
        <w:r w:rsidRPr="00C275A6">
          <w:rPr>
            <w:rStyle w:val="af"/>
            <w:noProof/>
          </w:rPr>
          <w:noBreakHyphen/>
          <w:t xml:space="preserve">3 : GET /&lt;Model&gt;_ota/&lt;MAC&gt;/&lt;FirmwareType&gt; 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79" w:history="1">
        <w:r w:rsidRPr="00C275A6">
          <w:rPr>
            <w:rStyle w:val="af"/>
            <w:noProof/>
          </w:rPr>
          <w:t>Figure 2</w:t>
        </w:r>
        <w:r w:rsidRPr="00C275A6">
          <w:rPr>
            <w:rStyle w:val="af"/>
            <w:noProof/>
          </w:rPr>
          <w:noBreakHyphen/>
          <w:t xml:space="preserve">4 : POST /report/&lt;MAC&gt; 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0" w:history="1">
        <w:r w:rsidRPr="00C275A6">
          <w:rPr>
            <w:rStyle w:val="af"/>
            <w:noProof/>
          </w:rPr>
          <w:t>Figure 2</w:t>
        </w:r>
        <w:r w:rsidRPr="00C275A6">
          <w:rPr>
            <w:rStyle w:val="af"/>
            <w:noProof/>
          </w:rPr>
          <w:noBreakHyphen/>
          <w:t>5 : Report OTA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1" w:history="1">
        <w:r w:rsidRPr="00C275A6">
          <w:rPr>
            <w:rStyle w:val="af"/>
            <w:noProof/>
          </w:rPr>
          <w:t>Figure 2</w:t>
        </w:r>
        <w:r w:rsidRPr="00C275A6">
          <w:rPr>
            <w:rStyle w:val="af"/>
            <w:noProof/>
          </w:rPr>
          <w:noBreakHyphen/>
          <w:t>6 : POST /ask/&lt;MAC&gt;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2" w:history="1">
        <w:r w:rsidRPr="00C275A6">
          <w:rPr>
            <w:rStyle w:val="af"/>
            <w:noProof/>
          </w:rPr>
          <w:t>Figure 3</w:t>
        </w:r>
        <w:r w:rsidRPr="00C275A6">
          <w:rPr>
            <w:rStyle w:val="af"/>
            <w:noProof/>
          </w:rPr>
          <w:noBreakHyphen/>
          <w:t xml:space="preserve">1 : JSON key “func” 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3" w:history="1">
        <w:r w:rsidRPr="00C275A6">
          <w:rPr>
            <w:rStyle w:val="af"/>
            <w:noProof/>
          </w:rPr>
          <w:t>Figure 3</w:t>
        </w:r>
        <w:r w:rsidRPr="00C275A6">
          <w:rPr>
            <w:rStyle w:val="af"/>
            <w:noProof/>
          </w:rPr>
          <w:noBreakHyphen/>
          <w:t>2 : JSON key “model”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4" w:history="1">
        <w:r w:rsidRPr="00C275A6">
          <w:rPr>
            <w:rStyle w:val="af"/>
            <w:noProof/>
          </w:rPr>
          <w:t>Figure 3</w:t>
        </w:r>
        <w:r w:rsidRPr="00C275A6">
          <w:rPr>
            <w:rStyle w:val="af"/>
            <w:noProof/>
          </w:rPr>
          <w:noBreakHyphen/>
          <w:t xml:space="preserve">3 : JSON key “state” 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5" w:history="1">
        <w:r w:rsidRPr="00C275A6">
          <w:rPr>
            <w:rStyle w:val="af"/>
            <w:noProof/>
          </w:rPr>
          <w:t>Figure 3</w:t>
        </w:r>
        <w:r w:rsidRPr="00C275A6">
          <w:rPr>
            <w:rStyle w:val="af"/>
            <w:noProof/>
          </w:rPr>
          <w:noBreakHyphen/>
          <w:t xml:space="preserve">4 : JSON key “mac” 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6" w:history="1">
        <w:r w:rsidRPr="00C275A6">
          <w:rPr>
            <w:rStyle w:val="af"/>
            <w:noProof/>
          </w:rPr>
          <w:t>Figure 3</w:t>
        </w:r>
        <w:r w:rsidRPr="00C275A6">
          <w:rPr>
            <w:rStyle w:val="af"/>
            <w:noProof/>
          </w:rPr>
          <w:noBreakHyphen/>
          <w:t xml:space="preserve">5 : JSON key “errCode” 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7" w:history="1">
        <w:r w:rsidRPr="00C275A6">
          <w:rPr>
            <w:rStyle w:val="af"/>
            <w:noProof/>
          </w:rPr>
          <w:t>Figure 3</w:t>
        </w:r>
        <w:r w:rsidRPr="00C275A6">
          <w:rPr>
            <w:rStyle w:val="af"/>
            <w:noProof/>
          </w:rPr>
          <w:noBreakHyphen/>
          <w:t xml:space="preserve">6 : JSON key “msg” </w:t>
        </w:r>
        <w:r w:rsidRPr="00C275A6">
          <w:rPr>
            <w:rStyle w:val="af"/>
            <w:rFonts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8" w:history="1">
        <w:r w:rsidRPr="00C275A6">
          <w:rPr>
            <w:rStyle w:val="af"/>
            <w:noProof/>
          </w:rPr>
          <w:t>Figure 4</w:t>
        </w:r>
        <w:r w:rsidRPr="00C275A6">
          <w:rPr>
            <w:rStyle w:val="af"/>
            <w:noProof/>
          </w:rPr>
          <w:noBreakHyphen/>
          <w:t xml:space="preserve">1 : </w:t>
        </w:r>
        <w:r w:rsidRPr="00C275A6">
          <w:rPr>
            <w:rStyle w:val="af"/>
            <w:rFonts w:hint="eastAsia"/>
            <w:noProof/>
          </w:rPr>
          <w:t>取得初值設定</w:t>
        </w:r>
        <w:r w:rsidRPr="00C275A6">
          <w:rPr>
            <w:rStyle w:val="af"/>
            <w:noProof/>
          </w:rPr>
          <w:t>JSON</w:t>
        </w:r>
        <w:r w:rsidRPr="00C275A6">
          <w:rPr>
            <w:rStyle w:val="af"/>
            <w:rFonts w:hint="eastAsia"/>
            <w:noProof/>
          </w:rPr>
          <w:t>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C129C" w:rsidRDefault="002C129C" w:rsidP="002C129C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089" w:history="1">
        <w:r w:rsidRPr="00C275A6">
          <w:rPr>
            <w:rStyle w:val="af"/>
            <w:noProof/>
          </w:rPr>
          <w:t>Figure 4</w:t>
        </w:r>
        <w:r w:rsidRPr="00C275A6">
          <w:rPr>
            <w:rStyle w:val="af"/>
            <w:noProof/>
          </w:rPr>
          <w:noBreakHyphen/>
          <w:t>2 : OTA</w:t>
        </w:r>
        <w:r w:rsidRPr="00C275A6">
          <w:rPr>
            <w:rStyle w:val="af"/>
            <w:rFonts w:hint="eastAsia"/>
            <w:noProof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6203" w:rsidRDefault="008E08FC" w:rsidP="00EE6340">
      <w:r>
        <w:fldChar w:fldCharType="end"/>
      </w:r>
    </w:p>
    <w:p w:rsidR="002D5396" w:rsidRDefault="002D5396">
      <w:pPr>
        <w:widowControl/>
      </w:pPr>
      <w:r>
        <w:br w:type="page"/>
      </w:r>
    </w:p>
    <w:p w:rsidR="00DB39A9" w:rsidRDefault="00DB39A9">
      <w:pPr>
        <w:widowControl/>
      </w:pPr>
    </w:p>
    <w:p w:rsidR="00917D0D" w:rsidRPr="006A0BA1" w:rsidRDefault="00917D0D" w:rsidP="00917D0D">
      <w:pPr>
        <w:rPr>
          <w:rStyle w:val="af2"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aps/>
          <w:sz w:val="48"/>
          <w:szCs w:val="4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CODEs</w:t>
      </w:r>
    </w:p>
    <w:p w:rsidR="002D5396" w:rsidRDefault="00CF670B">
      <w:pPr>
        <w:widowControl/>
      </w:pPr>
      <w:r>
        <w:pict>
          <v:rect id="_x0000_i1027" style="width:415.3pt;height:1.5pt" o:hralign="center" o:hrstd="t" o:hrnoshade="t" o:hr="t" fillcolor="#9bbb59 [3206]" stroked="f"/>
        </w:pict>
      </w:r>
    </w:p>
    <w:p w:rsidR="00CE1600" w:rsidRDefault="00A93E99" w:rsidP="00CE1600">
      <w:pPr>
        <w:pStyle w:val="af4"/>
        <w:tabs>
          <w:tab w:val="right" w:leader="dot" w:pos="8296"/>
        </w:tabs>
        <w:ind w:left="480" w:hanging="48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"Code"</w:instrText>
      </w:r>
      <w:r>
        <w:instrText xml:space="preserve"> </w:instrText>
      </w:r>
      <w:r>
        <w:fldChar w:fldCharType="separate"/>
      </w:r>
      <w:hyperlink w:anchor="_Toc86744231" w:history="1">
        <w:r w:rsidR="00CE1600" w:rsidRPr="00204C83">
          <w:rPr>
            <w:rStyle w:val="af"/>
            <w:noProof/>
          </w:rPr>
          <w:t>Code 2</w:t>
        </w:r>
        <w:r w:rsidR="00CE1600" w:rsidRPr="00204C83">
          <w:rPr>
            <w:rStyle w:val="af"/>
            <w:noProof/>
          </w:rPr>
          <w:noBreakHyphen/>
          <w:t xml:space="preserve">1 : GET /wificonfig/&lt;MAC&gt; </w:t>
        </w:r>
        <w:r w:rsidR="00CE1600" w:rsidRPr="00204C83">
          <w:rPr>
            <w:rStyle w:val="af"/>
            <w:rFonts w:hint="eastAsia"/>
            <w:noProof/>
          </w:rPr>
          <w:t>範例</w:t>
        </w:r>
        <w:r w:rsidR="00CE1600">
          <w:rPr>
            <w:noProof/>
            <w:webHidden/>
          </w:rPr>
          <w:tab/>
        </w:r>
        <w:r w:rsidR="00CE1600">
          <w:rPr>
            <w:noProof/>
            <w:webHidden/>
          </w:rPr>
          <w:fldChar w:fldCharType="begin"/>
        </w:r>
        <w:r w:rsidR="00CE1600">
          <w:rPr>
            <w:noProof/>
            <w:webHidden/>
          </w:rPr>
          <w:instrText xml:space="preserve"> PAGEREF _Toc86744231 \h </w:instrText>
        </w:r>
        <w:r w:rsidR="00CE1600">
          <w:rPr>
            <w:noProof/>
            <w:webHidden/>
          </w:rPr>
        </w:r>
        <w:r w:rsidR="00CE1600">
          <w:rPr>
            <w:noProof/>
            <w:webHidden/>
          </w:rPr>
          <w:fldChar w:fldCharType="separate"/>
        </w:r>
        <w:r w:rsidR="00CE1600">
          <w:rPr>
            <w:noProof/>
            <w:webHidden/>
          </w:rPr>
          <w:t>7</w:t>
        </w:r>
        <w:r w:rsidR="00CE1600">
          <w:rPr>
            <w:noProof/>
            <w:webHidden/>
          </w:rPr>
          <w:fldChar w:fldCharType="end"/>
        </w:r>
      </w:hyperlink>
    </w:p>
    <w:p w:rsidR="00CE1600" w:rsidRDefault="00CE1600" w:rsidP="00CE1600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232" w:history="1">
        <w:r w:rsidRPr="00204C83">
          <w:rPr>
            <w:rStyle w:val="af"/>
            <w:noProof/>
          </w:rPr>
          <w:t>Code 2</w:t>
        </w:r>
        <w:r w:rsidRPr="00204C83">
          <w:rPr>
            <w:rStyle w:val="af"/>
            <w:noProof/>
          </w:rPr>
          <w:noBreakHyphen/>
          <w:t xml:space="preserve">2 : GET /&lt;Model&gt;_ota/&lt;MAC&gt; </w:t>
        </w:r>
        <w:r w:rsidRPr="00204C83">
          <w:rPr>
            <w:rStyle w:val="af"/>
            <w:rFonts w:hint="eastAsia"/>
            <w:noProof/>
          </w:rPr>
          <w:t>範例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1600" w:rsidRDefault="00CE1600" w:rsidP="00CE1600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233" w:history="1">
        <w:r w:rsidRPr="00204C83">
          <w:rPr>
            <w:rStyle w:val="af"/>
            <w:noProof/>
          </w:rPr>
          <w:t>Code 2</w:t>
        </w:r>
        <w:r w:rsidRPr="00204C83">
          <w:rPr>
            <w:rStyle w:val="af"/>
            <w:noProof/>
          </w:rPr>
          <w:noBreakHyphen/>
          <w:t xml:space="preserve">3 : GET /&lt;Model&gt;_ota/&lt;MAC&gt;/&lt;FirmwareType&gt; </w:t>
        </w:r>
        <w:r w:rsidRPr="00204C83">
          <w:rPr>
            <w:rStyle w:val="af"/>
            <w:rFonts w:hint="eastAsia"/>
            <w:noProof/>
          </w:rPr>
          <w:t>範例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1600" w:rsidRDefault="00CE1600" w:rsidP="00CE1600">
      <w:pPr>
        <w:pStyle w:val="af4"/>
        <w:tabs>
          <w:tab w:val="right" w:leader="dot" w:pos="8296"/>
        </w:tabs>
        <w:ind w:left="480" w:hanging="480"/>
        <w:rPr>
          <w:noProof/>
        </w:rPr>
      </w:pPr>
      <w:hyperlink w:anchor="_Toc86744234" w:history="1">
        <w:r w:rsidRPr="00204C83">
          <w:rPr>
            <w:rStyle w:val="af"/>
            <w:noProof/>
          </w:rPr>
          <w:t>Code 2</w:t>
        </w:r>
        <w:r w:rsidRPr="00204C83">
          <w:rPr>
            <w:rStyle w:val="af"/>
            <w:noProof/>
          </w:rPr>
          <w:noBreakHyphen/>
          <w:t>4 : Report OTA</w:t>
        </w:r>
        <w:r w:rsidRPr="00204C83">
          <w:rPr>
            <w:rStyle w:val="af"/>
            <w:noProof/>
          </w:rPr>
          <w:t xml:space="preserve"> </w:t>
        </w:r>
        <w:r w:rsidRPr="00204C83">
          <w:rPr>
            <w:rStyle w:val="af"/>
            <w:noProof/>
          </w:rPr>
          <w:t>result sample.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_Toc86744234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A0706" w:rsidRDefault="00A93E99">
      <w:pPr>
        <w:widowControl/>
      </w:pPr>
      <w:r>
        <w:fldChar w:fldCharType="end"/>
      </w:r>
    </w:p>
    <w:p w:rsidR="002A0706" w:rsidRDefault="002A0706">
      <w:pPr>
        <w:widowControl/>
      </w:pPr>
    </w:p>
    <w:p w:rsidR="002A0706" w:rsidRDefault="002A0706">
      <w:pPr>
        <w:widowControl/>
      </w:pPr>
    </w:p>
    <w:p w:rsidR="002A0706" w:rsidRDefault="002A0706">
      <w:pPr>
        <w:widowControl/>
      </w:pPr>
      <w:r>
        <w:br w:type="page"/>
      </w:r>
    </w:p>
    <w:p w:rsidR="00385E3F" w:rsidRPr="000B14E0" w:rsidRDefault="00385E3F" w:rsidP="001A42E1"/>
    <w:p w:rsidR="001A42E1" w:rsidRPr="00B94A3A" w:rsidRDefault="00FC05A4" w:rsidP="00B94A3A">
      <w:pPr>
        <w:pStyle w:val="1"/>
      </w:pPr>
      <w:bookmarkStart w:id="0" w:name="_Toc86757537"/>
      <w:r>
        <w:rPr>
          <w:rFonts w:hint="eastAsia"/>
        </w:rPr>
        <w:t>目的</w:t>
      </w:r>
      <w:bookmarkEnd w:id="0"/>
    </w:p>
    <w:p w:rsidR="00386B12" w:rsidRDefault="00386B12" w:rsidP="00385E3F"/>
    <w:p w:rsidR="00E57838" w:rsidRDefault="00334E73" w:rsidP="00385E3F">
      <w:r>
        <w:rPr>
          <w:rFonts w:hint="eastAsia"/>
        </w:rPr>
        <w:t>一般使用在機器具有</w:t>
      </w:r>
      <w:r w:rsidR="00D87931">
        <w:rPr>
          <w:rFonts w:hint="eastAsia"/>
        </w:rPr>
        <w:t>WIFI</w:t>
      </w:r>
      <w:r>
        <w:rPr>
          <w:rFonts w:hint="eastAsia"/>
        </w:rPr>
        <w:t>連線功能，但沒有友善的操作介面時使用。</w:t>
      </w:r>
    </w:p>
    <w:p w:rsidR="005B6902" w:rsidRDefault="005B6902" w:rsidP="00385E3F"/>
    <w:p w:rsidR="00386B12" w:rsidRDefault="00386B12" w:rsidP="00385E3F">
      <w:r>
        <w:rPr>
          <w:rFonts w:hint="eastAsia"/>
        </w:rPr>
        <w:t>手機開啟的</w:t>
      </w:r>
      <w:r>
        <w:rPr>
          <w:rFonts w:hint="eastAsia"/>
        </w:rPr>
        <w:t>Hotspot</w:t>
      </w:r>
      <w:r>
        <w:rPr>
          <w:rFonts w:hint="eastAsia"/>
        </w:rPr>
        <w:t>必須有如下設定值</w:t>
      </w:r>
      <w:r w:rsidR="009860F7">
        <w:rPr>
          <w:rFonts w:hint="eastAsia"/>
        </w:rPr>
        <w:t>：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2551"/>
      </w:tblGrid>
      <w:tr w:rsidR="00386B12" w:rsidTr="009860F7">
        <w:tc>
          <w:tcPr>
            <w:tcW w:w="993" w:type="dxa"/>
            <w:shd w:val="clear" w:color="auto" w:fill="DAEEF3" w:themeFill="accent5" w:themeFillTint="33"/>
          </w:tcPr>
          <w:p w:rsidR="00386B12" w:rsidRDefault="00386B12" w:rsidP="00FC05A4">
            <w:r>
              <w:rPr>
                <w:rFonts w:hint="eastAsia"/>
              </w:rPr>
              <w:t>SSID</w:t>
            </w:r>
          </w:p>
        </w:tc>
        <w:tc>
          <w:tcPr>
            <w:tcW w:w="2551" w:type="dxa"/>
          </w:tcPr>
          <w:p w:rsidR="00386B12" w:rsidRDefault="00386B12" w:rsidP="00FC05A4">
            <w:proofErr w:type="spellStart"/>
            <w:r w:rsidRPr="00386B12">
              <w:t>NTX_wifi_config</w:t>
            </w:r>
            <w:proofErr w:type="spellEnd"/>
          </w:p>
        </w:tc>
      </w:tr>
      <w:tr w:rsidR="00386B12" w:rsidTr="009860F7">
        <w:tc>
          <w:tcPr>
            <w:tcW w:w="993" w:type="dxa"/>
            <w:shd w:val="clear" w:color="auto" w:fill="DAEEF3" w:themeFill="accent5" w:themeFillTint="33"/>
          </w:tcPr>
          <w:p w:rsidR="00386B12" w:rsidRDefault="00386B12" w:rsidP="00FC05A4">
            <w:r>
              <w:rPr>
                <w:rFonts w:hint="eastAsia"/>
              </w:rPr>
              <w:t>密碼</w:t>
            </w:r>
          </w:p>
        </w:tc>
        <w:tc>
          <w:tcPr>
            <w:tcW w:w="2551" w:type="dxa"/>
          </w:tcPr>
          <w:p w:rsidR="00386B12" w:rsidRDefault="00386B12" w:rsidP="00FC05A4">
            <w:r w:rsidRPr="00386B12">
              <w:t>ntx16084080</w:t>
            </w:r>
          </w:p>
        </w:tc>
      </w:tr>
    </w:tbl>
    <w:p w:rsidR="00334E73" w:rsidRDefault="00F05441" w:rsidP="00F05441">
      <w:pPr>
        <w:pStyle w:val="af3"/>
      </w:pPr>
      <w:bookmarkStart w:id="1" w:name="_Toc86744074"/>
      <w:r>
        <w:t xml:space="preserve">Figure </w:t>
      </w:r>
      <w:fldSimple w:instr=" STYLEREF 1 \s ">
        <w:r w:rsidR="008243FA">
          <w:rPr>
            <w:noProof/>
          </w:rPr>
          <w:t>1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1</w:t>
        </w:r>
      </w:fldSimple>
      <w:r w:rsidR="00A300F2">
        <w:rPr>
          <w:rFonts w:hint="eastAsia"/>
        </w:rPr>
        <w:t xml:space="preserve"> : </w:t>
      </w:r>
      <w:r>
        <w:rPr>
          <w:rFonts w:hint="eastAsia"/>
        </w:rPr>
        <w:t>Hotspot SSID</w:t>
      </w:r>
      <w:r>
        <w:rPr>
          <w:rFonts w:hint="eastAsia"/>
        </w:rPr>
        <w:t>與密碼</w:t>
      </w:r>
      <w:bookmarkEnd w:id="1"/>
    </w:p>
    <w:p w:rsidR="005B6902" w:rsidRDefault="005B6902" w:rsidP="00FC05A4">
      <w:r>
        <w:rPr>
          <w:rFonts w:hint="eastAsia"/>
        </w:rPr>
        <w:t>機器出廠時會將預設的</w:t>
      </w:r>
      <w:r>
        <w:rPr>
          <w:rFonts w:hint="eastAsia"/>
        </w:rPr>
        <w:t>SSID/</w:t>
      </w:r>
      <w:r>
        <w:rPr>
          <w:rFonts w:hint="eastAsia"/>
        </w:rPr>
        <w:t>密碼設為上表的值，機器</w:t>
      </w:r>
      <w:r w:rsidR="00F05441">
        <w:rPr>
          <w:rFonts w:hint="eastAsia"/>
        </w:rPr>
        <w:t>開機</w:t>
      </w:r>
      <w:r>
        <w:rPr>
          <w:rFonts w:hint="eastAsia"/>
        </w:rPr>
        <w:t>便會連線此熱點。</w:t>
      </w:r>
    </w:p>
    <w:p w:rsidR="005B6902" w:rsidRDefault="005B6902" w:rsidP="00FC05A4"/>
    <w:p w:rsidR="009860F7" w:rsidRDefault="009860F7" w:rsidP="00FC05A4">
      <w:r>
        <w:rPr>
          <w:rFonts w:hint="eastAsia"/>
        </w:rPr>
        <w:t>手機上的</w:t>
      </w:r>
      <w:r>
        <w:rPr>
          <w:rFonts w:hint="eastAsia"/>
        </w:rPr>
        <w:t>Http</w:t>
      </w:r>
      <w:r w:rsidR="00A300F2">
        <w:rPr>
          <w:rFonts w:hint="eastAsia"/>
        </w:rP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定義如下：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2551"/>
      </w:tblGrid>
      <w:tr w:rsidR="009860F7" w:rsidTr="009860F7">
        <w:tc>
          <w:tcPr>
            <w:tcW w:w="993" w:type="dxa"/>
            <w:shd w:val="clear" w:color="auto" w:fill="DAEEF3" w:themeFill="accent5" w:themeFillTint="33"/>
          </w:tcPr>
          <w:p w:rsidR="009860F7" w:rsidRDefault="009860F7" w:rsidP="00FC05A4">
            <w:r>
              <w:rPr>
                <w:rFonts w:hint="eastAsia"/>
              </w:rPr>
              <w:t>IP</w:t>
            </w:r>
          </w:p>
        </w:tc>
        <w:tc>
          <w:tcPr>
            <w:tcW w:w="2551" w:type="dxa"/>
          </w:tcPr>
          <w:p w:rsidR="009860F7" w:rsidRDefault="009860F7" w:rsidP="00FC05A4">
            <w:r>
              <w:rPr>
                <w:rFonts w:hint="eastAsia"/>
              </w:rPr>
              <w:t>手機</w:t>
            </w:r>
            <w:r>
              <w:rPr>
                <w:rFonts w:hint="eastAsia"/>
              </w:rPr>
              <w:t>Hotspot gateway</w:t>
            </w:r>
          </w:p>
        </w:tc>
      </w:tr>
      <w:tr w:rsidR="009860F7" w:rsidTr="009860F7">
        <w:tc>
          <w:tcPr>
            <w:tcW w:w="993" w:type="dxa"/>
            <w:shd w:val="clear" w:color="auto" w:fill="DAEEF3" w:themeFill="accent5" w:themeFillTint="33"/>
          </w:tcPr>
          <w:p w:rsidR="009860F7" w:rsidRDefault="009860F7" w:rsidP="00FC05A4"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2551" w:type="dxa"/>
          </w:tcPr>
          <w:p w:rsidR="009860F7" w:rsidRDefault="009860F7" w:rsidP="00FC05A4">
            <w:r>
              <w:rPr>
                <w:rFonts w:hint="eastAsia"/>
              </w:rPr>
              <w:t>4321</w:t>
            </w:r>
          </w:p>
        </w:tc>
      </w:tr>
    </w:tbl>
    <w:p w:rsidR="00386B12" w:rsidRDefault="00696640" w:rsidP="00696640">
      <w:pPr>
        <w:pStyle w:val="af3"/>
      </w:pPr>
      <w:bookmarkStart w:id="2" w:name="_Toc86744075"/>
      <w:r>
        <w:t xml:space="preserve">Figure </w:t>
      </w:r>
      <w:fldSimple w:instr=" STYLEREF 1 \s ">
        <w:r w:rsidR="008243FA">
          <w:rPr>
            <w:noProof/>
          </w:rPr>
          <w:t>1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2</w:t>
        </w:r>
      </w:fldSimple>
      <w:r>
        <w:rPr>
          <w:rFonts w:hint="eastAsia"/>
        </w:rPr>
        <w:t xml:space="preserve"> : Hotspot http server </w:t>
      </w:r>
      <w:r>
        <w:rPr>
          <w:rFonts w:hint="eastAsia"/>
        </w:rPr>
        <w:t>位置</w:t>
      </w:r>
      <w:bookmarkEnd w:id="2"/>
    </w:p>
    <w:p w:rsidR="00386B12" w:rsidRDefault="009860F7" w:rsidP="00FC05A4">
      <w:r>
        <w:rPr>
          <w:rFonts w:hint="eastAsia"/>
        </w:rPr>
        <w:t>裝置可透過此</w:t>
      </w:r>
      <w:r>
        <w:rPr>
          <w:rFonts w:hint="eastAsia"/>
        </w:rPr>
        <w:t xml:space="preserve">Http server </w:t>
      </w:r>
      <w:r>
        <w:rPr>
          <w:rFonts w:hint="eastAsia"/>
        </w:rPr>
        <w:t>向手機端詢問設定值。</w:t>
      </w:r>
    </w:p>
    <w:p w:rsidR="009860F7" w:rsidRDefault="009860F7" w:rsidP="00FC05A4">
      <w:r>
        <w:rPr>
          <w:rFonts w:hint="eastAsia"/>
        </w:rPr>
        <w:t>手機端可設計裝置需要的相關設定置輸入介面已提供裝置透過</w:t>
      </w:r>
      <w:r>
        <w:rPr>
          <w:rFonts w:hint="eastAsia"/>
        </w:rPr>
        <w:t>Http server</w:t>
      </w:r>
      <w:r>
        <w:rPr>
          <w:rFonts w:hint="eastAsia"/>
        </w:rPr>
        <w:t>取得這些資訊。</w:t>
      </w:r>
    </w:p>
    <w:p w:rsidR="00FC05A4" w:rsidRDefault="00FC05A4" w:rsidP="00FC05A4"/>
    <w:p w:rsidR="005B6902" w:rsidRDefault="005B6902" w:rsidP="00FC05A4">
      <w:r>
        <w:rPr>
          <w:rFonts w:hint="eastAsia"/>
        </w:rPr>
        <w:t>本文中所有範例皆以手機</w:t>
      </w:r>
      <w:r>
        <w:rPr>
          <w:rFonts w:hint="eastAsia"/>
        </w:rPr>
        <w:t>hotspot gateway IP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192.168.43.1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舉例說明。</w:t>
      </w:r>
    </w:p>
    <w:p w:rsidR="006A0F61" w:rsidRDefault="006A0F61" w:rsidP="00FC05A4">
      <w:r>
        <w:rPr>
          <w:rFonts w:hint="eastAsia"/>
        </w:rPr>
        <w:t>本文中所有範例皆以機器</w:t>
      </w:r>
      <w:r>
        <w:rPr>
          <w:rFonts w:hint="eastAsia"/>
        </w:rPr>
        <w:t>MAC</w:t>
      </w:r>
      <w:r>
        <w:rPr>
          <w:rFonts w:hint="eastAsia"/>
        </w:rPr>
        <w:t>為</w:t>
      </w:r>
      <w:proofErr w:type="gramStart"/>
      <w:r>
        <w:t>”</w:t>
      </w:r>
      <w:proofErr w:type="gramEnd"/>
      <w:r>
        <w:rPr>
          <w:rFonts w:hint="eastAsia"/>
        </w:rPr>
        <w:t>11.22.33.44.55.66</w:t>
      </w:r>
      <w:proofErr w:type="gramStart"/>
      <w:r>
        <w:t>”</w:t>
      </w:r>
      <w:proofErr w:type="gramEnd"/>
      <w:r>
        <w:rPr>
          <w:rFonts w:hint="eastAsia"/>
        </w:rPr>
        <w:t>舉例說明。</w:t>
      </w:r>
    </w:p>
    <w:p w:rsidR="005B6902" w:rsidRDefault="005B6902" w:rsidP="00FC05A4"/>
    <w:p w:rsidR="00FC05A4" w:rsidRDefault="00334E73" w:rsidP="00FC05A4">
      <w:pPr>
        <w:pStyle w:val="1"/>
      </w:pPr>
      <w:bookmarkStart w:id="3" w:name="_Toc86757538"/>
      <w:r>
        <w:rPr>
          <w:rFonts w:hint="eastAsia"/>
        </w:rPr>
        <w:t xml:space="preserve">Hotspot Http </w:t>
      </w:r>
      <w:r w:rsidR="00FC05A4">
        <w:rPr>
          <w:rFonts w:hint="eastAsia"/>
        </w:rPr>
        <w:t>Server</w:t>
      </w:r>
      <w:r w:rsidR="00FC05A4">
        <w:rPr>
          <w:rFonts w:hint="eastAsia"/>
        </w:rPr>
        <w:t>支援</w:t>
      </w:r>
      <w:r w:rsidR="00BA3B1C">
        <w:rPr>
          <w:rFonts w:hint="eastAsia"/>
        </w:rPr>
        <w:t>的</w:t>
      </w:r>
      <w:r w:rsidR="00BA3B1C">
        <w:rPr>
          <w:rFonts w:hint="eastAsia"/>
        </w:rPr>
        <w:t>Request</w:t>
      </w:r>
      <w:bookmarkEnd w:id="3"/>
    </w:p>
    <w:p w:rsidR="00FC05A4" w:rsidRDefault="00334E73" w:rsidP="00FC05A4">
      <w:r>
        <w:rPr>
          <w:rFonts w:hint="eastAsia"/>
        </w:rPr>
        <w:t>列出目前</w:t>
      </w:r>
      <w:r>
        <w:rPr>
          <w:rFonts w:hint="eastAsia"/>
        </w:rPr>
        <w:t>Server</w:t>
      </w:r>
      <w:r>
        <w:rPr>
          <w:rFonts w:hint="eastAsia"/>
        </w:rPr>
        <w:t>支援那些</w:t>
      </w:r>
      <w:r>
        <w:rPr>
          <w:rFonts w:hint="eastAsia"/>
        </w:rPr>
        <w:t xml:space="preserve">Http request </w:t>
      </w:r>
      <w:r>
        <w:rPr>
          <w:rFonts w:hint="eastAsia"/>
        </w:rPr>
        <w:t>並說明這些</w:t>
      </w:r>
      <w:r>
        <w:rPr>
          <w:rFonts w:hint="eastAsia"/>
        </w:rPr>
        <w:t xml:space="preserve"> request</w:t>
      </w:r>
      <w:r>
        <w:rPr>
          <w:rFonts w:hint="eastAsia"/>
        </w:rPr>
        <w:t>的用途及</w:t>
      </w:r>
      <w:r>
        <w:rPr>
          <w:rFonts w:hint="eastAsia"/>
        </w:rPr>
        <w:t>Server</w:t>
      </w:r>
      <w:r>
        <w:rPr>
          <w:rFonts w:hint="eastAsia"/>
        </w:rPr>
        <w:t>如何回應。</w:t>
      </w:r>
    </w:p>
    <w:p w:rsidR="00334E73" w:rsidRDefault="00334E73" w:rsidP="00FC05A4"/>
    <w:p w:rsidR="00FC05A4" w:rsidRDefault="00A90784" w:rsidP="00FC05A4">
      <w:pPr>
        <w:pStyle w:val="2"/>
      </w:pPr>
      <w:bookmarkStart w:id="4" w:name="_Toc86757539"/>
      <w:r>
        <w:rPr>
          <w:rFonts w:hint="eastAsia"/>
        </w:rPr>
        <w:t>Http Get /</w:t>
      </w:r>
      <w:proofErr w:type="spellStart"/>
      <w:r>
        <w:rPr>
          <w:rFonts w:hint="eastAsia"/>
        </w:rPr>
        <w:t>wificonfig</w:t>
      </w:r>
      <w:proofErr w:type="spellEnd"/>
      <w:r>
        <w:rPr>
          <w:rFonts w:hint="eastAsia"/>
        </w:rPr>
        <w:t>/&lt;</w:t>
      </w:r>
      <w:r w:rsidR="00E86F11">
        <w:rPr>
          <w:rFonts w:hint="eastAsia"/>
        </w:rPr>
        <w:t>MAC</w:t>
      </w:r>
      <w:r>
        <w:rPr>
          <w:rFonts w:hint="eastAsia"/>
        </w:rPr>
        <w:t>&gt;</w:t>
      </w:r>
      <w:bookmarkEnd w:id="4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C31C15" w:rsidRPr="00333F66" w:rsidTr="00D82E77">
        <w:tc>
          <w:tcPr>
            <w:tcW w:w="1101" w:type="dxa"/>
            <w:shd w:val="clear" w:color="auto" w:fill="C6D9F1" w:themeFill="text2" w:themeFillTint="33"/>
          </w:tcPr>
          <w:p w:rsidR="00C31C15" w:rsidRPr="00333F66" w:rsidRDefault="00C31C15" w:rsidP="00FC05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Purpose</w:t>
            </w:r>
          </w:p>
        </w:tc>
        <w:tc>
          <w:tcPr>
            <w:tcW w:w="7421" w:type="dxa"/>
          </w:tcPr>
          <w:p w:rsidR="00C31C15" w:rsidRPr="00333F66" w:rsidRDefault="00C31C15" w:rsidP="00FC05A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取得初始化設定值。</w:t>
            </w:r>
          </w:p>
        </w:tc>
      </w:tr>
      <w:tr w:rsidR="00333F66" w:rsidRPr="00333F66" w:rsidTr="00D82E77">
        <w:tc>
          <w:tcPr>
            <w:tcW w:w="1101" w:type="dxa"/>
            <w:shd w:val="clear" w:color="auto" w:fill="C6D9F1" w:themeFill="text2" w:themeFillTint="33"/>
          </w:tcPr>
          <w:p w:rsidR="00333F66" w:rsidRPr="00333F66" w:rsidRDefault="00333F66" w:rsidP="00FC05A4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Path</w:t>
            </w:r>
          </w:p>
        </w:tc>
        <w:tc>
          <w:tcPr>
            <w:tcW w:w="7421" w:type="dxa"/>
          </w:tcPr>
          <w:p w:rsidR="00333F66" w:rsidRPr="00333F66" w:rsidRDefault="00333F66" w:rsidP="00C31C15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/</w:t>
            </w:r>
            <w:proofErr w:type="spellStart"/>
            <w:r w:rsidRPr="00333F66">
              <w:rPr>
                <w:rFonts w:hint="eastAsia"/>
                <w:sz w:val="20"/>
                <w:szCs w:val="20"/>
              </w:rPr>
              <w:t>wificonfig</w:t>
            </w:r>
            <w:proofErr w:type="spellEnd"/>
            <w:r w:rsidRPr="00333F66">
              <w:rPr>
                <w:rFonts w:hint="eastAsia"/>
                <w:sz w:val="20"/>
                <w:szCs w:val="20"/>
              </w:rPr>
              <w:t>/&lt;</w:t>
            </w:r>
            <w:r w:rsidR="00C31C15">
              <w:rPr>
                <w:rFonts w:hint="eastAsia"/>
                <w:sz w:val="20"/>
                <w:szCs w:val="20"/>
              </w:rPr>
              <w:t>MAC</w:t>
            </w:r>
            <w:r w:rsidRPr="00333F66">
              <w:rPr>
                <w:rFonts w:hint="eastAsia"/>
                <w:sz w:val="20"/>
                <w:szCs w:val="20"/>
              </w:rPr>
              <w:t>&gt;</w:t>
            </w:r>
          </w:p>
        </w:tc>
      </w:tr>
      <w:tr w:rsidR="00333F66" w:rsidRPr="00333F66" w:rsidTr="00D82E77">
        <w:tc>
          <w:tcPr>
            <w:tcW w:w="1101" w:type="dxa"/>
            <w:shd w:val="clear" w:color="auto" w:fill="C6D9F1" w:themeFill="text2" w:themeFillTint="33"/>
          </w:tcPr>
          <w:p w:rsidR="00333F66" w:rsidRPr="00333F66" w:rsidRDefault="00333F66" w:rsidP="00FC05A4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7421" w:type="dxa"/>
          </w:tcPr>
          <w:p w:rsidR="00333F66" w:rsidRPr="00333F66" w:rsidRDefault="00333F66" w:rsidP="00333F66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GET</w:t>
            </w:r>
          </w:p>
        </w:tc>
      </w:tr>
      <w:tr w:rsidR="00333F66" w:rsidRPr="00333F66" w:rsidTr="00D82E77">
        <w:tc>
          <w:tcPr>
            <w:tcW w:w="1101" w:type="dxa"/>
            <w:shd w:val="clear" w:color="auto" w:fill="C6D9F1" w:themeFill="text2" w:themeFillTint="33"/>
          </w:tcPr>
          <w:p w:rsidR="00333F66" w:rsidRPr="00333F66" w:rsidRDefault="00333F66" w:rsidP="00FC05A4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Request</w:t>
            </w:r>
          </w:p>
        </w:tc>
        <w:tc>
          <w:tcPr>
            <w:tcW w:w="7421" w:type="dxa"/>
          </w:tcPr>
          <w:p w:rsidR="00333F66" w:rsidRPr="00333F66" w:rsidRDefault="00333F66" w:rsidP="00333F66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No content.</w:t>
            </w:r>
          </w:p>
        </w:tc>
      </w:tr>
      <w:tr w:rsidR="00333F66" w:rsidRPr="00333F66" w:rsidTr="00D82E77">
        <w:tc>
          <w:tcPr>
            <w:tcW w:w="1101" w:type="dxa"/>
            <w:shd w:val="clear" w:color="auto" w:fill="C6D9F1" w:themeFill="text2" w:themeFillTint="33"/>
          </w:tcPr>
          <w:p w:rsidR="00333F66" w:rsidRPr="00333F66" w:rsidRDefault="00333F66" w:rsidP="00FC05A4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Response</w:t>
            </w:r>
          </w:p>
        </w:tc>
        <w:tc>
          <w:tcPr>
            <w:tcW w:w="7421" w:type="dxa"/>
          </w:tcPr>
          <w:p w:rsidR="00333F66" w:rsidRDefault="004A6BE0" w:rsidP="00333F6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Content Format : JSON</w:t>
            </w:r>
          </w:p>
          <w:p w:rsidR="004A6BE0" w:rsidRPr="00333F66" w:rsidRDefault="004A6BE0" w:rsidP="004A6BE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Content : </w:t>
            </w:r>
            <w:r>
              <w:rPr>
                <w:rFonts w:hint="eastAsia"/>
                <w:sz w:val="20"/>
                <w:szCs w:val="20"/>
              </w:rPr>
              <w:t>客戶自訂的設定值。</w:t>
            </w:r>
          </w:p>
        </w:tc>
      </w:tr>
    </w:tbl>
    <w:p w:rsidR="007149A8" w:rsidRDefault="007149A8" w:rsidP="007149A8">
      <w:pPr>
        <w:pStyle w:val="af3"/>
      </w:pPr>
      <w:bookmarkStart w:id="5" w:name="_Toc86744076"/>
      <w:r>
        <w:t xml:space="preserve">Figure </w:t>
      </w:r>
      <w:fldSimple w:instr=" STYLEREF 1 \s ">
        <w:r w:rsidR="008243FA">
          <w:rPr>
            <w:noProof/>
          </w:rPr>
          <w:t>2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1</w:t>
        </w:r>
      </w:fldSimple>
      <w:r>
        <w:rPr>
          <w:rFonts w:hint="eastAsia"/>
        </w:rPr>
        <w:t xml:space="preserve"> : GET /</w:t>
      </w:r>
      <w:proofErr w:type="spellStart"/>
      <w:r>
        <w:rPr>
          <w:rFonts w:hint="eastAsia"/>
        </w:rPr>
        <w:t>wificonfig</w:t>
      </w:r>
      <w:proofErr w:type="spellEnd"/>
      <w:r>
        <w:rPr>
          <w:rFonts w:hint="eastAsia"/>
        </w:rPr>
        <w:t>/&lt;MAC&gt;</w:t>
      </w:r>
      <w:r w:rsidR="00C53632">
        <w:rPr>
          <w:rFonts w:hint="eastAsia"/>
        </w:rPr>
        <w:t xml:space="preserve"> </w:t>
      </w:r>
      <w:r w:rsidR="00C53632">
        <w:rPr>
          <w:rFonts w:hint="eastAsia"/>
        </w:rPr>
        <w:t>說明</w:t>
      </w:r>
      <w:bookmarkEnd w:id="5"/>
    </w:p>
    <w:p w:rsidR="00A17D30" w:rsidRDefault="00A17D30" w:rsidP="00FC05A4">
      <w:r>
        <w:rPr>
          <w:rFonts w:hint="eastAsia"/>
        </w:rPr>
        <w:lastRenderedPageBreak/>
        <w:t>以下為使用範例：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72"/>
      </w:tblGrid>
      <w:tr w:rsidR="00A17D30" w:rsidTr="00A17D30">
        <w:tc>
          <w:tcPr>
            <w:tcW w:w="8472" w:type="dxa"/>
            <w:shd w:val="clear" w:color="auto" w:fill="F2DBDB" w:themeFill="accent2" w:themeFillTint="33"/>
          </w:tcPr>
          <w:p w:rsidR="00A17D30" w:rsidRDefault="00A17D30" w:rsidP="00FA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Device request</w:t>
            </w:r>
          </w:p>
        </w:tc>
      </w:tr>
      <w:tr w:rsidR="00A17D30" w:rsidTr="00A17D30">
        <w:tc>
          <w:tcPr>
            <w:tcW w:w="8472" w:type="dxa"/>
          </w:tcPr>
          <w:p w:rsidR="00A17D30" w:rsidRDefault="00A17D30" w:rsidP="009B661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GET </w:t>
            </w:r>
            <w:hyperlink r:id="rId11" w:history="1">
              <w:r w:rsidRPr="008521DE">
                <w:rPr>
                  <w:rStyle w:val="af"/>
                  <w:rFonts w:hint="eastAsia"/>
                  <w:sz w:val="20"/>
                  <w:szCs w:val="20"/>
                </w:rPr>
                <w:t>http://192.168.43.1:4321/wificonfig/11.22.33.44.55.66</w:t>
              </w:r>
            </w:hyperlink>
          </w:p>
        </w:tc>
      </w:tr>
      <w:tr w:rsidR="00A17D30" w:rsidTr="00A17D30">
        <w:tc>
          <w:tcPr>
            <w:tcW w:w="8472" w:type="dxa"/>
            <w:shd w:val="clear" w:color="auto" w:fill="F2DBDB" w:themeFill="accent2" w:themeFillTint="33"/>
          </w:tcPr>
          <w:p w:rsidR="00A17D30" w:rsidRDefault="00A17D30" w:rsidP="00FA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Server response</w:t>
            </w:r>
          </w:p>
        </w:tc>
      </w:tr>
      <w:tr w:rsidR="00A17D30" w:rsidRPr="00045209" w:rsidTr="00A17D30">
        <w:tc>
          <w:tcPr>
            <w:tcW w:w="8472" w:type="dxa"/>
          </w:tcPr>
          <w:p w:rsidR="00A17D30" w:rsidRPr="00045209" w:rsidRDefault="00A17D30" w:rsidP="00045209">
            <w:pPr>
              <w:pStyle w:val="af5"/>
            </w:pPr>
            <w:r w:rsidRPr="00045209">
              <w:t>{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"</w:t>
            </w:r>
            <w:proofErr w:type="spellStart"/>
            <w:r w:rsidRPr="00045209">
              <w:t>wifiAp</w:t>
            </w:r>
            <w:proofErr w:type="spellEnd"/>
            <w:r w:rsidRPr="00045209">
              <w:t>": {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"</w:t>
            </w:r>
            <w:proofErr w:type="spellStart"/>
            <w:r w:rsidRPr="00045209">
              <w:t>ssid</w:t>
            </w:r>
            <w:proofErr w:type="spellEnd"/>
            <w:r w:rsidRPr="00045209">
              <w:t>": "</w:t>
            </w:r>
            <w:proofErr w:type="spellStart"/>
            <w:r w:rsidRPr="00045209">
              <w:t>ntx</w:t>
            </w:r>
            <w:proofErr w:type="spellEnd"/>
            <w:r w:rsidRPr="00045209">
              <w:t>-dev-will-connect-to-this-</w:t>
            </w:r>
            <w:proofErr w:type="spellStart"/>
            <w:r w:rsidRPr="00045209">
              <w:t>ap</w:t>
            </w:r>
            <w:proofErr w:type="spellEnd"/>
            <w:r w:rsidRPr="00045209">
              <w:t>",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"security": {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  "type": "WPA/WPA2 PSK",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  "password": "</w:t>
            </w:r>
            <w:proofErr w:type="spellStart"/>
            <w:r w:rsidRPr="00045209">
              <w:t>ap</w:t>
            </w:r>
            <w:proofErr w:type="spellEnd"/>
            <w:r w:rsidRPr="00045209">
              <w:t>-password"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}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},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"</w:t>
            </w:r>
            <w:proofErr w:type="spellStart"/>
            <w:r w:rsidRPr="00045209">
              <w:t>serverUrl</w:t>
            </w:r>
            <w:proofErr w:type="spellEnd"/>
            <w:r w:rsidRPr="00045209">
              <w:t>": "</w:t>
            </w:r>
            <w:proofErr w:type="spellStart"/>
            <w:r w:rsidRPr="00045209">
              <w:t>hhjjd</w:t>
            </w:r>
            <w:proofErr w:type="spellEnd"/>
            <w:r w:rsidRPr="00045209">
              <w:t>",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"</w:t>
            </w:r>
            <w:proofErr w:type="spellStart"/>
            <w:r w:rsidRPr="00045209">
              <w:t>uuids</w:t>
            </w:r>
            <w:proofErr w:type="spellEnd"/>
            <w:r w:rsidRPr="00045209">
              <w:t>": {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"project": "7ffb24aa-8b6a-4cae-93bc-e9da9d6758e9",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"car": "the-car-</w:t>
            </w:r>
            <w:proofErr w:type="spellStart"/>
            <w:r w:rsidRPr="00045209">
              <w:t>ssid</w:t>
            </w:r>
            <w:proofErr w:type="spellEnd"/>
            <w:r w:rsidRPr="00045209">
              <w:t>"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},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"files": [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["</w:t>
            </w:r>
            <w:proofErr w:type="spellStart"/>
            <w:r w:rsidRPr="00045209">
              <w:t>Wifi</w:t>
            </w:r>
            <w:proofErr w:type="spellEnd"/>
            <w:r w:rsidRPr="00045209">
              <w:t>","the-path-of-the-file"],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["</w:t>
            </w:r>
            <w:proofErr w:type="spellStart"/>
            <w:r w:rsidRPr="00045209">
              <w:t>BLE","the</w:t>
            </w:r>
            <w:proofErr w:type="spellEnd"/>
            <w:r w:rsidRPr="00045209">
              <w:t>-path-of-the-file"],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  ["</w:t>
            </w:r>
            <w:proofErr w:type="spellStart"/>
            <w:r w:rsidRPr="00045209">
              <w:t>Apollo","the</w:t>
            </w:r>
            <w:proofErr w:type="spellEnd"/>
            <w:r w:rsidRPr="00045209">
              <w:t>-path-of-the-file"]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],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"</w:t>
            </w:r>
            <w:proofErr w:type="spellStart"/>
            <w:r w:rsidRPr="00045209">
              <w:t>updateSettings</w:t>
            </w:r>
            <w:proofErr w:type="spellEnd"/>
            <w:r w:rsidRPr="00045209">
              <w:t>" : {</w:t>
            </w:r>
          </w:p>
          <w:p w:rsidR="00045209" w:rsidRDefault="00A17D30" w:rsidP="00045209">
            <w:pPr>
              <w:pStyle w:val="af5"/>
            </w:pPr>
            <w:r w:rsidRPr="00045209">
              <w:t xml:space="preserve">    "</w:t>
            </w:r>
            <w:proofErr w:type="spellStart"/>
            <w:r w:rsidRPr="00045209">
              <w:t>time_fields</w:t>
            </w:r>
            <w:proofErr w:type="spellEnd"/>
            <w:r w:rsidRPr="00045209">
              <w:t>":[</w:t>
            </w:r>
          </w:p>
          <w:p w:rsidR="00045209" w:rsidRDefault="00045209" w:rsidP="00045209">
            <w:pPr>
              <w:pStyle w:val="af5"/>
            </w:pPr>
            <w:r w:rsidRPr="00045209">
              <w:t xml:space="preserve">        </w:t>
            </w:r>
            <w:r w:rsidR="00A17D30" w:rsidRPr="00045209">
              <w:t>"</w:t>
            </w:r>
            <w:proofErr w:type="spellStart"/>
            <w:r w:rsidR="00A17D30" w:rsidRPr="00045209">
              <w:t>weekday_start</w:t>
            </w:r>
            <w:proofErr w:type="spellEnd"/>
            <w:r w:rsidR="00A17D30" w:rsidRPr="00045209">
              <w:t>",</w:t>
            </w:r>
            <w:r>
              <w:rPr>
                <w:rFonts w:hint="eastAsia"/>
              </w:rPr>
              <w:t xml:space="preserve"> </w:t>
            </w:r>
            <w:r w:rsidR="00A17D30" w:rsidRPr="00045209">
              <w:t>"</w:t>
            </w:r>
            <w:proofErr w:type="spellStart"/>
            <w:r w:rsidR="00A17D30" w:rsidRPr="00045209">
              <w:t>weekday_stop</w:t>
            </w:r>
            <w:proofErr w:type="spellEnd"/>
            <w:r w:rsidR="00A17D30" w:rsidRPr="00045209">
              <w:t>",</w:t>
            </w:r>
          </w:p>
          <w:p w:rsidR="00045209" w:rsidRDefault="00045209" w:rsidP="00045209">
            <w:pPr>
              <w:pStyle w:val="af5"/>
            </w:pPr>
            <w:r w:rsidRPr="00045209">
              <w:t xml:space="preserve">        </w:t>
            </w:r>
            <w:r w:rsidR="00A17D30" w:rsidRPr="00045209">
              <w:t>"</w:t>
            </w:r>
            <w:proofErr w:type="spellStart"/>
            <w:r w:rsidR="00A17D30" w:rsidRPr="00045209">
              <w:t>day_start_hour_min</w:t>
            </w:r>
            <w:proofErr w:type="spellEnd"/>
            <w:r w:rsidR="00A17D30" w:rsidRPr="00045209">
              <w:t>",</w:t>
            </w:r>
            <w:r>
              <w:rPr>
                <w:rFonts w:hint="eastAsia"/>
              </w:rPr>
              <w:t xml:space="preserve"> </w:t>
            </w:r>
            <w:r w:rsidR="00A17D30" w:rsidRPr="00045209">
              <w:t>"</w:t>
            </w:r>
            <w:proofErr w:type="spellStart"/>
            <w:r w:rsidR="00A17D30" w:rsidRPr="00045209">
              <w:t>day_stop_hour_min</w:t>
            </w:r>
            <w:proofErr w:type="spellEnd"/>
            <w:r w:rsidR="00A17D30" w:rsidRPr="00045209">
              <w:t>",</w:t>
            </w:r>
          </w:p>
          <w:p w:rsidR="00A17D30" w:rsidRPr="00045209" w:rsidRDefault="00045209" w:rsidP="00045209">
            <w:pPr>
              <w:pStyle w:val="af5"/>
            </w:pPr>
            <w:r w:rsidRPr="00045209">
              <w:t xml:space="preserve">        </w:t>
            </w:r>
            <w:r w:rsidR="00A17D30" w:rsidRPr="00045209">
              <w:t>"</w:t>
            </w:r>
            <w:proofErr w:type="spellStart"/>
            <w:r w:rsidR="00A17D30" w:rsidRPr="00045209">
              <w:t>update_duration_min</w:t>
            </w:r>
            <w:proofErr w:type="spellEnd"/>
            <w:r w:rsidR="00A17D30" w:rsidRPr="00045209">
              <w:t>"],</w:t>
            </w:r>
            <w:r>
              <w:rPr>
                <w:rFonts w:hint="eastAsia"/>
              </w:rPr>
              <w:t xml:space="preserve"> 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ab/>
              <w:t>"</w:t>
            </w:r>
            <w:proofErr w:type="spellStart"/>
            <w:r w:rsidRPr="00045209">
              <w:t>time_update</w:t>
            </w:r>
            <w:proofErr w:type="spellEnd"/>
            <w:r w:rsidRPr="00045209">
              <w:t>" : ["</w:t>
            </w:r>
            <w:proofErr w:type="spellStart"/>
            <w:r w:rsidRPr="00045209">
              <w:t>Monday","Saturday</w:t>
            </w:r>
            <w:proofErr w:type="spellEnd"/>
            <w:r w:rsidRPr="00045209">
              <w:t>", "5:30", "23:30", "60"]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 xml:space="preserve">  }</w:t>
            </w:r>
          </w:p>
          <w:p w:rsidR="00A17D30" w:rsidRPr="00045209" w:rsidRDefault="00A17D30" w:rsidP="00045209">
            <w:pPr>
              <w:pStyle w:val="af5"/>
            </w:pPr>
            <w:r w:rsidRPr="00045209">
              <w:t>}</w:t>
            </w:r>
          </w:p>
        </w:tc>
      </w:tr>
    </w:tbl>
    <w:p w:rsidR="00570D99" w:rsidRDefault="00AC3DCE" w:rsidP="00AC3DCE">
      <w:pPr>
        <w:pStyle w:val="af3"/>
      </w:pPr>
      <w:bookmarkStart w:id="6" w:name="_Toc86744231"/>
      <w:r>
        <w:t xml:space="preserve">Code </w:t>
      </w:r>
      <w:fldSimple w:instr=" STYLEREF 1 \s ">
        <w:r w:rsidR="002C129C">
          <w:rPr>
            <w:noProof/>
          </w:rPr>
          <w:t>2</w:t>
        </w:r>
      </w:fldSimple>
      <w:r w:rsidR="002C129C">
        <w:noBreakHyphen/>
      </w:r>
      <w:fldSimple w:instr=" SEQ Code \* ARABIC \s 1 ">
        <w:r w:rsidR="002C129C">
          <w:rPr>
            <w:noProof/>
          </w:rPr>
          <w:t>1</w:t>
        </w:r>
      </w:fldSimple>
      <w:r>
        <w:rPr>
          <w:rFonts w:hint="eastAsia"/>
        </w:rPr>
        <w:t xml:space="preserve"> : </w:t>
      </w:r>
      <w:r w:rsidR="00C53632">
        <w:rPr>
          <w:rFonts w:hint="eastAsia"/>
        </w:rPr>
        <w:t>GET /</w:t>
      </w:r>
      <w:proofErr w:type="spellStart"/>
      <w:r>
        <w:rPr>
          <w:rFonts w:hint="eastAsia"/>
        </w:rPr>
        <w:t>wificonfig</w:t>
      </w:r>
      <w:proofErr w:type="spellEnd"/>
      <w:r w:rsidR="00C53632">
        <w:rPr>
          <w:rFonts w:hint="eastAsia"/>
        </w:rPr>
        <w:t xml:space="preserve">/&lt;MAC&gt; </w:t>
      </w:r>
      <w:r>
        <w:rPr>
          <w:rFonts w:hint="eastAsia"/>
        </w:rPr>
        <w:t>範例</w:t>
      </w:r>
      <w:bookmarkEnd w:id="6"/>
    </w:p>
    <w:p w:rsidR="005A7A68" w:rsidRPr="005A7A68" w:rsidRDefault="005A7A68" w:rsidP="005A7A68"/>
    <w:p w:rsidR="00FC05A4" w:rsidRDefault="00FC05A4" w:rsidP="00FC05A4">
      <w:pPr>
        <w:pStyle w:val="2"/>
      </w:pPr>
      <w:bookmarkStart w:id="7" w:name="_Toc86757540"/>
      <w:r>
        <w:rPr>
          <w:rFonts w:hint="eastAsia"/>
        </w:rPr>
        <w:t>Http Get /</w:t>
      </w:r>
      <w:r w:rsidR="00A90784">
        <w:rPr>
          <w:rFonts w:hint="eastAsia"/>
        </w:rPr>
        <w:t>&lt;</w:t>
      </w:r>
      <w:r w:rsidR="00DD2794">
        <w:rPr>
          <w:rFonts w:hint="eastAsia"/>
        </w:rPr>
        <w:t>Model</w:t>
      </w:r>
      <w:r w:rsidR="00A90784">
        <w:rPr>
          <w:rFonts w:hint="eastAsia"/>
        </w:rPr>
        <w:t>&gt;</w:t>
      </w:r>
      <w:r>
        <w:rPr>
          <w:rFonts w:hint="eastAsia"/>
        </w:rPr>
        <w:t>_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/</w:t>
      </w:r>
      <w:r w:rsidR="00A90784">
        <w:rPr>
          <w:rFonts w:hint="eastAsia"/>
        </w:rPr>
        <w:t>&lt;</w:t>
      </w:r>
      <w:r>
        <w:rPr>
          <w:rFonts w:hint="eastAsia"/>
        </w:rPr>
        <w:t>MAC</w:t>
      </w:r>
      <w:r w:rsidR="00E86F11">
        <w:rPr>
          <w:rFonts w:hint="eastAsia"/>
        </w:rPr>
        <w:t xml:space="preserve"> </w:t>
      </w:r>
      <w:r w:rsidR="00A90784">
        <w:rPr>
          <w:rFonts w:hint="eastAsia"/>
        </w:rPr>
        <w:t>&gt;</w:t>
      </w:r>
      <w:bookmarkEnd w:id="7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9B6612" w:rsidRPr="00333F66" w:rsidTr="009B6612">
        <w:tc>
          <w:tcPr>
            <w:tcW w:w="1101" w:type="dxa"/>
            <w:shd w:val="clear" w:color="auto" w:fill="C6D9F1" w:themeFill="text2" w:themeFillTint="33"/>
          </w:tcPr>
          <w:p w:rsidR="009B6612" w:rsidRPr="00333F66" w:rsidRDefault="009B6612" w:rsidP="009B661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Purpose</w:t>
            </w:r>
          </w:p>
        </w:tc>
        <w:tc>
          <w:tcPr>
            <w:tcW w:w="7421" w:type="dxa"/>
          </w:tcPr>
          <w:p w:rsidR="009B6612" w:rsidRPr="009B6612" w:rsidRDefault="009B6612" w:rsidP="009B6612">
            <w:r>
              <w:rPr>
                <w:rFonts w:hint="eastAsia"/>
              </w:rPr>
              <w:t>詢問模組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更新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位置。</w:t>
            </w:r>
          </w:p>
        </w:tc>
      </w:tr>
      <w:tr w:rsidR="004A6BE0" w:rsidRPr="00333F66" w:rsidTr="009B6612">
        <w:tc>
          <w:tcPr>
            <w:tcW w:w="1101" w:type="dxa"/>
            <w:shd w:val="clear" w:color="auto" w:fill="C6D9F1" w:themeFill="text2" w:themeFillTint="33"/>
          </w:tcPr>
          <w:p w:rsidR="004A6BE0" w:rsidRPr="00333F66" w:rsidRDefault="004A6BE0" w:rsidP="009B661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Path</w:t>
            </w:r>
          </w:p>
        </w:tc>
        <w:tc>
          <w:tcPr>
            <w:tcW w:w="7421" w:type="dxa"/>
          </w:tcPr>
          <w:p w:rsidR="004A6BE0" w:rsidRDefault="004A6BE0" w:rsidP="009B661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&lt;Model&gt;_</w:t>
            </w:r>
            <w:proofErr w:type="spellStart"/>
            <w:r>
              <w:rPr>
                <w:rFonts w:hint="eastAsia"/>
                <w:sz w:val="20"/>
                <w:szCs w:val="20"/>
              </w:rPr>
              <w:t>ota</w:t>
            </w:r>
            <w:proofErr w:type="spellEnd"/>
            <w:r w:rsidRPr="00333F66">
              <w:rPr>
                <w:rFonts w:hint="eastAsia"/>
                <w:sz w:val="20"/>
                <w:szCs w:val="20"/>
              </w:rPr>
              <w:t>/&lt;</w:t>
            </w:r>
            <w:r>
              <w:rPr>
                <w:rFonts w:hint="eastAsia"/>
                <w:sz w:val="20"/>
                <w:szCs w:val="20"/>
              </w:rPr>
              <w:t>MAC</w:t>
            </w:r>
            <w:r w:rsidRPr="00333F66">
              <w:rPr>
                <w:rFonts w:hint="eastAsia"/>
                <w:sz w:val="20"/>
                <w:szCs w:val="20"/>
              </w:rPr>
              <w:t>&gt;</w:t>
            </w:r>
          </w:p>
          <w:p w:rsidR="009B6612" w:rsidRPr="00333F66" w:rsidRDefault="009B6612" w:rsidP="00B201F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目前支援的</w:t>
            </w:r>
            <w:r w:rsidR="00B201FB">
              <w:rPr>
                <w:rFonts w:hint="eastAsia"/>
                <w:sz w:val="20"/>
                <w:szCs w:val="20"/>
              </w:rPr>
              <w:t xml:space="preserve"> Model</w:t>
            </w:r>
            <w:r w:rsidR="00B201FB">
              <w:rPr>
                <w:rFonts w:hint="eastAsia"/>
                <w:sz w:val="20"/>
                <w:szCs w:val="20"/>
              </w:rPr>
              <w:t>：</w:t>
            </w:r>
            <w:r w:rsidR="00B201FB">
              <w:rPr>
                <w:rFonts w:hint="eastAsia"/>
                <w:sz w:val="20"/>
                <w:szCs w:val="20"/>
              </w:rPr>
              <w:t>d4a00e</w:t>
            </w:r>
            <w:r w:rsidR="00B201FB">
              <w:rPr>
                <w:rFonts w:hint="eastAsia"/>
                <w:sz w:val="20"/>
                <w:szCs w:val="20"/>
              </w:rPr>
              <w:t>、</w:t>
            </w:r>
            <w:r w:rsidR="00B201FB">
              <w:rPr>
                <w:rFonts w:hint="eastAsia"/>
                <w:sz w:val="20"/>
                <w:szCs w:val="20"/>
              </w:rPr>
              <w:t>ds0106</w:t>
            </w:r>
            <w:r w:rsidR="00B201FB">
              <w:rPr>
                <w:rFonts w:hint="eastAsia"/>
                <w:sz w:val="20"/>
                <w:szCs w:val="20"/>
              </w:rPr>
              <w:t>、</w:t>
            </w:r>
            <w:r w:rsidR="00B201FB">
              <w:rPr>
                <w:rFonts w:hint="eastAsia"/>
                <w:sz w:val="20"/>
                <w:szCs w:val="20"/>
              </w:rPr>
              <w:t>dp0106</w:t>
            </w:r>
            <w:r w:rsidR="00B201FB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4A6BE0" w:rsidRPr="00333F66" w:rsidTr="009B6612">
        <w:tc>
          <w:tcPr>
            <w:tcW w:w="1101" w:type="dxa"/>
            <w:shd w:val="clear" w:color="auto" w:fill="C6D9F1" w:themeFill="text2" w:themeFillTint="33"/>
          </w:tcPr>
          <w:p w:rsidR="004A6BE0" w:rsidRPr="00333F66" w:rsidRDefault="004A6BE0" w:rsidP="009B661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7421" w:type="dxa"/>
          </w:tcPr>
          <w:p w:rsidR="004A6BE0" w:rsidRPr="00333F66" w:rsidRDefault="004A6BE0" w:rsidP="009B661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GET</w:t>
            </w:r>
          </w:p>
        </w:tc>
      </w:tr>
      <w:tr w:rsidR="004A6BE0" w:rsidRPr="00333F66" w:rsidTr="009B6612">
        <w:tc>
          <w:tcPr>
            <w:tcW w:w="1101" w:type="dxa"/>
            <w:shd w:val="clear" w:color="auto" w:fill="C6D9F1" w:themeFill="text2" w:themeFillTint="33"/>
          </w:tcPr>
          <w:p w:rsidR="004A6BE0" w:rsidRPr="00333F66" w:rsidRDefault="004A6BE0" w:rsidP="009B661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Request</w:t>
            </w:r>
          </w:p>
        </w:tc>
        <w:tc>
          <w:tcPr>
            <w:tcW w:w="7421" w:type="dxa"/>
          </w:tcPr>
          <w:p w:rsidR="004A6BE0" w:rsidRPr="00333F66" w:rsidRDefault="004A6BE0" w:rsidP="009B661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No content.</w:t>
            </w:r>
          </w:p>
        </w:tc>
      </w:tr>
      <w:tr w:rsidR="004A6BE0" w:rsidRPr="00333F66" w:rsidTr="009B6612">
        <w:tc>
          <w:tcPr>
            <w:tcW w:w="1101" w:type="dxa"/>
            <w:shd w:val="clear" w:color="auto" w:fill="C6D9F1" w:themeFill="text2" w:themeFillTint="33"/>
          </w:tcPr>
          <w:p w:rsidR="004A6BE0" w:rsidRPr="00333F66" w:rsidRDefault="004A6BE0" w:rsidP="009B661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Response</w:t>
            </w:r>
          </w:p>
        </w:tc>
        <w:tc>
          <w:tcPr>
            <w:tcW w:w="7421" w:type="dxa"/>
          </w:tcPr>
          <w:p w:rsidR="004A6BE0" w:rsidRDefault="004A6BE0" w:rsidP="004A6BE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Content Format : JSON</w:t>
            </w:r>
          </w:p>
          <w:p w:rsidR="004A6BE0" w:rsidRPr="00333F66" w:rsidRDefault="004A6BE0" w:rsidP="004A6BE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Content : </w:t>
            </w:r>
            <w:r>
              <w:rPr>
                <w:rFonts w:hint="eastAsia"/>
                <w:sz w:val="20"/>
                <w:szCs w:val="20"/>
              </w:rPr>
              <w:t>客戶自訂的設定值。</w:t>
            </w:r>
          </w:p>
        </w:tc>
      </w:tr>
    </w:tbl>
    <w:p w:rsidR="00C4414A" w:rsidRDefault="00565D18" w:rsidP="00565D18">
      <w:pPr>
        <w:pStyle w:val="af3"/>
      </w:pPr>
      <w:bookmarkStart w:id="8" w:name="_Toc86744077"/>
      <w:r>
        <w:t xml:space="preserve">Figure </w:t>
      </w:r>
      <w:fldSimple w:instr=" STYLEREF 1 \s ">
        <w:r w:rsidR="008243FA">
          <w:rPr>
            <w:noProof/>
          </w:rPr>
          <w:t>2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2</w:t>
        </w:r>
      </w:fldSimple>
      <w:r>
        <w:rPr>
          <w:rFonts w:hint="eastAsia"/>
        </w:rPr>
        <w:t xml:space="preserve"> : GET /&lt;Model&gt;_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/&lt;MAC&gt;</w:t>
      </w:r>
      <w:r w:rsidR="00C53632">
        <w:rPr>
          <w:rFonts w:hint="eastAsia"/>
        </w:rPr>
        <w:t xml:space="preserve"> </w:t>
      </w:r>
      <w:r w:rsidR="00C53632">
        <w:rPr>
          <w:rFonts w:hint="eastAsia"/>
        </w:rPr>
        <w:t>說明</w:t>
      </w:r>
      <w:bookmarkEnd w:id="8"/>
    </w:p>
    <w:p w:rsidR="00565D18" w:rsidRDefault="00565D18" w:rsidP="00FC05A4"/>
    <w:p w:rsidR="00C4414A" w:rsidRDefault="00FA0CFD" w:rsidP="00FC05A4">
      <w:r>
        <w:rPr>
          <w:rFonts w:hint="eastAsia"/>
        </w:rPr>
        <w:t>範例：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A0CFD" w:rsidRPr="00653C8D" w:rsidTr="00FA0CFD">
        <w:tc>
          <w:tcPr>
            <w:tcW w:w="8362" w:type="dxa"/>
            <w:shd w:val="clear" w:color="auto" w:fill="F2DBDB" w:themeFill="accent2" w:themeFillTint="33"/>
          </w:tcPr>
          <w:p w:rsidR="00FA0CFD" w:rsidRPr="00653C8D" w:rsidRDefault="00FA0CFD" w:rsidP="00653C8D">
            <w:pPr>
              <w:rPr>
                <w:sz w:val="20"/>
                <w:szCs w:val="20"/>
              </w:rPr>
            </w:pPr>
            <w:r w:rsidRPr="00653C8D">
              <w:rPr>
                <w:rFonts w:hint="eastAsia"/>
                <w:sz w:val="20"/>
                <w:szCs w:val="20"/>
              </w:rPr>
              <w:t>Device Request</w:t>
            </w:r>
            <w:r w:rsidR="00A44A39" w:rsidRPr="00653C8D">
              <w:rPr>
                <w:rFonts w:hint="eastAsia"/>
                <w:sz w:val="20"/>
                <w:szCs w:val="20"/>
              </w:rPr>
              <w:t>：以</w:t>
            </w:r>
            <w:r w:rsidR="00A44A39" w:rsidRPr="00653C8D">
              <w:rPr>
                <w:rFonts w:hint="eastAsia"/>
                <w:sz w:val="20"/>
                <w:szCs w:val="20"/>
              </w:rPr>
              <w:t xml:space="preserve">d4a00e model </w:t>
            </w:r>
            <w:r w:rsidR="00A44A39" w:rsidRPr="00653C8D">
              <w:rPr>
                <w:rFonts w:hint="eastAsia"/>
                <w:sz w:val="20"/>
                <w:szCs w:val="20"/>
              </w:rPr>
              <w:t>為例</w:t>
            </w:r>
          </w:p>
        </w:tc>
      </w:tr>
      <w:tr w:rsidR="00FA0CFD" w:rsidRPr="00653C8D" w:rsidTr="00FA0CFD">
        <w:tc>
          <w:tcPr>
            <w:tcW w:w="8362" w:type="dxa"/>
          </w:tcPr>
          <w:p w:rsidR="00FA0CFD" w:rsidRPr="00653C8D" w:rsidRDefault="00FA0CFD" w:rsidP="00653C8D">
            <w:pPr>
              <w:rPr>
                <w:sz w:val="20"/>
                <w:szCs w:val="20"/>
              </w:rPr>
            </w:pPr>
            <w:r w:rsidRPr="00653C8D">
              <w:rPr>
                <w:rFonts w:hint="eastAsia"/>
                <w:sz w:val="20"/>
                <w:szCs w:val="20"/>
              </w:rPr>
              <w:t xml:space="preserve">GET </w:t>
            </w:r>
            <w:hyperlink r:id="rId12" w:history="1">
              <w:r w:rsidRPr="00653C8D">
                <w:rPr>
                  <w:rStyle w:val="af"/>
                  <w:rFonts w:hint="eastAsia"/>
                  <w:sz w:val="20"/>
                  <w:szCs w:val="20"/>
                </w:rPr>
                <w:t>http://192.168.43.1:4321/d4a00e_ota/11.22.33.44.55.66</w:t>
              </w:r>
            </w:hyperlink>
          </w:p>
        </w:tc>
      </w:tr>
      <w:tr w:rsidR="00FA0CFD" w:rsidRPr="00653C8D" w:rsidTr="00FA0CFD">
        <w:tc>
          <w:tcPr>
            <w:tcW w:w="8362" w:type="dxa"/>
            <w:shd w:val="clear" w:color="auto" w:fill="F2DBDB" w:themeFill="accent2" w:themeFillTint="33"/>
          </w:tcPr>
          <w:p w:rsidR="00FA0CFD" w:rsidRPr="00653C8D" w:rsidRDefault="00FA0CFD" w:rsidP="00653C8D">
            <w:pPr>
              <w:rPr>
                <w:sz w:val="20"/>
                <w:szCs w:val="20"/>
              </w:rPr>
            </w:pPr>
            <w:r w:rsidRPr="00653C8D">
              <w:rPr>
                <w:rFonts w:hint="eastAsia"/>
                <w:sz w:val="20"/>
                <w:szCs w:val="20"/>
              </w:rPr>
              <w:lastRenderedPageBreak/>
              <w:t>Server Response</w:t>
            </w:r>
          </w:p>
        </w:tc>
      </w:tr>
      <w:tr w:rsidR="00FA0CFD" w:rsidRPr="00653C8D" w:rsidTr="00FA0CFD">
        <w:tc>
          <w:tcPr>
            <w:tcW w:w="8362" w:type="dxa"/>
          </w:tcPr>
          <w:p w:rsidR="00FA0CFD" w:rsidRPr="00653C8D" w:rsidRDefault="00FA0CFD" w:rsidP="00653C8D">
            <w:pPr>
              <w:rPr>
                <w:sz w:val="20"/>
                <w:szCs w:val="20"/>
              </w:rPr>
            </w:pPr>
            <w:r w:rsidRPr="00653C8D">
              <w:rPr>
                <w:sz w:val="20"/>
                <w:szCs w:val="20"/>
              </w:rPr>
              <w:t>{"Apollo":"d4a00E_apollo_v1.1.20_NB.bin"}</w:t>
            </w:r>
          </w:p>
        </w:tc>
      </w:tr>
    </w:tbl>
    <w:p w:rsidR="00FA0CFD" w:rsidRDefault="00C53632" w:rsidP="00C53632">
      <w:pPr>
        <w:pStyle w:val="af3"/>
      </w:pPr>
      <w:bookmarkStart w:id="9" w:name="_Toc86744232"/>
      <w:r>
        <w:t xml:space="preserve">Code </w:t>
      </w:r>
      <w:fldSimple w:instr=" STYLEREF 1 \s ">
        <w:r w:rsidR="002C129C">
          <w:rPr>
            <w:noProof/>
          </w:rPr>
          <w:t>2</w:t>
        </w:r>
      </w:fldSimple>
      <w:r w:rsidR="002C129C">
        <w:noBreakHyphen/>
      </w:r>
      <w:fldSimple w:instr=" SEQ Code \* ARABIC \s 1 ">
        <w:r w:rsidR="002C129C">
          <w:rPr>
            <w:noProof/>
          </w:rPr>
          <w:t>2</w:t>
        </w:r>
      </w:fldSimple>
      <w:r>
        <w:rPr>
          <w:rFonts w:hint="eastAsia"/>
        </w:rPr>
        <w:t xml:space="preserve"> : GET /&lt;Model&gt;_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 xml:space="preserve">/&lt;MAC&gt; </w:t>
      </w:r>
      <w:r>
        <w:rPr>
          <w:rFonts w:hint="eastAsia"/>
        </w:rPr>
        <w:t>範例</w:t>
      </w:r>
      <w:bookmarkEnd w:id="9"/>
    </w:p>
    <w:p w:rsidR="00C53632" w:rsidRDefault="00C53632" w:rsidP="00FC05A4"/>
    <w:p w:rsidR="00DD2794" w:rsidRDefault="00DD2794" w:rsidP="00DD2794">
      <w:pPr>
        <w:pStyle w:val="2"/>
      </w:pPr>
      <w:bookmarkStart w:id="10" w:name="_Toc86757541"/>
      <w:r>
        <w:rPr>
          <w:rFonts w:hint="eastAsia"/>
        </w:rPr>
        <w:t>Http Get /&lt;Model&gt;_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/&lt;MAC&gt;/&lt;</w:t>
      </w:r>
      <w:proofErr w:type="spellStart"/>
      <w:r w:rsidR="00BA3B1C">
        <w:rPr>
          <w:rFonts w:hint="eastAsia"/>
        </w:rPr>
        <w:t>Firmware</w:t>
      </w:r>
      <w:r>
        <w:rPr>
          <w:rFonts w:hint="eastAsia"/>
        </w:rPr>
        <w:t>Type</w:t>
      </w:r>
      <w:proofErr w:type="spellEnd"/>
      <w:r>
        <w:rPr>
          <w:rFonts w:hint="eastAsia"/>
        </w:rPr>
        <w:t>&gt;</w:t>
      </w:r>
      <w:bookmarkEnd w:id="10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211177" w:rsidRPr="00333F66" w:rsidTr="00B32BE2">
        <w:tc>
          <w:tcPr>
            <w:tcW w:w="1101" w:type="dxa"/>
            <w:shd w:val="clear" w:color="auto" w:fill="C6D9F1" w:themeFill="text2" w:themeFillTint="33"/>
          </w:tcPr>
          <w:p w:rsidR="00211177" w:rsidRPr="00333F66" w:rsidRDefault="00211177" w:rsidP="00B32B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Purpose</w:t>
            </w:r>
          </w:p>
        </w:tc>
        <w:tc>
          <w:tcPr>
            <w:tcW w:w="7421" w:type="dxa"/>
          </w:tcPr>
          <w:p w:rsidR="00211177" w:rsidRPr="009B6612" w:rsidRDefault="0049553C" w:rsidP="0049553C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Firmware</w:t>
            </w:r>
            <w:r w:rsidR="00211177">
              <w:rPr>
                <w:rFonts w:hint="eastAsia"/>
              </w:rPr>
              <w:t>更新檔。</w:t>
            </w:r>
          </w:p>
        </w:tc>
      </w:tr>
      <w:tr w:rsidR="00211177" w:rsidRPr="00333F66" w:rsidTr="00B32BE2">
        <w:tc>
          <w:tcPr>
            <w:tcW w:w="1101" w:type="dxa"/>
            <w:shd w:val="clear" w:color="auto" w:fill="C6D9F1" w:themeFill="text2" w:themeFillTint="33"/>
          </w:tcPr>
          <w:p w:rsidR="00211177" w:rsidRPr="00333F66" w:rsidRDefault="00211177" w:rsidP="00B32BE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Path</w:t>
            </w:r>
          </w:p>
        </w:tc>
        <w:tc>
          <w:tcPr>
            <w:tcW w:w="7421" w:type="dxa"/>
          </w:tcPr>
          <w:p w:rsidR="00211177" w:rsidRDefault="00211177" w:rsidP="00B32BE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&lt;Model&gt;_</w:t>
            </w:r>
            <w:proofErr w:type="spellStart"/>
            <w:r>
              <w:rPr>
                <w:rFonts w:hint="eastAsia"/>
                <w:sz w:val="20"/>
                <w:szCs w:val="20"/>
              </w:rPr>
              <w:t>ota</w:t>
            </w:r>
            <w:proofErr w:type="spellEnd"/>
            <w:r w:rsidRPr="00333F66">
              <w:rPr>
                <w:rFonts w:hint="eastAsia"/>
                <w:sz w:val="20"/>
                <w:szCs w:val="20"/>
              </w:rPr>
              <w:t>/&lt;</w:t>
            </w:r>
            <w:r>
              <w:rPr>
                <w:rFonts w:hint="eastAsia"/>
                <w:sz w:val="20"/>
                <w:szCs w:val="20"/>
              </w:rPr>
              <w:t>MAC</w:t>
            </w:r>
            <w:r w:rsidRPr="00333F66">
              <w:rPr>
                <w:rFonts w:hint="eastAsia"/>
                <w:sz w:val="20"/>
                <w:szCs w:val="20"/>
              </w:rPr>
              <w:t>&gt;</w:t>
            </w:r>
            <w:r w:rsidR="008F0555">
              <w:rPr>
                <w:rFonts w:hint="eastAsia"/>
                <w:sz w:val="20"/>
                <w:szCs w:val="20"/>
              </w:rPr>
              <w:t>/&lt;</w:t>
            </w:r>
            <w:proofErr w:type="spellStart"/>
            <w:r w:rsidR="008F0555">
              <w:rPr>
                <w:rFonts w:hint="eastAsia"/>
                <w:sz w:val="20"/>
                <w:szCs w:val="20"/>
              </w:rPr>
              <w:t>FirmwareType</w:t>
            </w:r>
            <w:proofErr w:type="spellEnd"/>
            <w:r w:rsidR="008F0555">
              <w:rPr>
                <w:rFonts w:hint="eastAsia"/>
                <w:sz w:val="20"/>
                <w:szCs w:val="20"/>
              </w:rPr>
              <w:t>&gt;</w:t>
            </w:r>
          </w:p>
          <w:p w:rsidR="00211177" w:rsidRPr="00333F66" w:rsidRDefault="00211177" w:rsidP="00272FF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目前支援的</w:t>
            </w:r>
            <w:r>
              <w:rPr>
                <w:rFonts w:hint="eastAsia"/>
                <w:sz w:val="20"/>
                <w:szCs w:val="20"/>
              </w:rPr>
              <w:t xml:space="preserve"> Model</w:t>
            </w:r>
            <w:r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d4a00e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ds0106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dp0106</w:t>
            </w:r>
            <w:r>
              <w:rPr>
                <w:rFonts w:hint="eastAsia"/>
                <w:sz w:val="20"/>
                <w:szCs w:val="20"/>
              </w:rPr>
              <w:t>。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目前支援的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FirmwareType</w:t>
            </w:r>
            <w:proofErr w:type="spellEnd"/>
            <w:r>
              <w:rPr>
                <w:rFonts w:hint="eastAsia"/>
                <w:sz w:val="20"/>
                <w:szCs w:val="20"/>
              </w:rPr>
              <w:t>：</w:t>
            </w:r>
            <w:r w:rsidR="00B80092">
              <w:rPr>
                <w:sz w:val="20"/>
                <w:szCs w:val="20"/>
              </w:rPr>
              <w:t>”</w:t>
            </w:r>
            <w:r w:rsidR="00B80092">
              <w:rPr>
                <w:rFonts w:hint="eastAsia"/>
                <w:sz w:val="20"/>
                <w:szCs w:val="20"/>
              </w:rPr>
              <w:t>Apollo</w:t>
            </w:r>
            <w:proofErr w:type="gramStart"/>
            <w:r w:rsidR="00B80092">
              <w:rPr>
                <w:sz w:val="20"/>
                <w:szCs w:val="20"/>
              </w:rPr>
              <w:t>”</w:t>
            </w:r>
            <w:proofErr w:type="gramEnd"/>
            <w:r w:rsidR="00B80092">
              <w:rPr>
                <w:rFonts w:hint="eastAsia"/>
                <w:sz w:val="20"/>
                <w:szCs w:val="20"/>
              </w:rPr>
              <w:t xml:space="preserve">, </w:t>
            </w:r>
            <w:r w:rsidR="00B80092">
              <w:rPr>
                <w:sz w:val="20"/>
                <w:szCs w:val="20"/>
              </w:rPr>
              <w:t>“</w:t>
            </w:r>
            <w:proofErr w:type="spellStart"/>
            <w:r w:rsidR="00B80092">
              <w:rPr>
                <w:rFonts w:hint="eastAsia"/>
                <w:sz w:val="20"/>
                <w:szCs w:val="20"/>
              </w:rPr>
              <w:t>Wifi</w:t>
            </w:r>
            <w:proofErr w:type="spellEnd"/>
            <w:r w:rsidR="00B80092">
              <w:rPr>
                <w:sz w:val="20"/>
                <w:szCs w:val="20"/>
              </w:rPr>
              <w:t>”</w:t>
            </w:r>
            <w:r w:rsidR="00B80092">
              <w:rPr>
                <w:rFonts w:hint="eastAsia"/>
                <w:sz w:val="20"/>
                <w:szCs w:val="20"/>
              </w:rPr>
              <w:t xml:space="preserve">, </w:t>
            </w:r>
            <w:r w:rsidR="00B80092">
              <w:rPr>
                <w:sz w:val="20"/>
                <w:szCs w:val="20"/>
              </w:rPr>
              <w:t>“</w:t>
            </w:r>
            <w:r w:rsidR="00B80092">
              <w:rPr>
                <w:rFonts w:hint="eastAsia"/>
                <w:sz w:val="20"/>
                <w:szCs w:val="20"/>
              </w:rPr>
              <w:t>B</w:t>
            </w:r>
            <w:r w:rsidR="00272FFB">
              <w:rPr>
                <w:rFonts w:hint="eastAsia"/>
                <w:sz w:val="20"/>
                <w:szCs w:val="20"/>
              </w:rPr>
              <w:t>LE</w:t>
            </w:r>
            <w:r w:rsidR="00B80092">
              <w:rPr>
                <w:sz w:val="20"/>
                <w:szCs w:val="20"/>
              </w:rPr>
              <w:t>”</w:t>
            </w:r>
            <w:r w:rsidR="00B80092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211177" w:rsidRPr="00333F66" w:rsidTr="00B32BE2">
        <w:tc>
          <w:tcPr>
            <w:tcW w:w="1101" w:type="dxa"/>
            <w:shd w:val="clear" w:color="auto" w:fill="C6D9F1" w:themeFill="text2" w:themeFillTint="33"/>
          </w:tcPr>
          <w:p w:rsidR="00211177" w:rsidRPr="00333F66" w:rsidRDefault="00211177" w:rsidP="00B32BE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7421" w:type="dxa"/>
          </w:tcPr>
          <w:p w:rsidR="00211177" w:rsidRPr="00333F66" w:rsidRDefault="00211177" w:rsidP="00B32BE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GET</w:t>
            </w:r>
          </w:p>
        </w:tc>
      </w:tr>
      <w:tr w:rsidR="00211177" w:rsidRPr="00333F66" w:rsidTr="00B32BE2">
        <w:tc>
          <w:tcPr>
            <w:tcW w:w="1101" w:type="dxa"/>
            <w:shd w:val="clear" w:color="auto" w:fill="C6D9F1" w:themeFill="text2" w:themeFillTint="33"/>
          </w:tcPr>
          <w:p w:rsidR="00211177" w:rsidRPr="00333F66" w:rsidRDefault="00211177" w:rsidP="00B32BE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Request</w:t>
            </w:r>
          </w:p>
        </w:tc>
        <w:tc>
          <w:tcPr>
            <w:tcW w:w="7421" w:type="dxa"/>
          </w:tcPr>
          <w:p w:rsidR="00211177" w:rsidRPr="00333F66" w:rsidRDefault="00211177" w:rsidP="00B32BE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No content.</w:t>
            </w:r>
          </w:p>
        </w:tc>
      </w:tr>
      <w:tr w:rsidR="00211177" w:rsidRPr="00333F66" w:rsidTr="00B32BE2">
        <w:tc>
          <w:tcPr>
            <w:tcW w:w="1101" w:type="dxa"/>
            <w:shd w:val="clear" w:color="auto" w:fill="C6D9F1" w:themeFill="text2" w:themeFillTint="33"/>
          </w:tcPr>
          <w:p w:rsidR="00211177" w:rsidRPr="00333F66" w:rsidRDefault="00211177" w:rsidP="00B32BE2">
            <w:pPr>
              <w:rPr>
                <w:sz w:val="20"/>
                <w:szCs w:val="20"/>
              </w:rPr>
            </w:pPr>
            <w:r w:rsidRPr="00333F66">
              <w:rPr>
                <w:rFonts w:hint="eastAsia"/>
                <w:sz w:val="20"/>
                <w:szCs w:val="20"/>
              </w:rPr>
              <w:t>Response</w:t>
            </w:r>
          </w:p>
        </w:tc>
        <w:tc>
          <w:tcPr>
            <w:tcW w:w="7421" w:type="dxa"/>
          </w:tcPr>
          <w:p w:rsidR="0049553C" w:rsidRDefault="0049553C" w:rsidP="00BB29C3">
            <w:pPr>
              <w:pStyle w:val="a0"/>
            </w:pPr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Http 200 OK.</w:t>
            </w:r>
          </w:p>
          <w:p w:rsidR="0049553C" w:rsidRDefault="00DA082F" w:rsidP="00DA082F">
            <w:pPr>
              <w:pStyle w:val="a0"/>
              <w:numPr>
                <w:ilvl w:val="0"/>
                <w:numId w:val="0"/>
              </w:numPr>
              <w:ind w:left="284"/>
            </w:pPr>
            <w:r>
              <w:rPr>
                <w:rFonts w:hint="eastAsia"/>
              </w:rPr>
              <w:t>若</w:t>
            </w:r>
            <w:r w:rsidR="0049553C">
              <w:rPr>
                <w:rFonts w:hint="eastAsia"/>
              </w:rPr>
              <w:t>有</w:t>
            </w:r>
            <w:r w:rsidR="0049553C">
              <w:rPr>
                <w:rFonts w:hint="eastAsia"/>
              </w:rPr>
              <w:t>Firmware</w:t>
            </w:r>
            <w:r w:rsidR="0049553C">
              <w:rPr>
                <w:rFonts w:hint="eastAsia"/>
              </w:rPr>
              <w:t>更新檔，則送出該檔案。</w:t>
            </w:r>
          </w:p>
          <w:p w:rsidR="008F0555" w:rsidRDefault="00DA082F" w:rsidP="00DA082F">
            <w:pPr>
              <w:pStyle w:val="a0"/>
              <w:numPr>
                <w:ilvl w:val="0"/>
                <w:numId w:val="0"/>
              </w:numPr>
              <w:ind w:left="284"/>
            </w:pPr>
            <w:r>
              <w:rPr>
                <w:rFonts w:hint="eastAsia"/>
              </w:rPr>
              <w:t>m</w:t>
            </w:r>
            <w:r w:rsidR="008F0555">
              <w:rPr>
                <w:rFonts w:hint="eastAsia"/>
              </w:rPr>
              <w:t>ime-type</w:t>
            </w:r>
            <w:r w:rsidR="008F0555">
              <w:rPr>
                <w:rFonts w:hint="eastAsia"/>
              </w:rPr>
              <w:t>：</w:t>
            </w:r>
            <w:r w:rsidR="008F0555" w:rsidRPr="008F0555">
              <w:t>"application/octet-stream"</w:t>
            </w:r>
          </w:p>
          <w:p w:rsidR="008F0555" w:rsidRDefault="00DA082F" w:rsidP="00DA082F">
            <w:pPr>
              <w:pStyle w:val="a0"/>
              <w:numPr>
                <w:ilvl w:val="0"/>
                <w:numId w:val="0"/>
              </w:numPr>
              <w:ind w:left="284"/>
            </w:pPr>
            <w:r>
              <w:rPr>
                <w:rFonts w:hint="eastAsia"/>
              </w:rPr>
              <w:t>C</w:t>
            </w:r>
            <w:r w:rsidR="008F0555" w:rsidRPr="008F0555">
              <w:t>ontent-Disposition</w:t>
            </w:r>
            <w:r w:rsidR="008F0555">
              <w:rPr>
                <w:rFonts w:hint="eastAsia"/>
              </w:rPr>
              <w:t>：</w:t>
            </w:r>
            <w:r w:rsidR="008F0555" w:rsidRPr="008F0555">
              <w:t>"attachment; filename=</w:t>
            </w:r>
            <w:r w:rsidR="008F0555">
              <w:rPr>
                <w:rFonts w:hint="eastAsia"/>
              </w:rPr>
              <w:t>&lt;filename&gt;</w:t>
            </w:r>
            <w:r w:rsidR="008F0555">
              <w:t>”</w:t>
            </w:r>
          </w:p>
          <w:p w:rsidR="007740AB" w:rsidRDefault="00DA082F" w:rsidP="00DA082F">
            <w:pPr>
              <w:pStyle w:val="a0"/>
              <w:numPr>
                <w:ilvl w:val="0"/>
                <w:numId w:val="0"/>
              </w:numPr>
              <w:ind w:left="284"/>
            </w:pPr>
            <w:r>
              <w:rPr>
                <w:rFonts w:hint="eastAsia"/>
              </w:rPr>
              <w:t>若</w:t>
            </w:r>
            <w:r w:rsidR="007740AB">
              <w:rPr>
                <w:rFonts w:hint="eastAsia"/>
              </w:rPr>
              <w:t>要下載的檔案為</w:t>
            </w:r>
            <w:r w:rsidR="00266EAD" w:rsidRPr="008F0555">
              <w:t>"</w:t>
            </w:r>
            <w:r w:rsidR="007740AB" w:rsidRPr="00FA0CFD">
              <w:t xml:space="preserve"> d4a00E_apollo_v1.1.20_NB.bin</w:t>
            </w:r>
            <w:r w:rsidR="00266EAD" w:rsidRPr="008F0555">
              <w:t>"</w:t>
            </w:r>
          </w:p>
          <w:p w:rsidR="0049553C" w:rsidRDefault="00DA082F" w:rsidP="00DA082F">
            <w:pPr>
              <w:pStyle w:val="a0"/>
              <w:numPr>
                <w:ilvl w:val="0"/>
                <w:numId w:val="0"/>
              </w:numPr>
              <w:ind w:left="284"/>
            </w:pPr>
            <w:r>
              <w:rPr>
                <w:rFonts w:hint="eastAsia"/>
              </w:rPr>
              <w:t>C</w:t>
            </w:r>
            <w:r w:rsidR="007740AB" w:rsidRPr="008F0555">
              <w:t>ontent-Disposition</w:t>
            </w:r>
            <w:r w:rsidR="007740AB">
              <w:rPr>
                <w:rFonts w:hint="eastAsia"/>
              </w:rPr>
              <w:t>：</w:t>
            </w:r>
            <w:r w:rsidR="007740AB" w:rsidRPr="008F0555">
              <w:t>"attachment; filename=</w:t>
            </w:r>
            <w:r w:rsidR="007740AB" w:rsidRPr="00FA0CFD">
              <w:t xml:space="preserve"> d4a00E_apollo_v1.1.20_NB.bin</w:t>
            </w:r>
            <w:r w:rsidR="007740AB">
              <w:t>”</w:t>
            </w:r>
          </w:p>
          <w:p w:rsidR="0049553C" w:rsidRDefault="0049553C" w:rsidP="00E4016F">
            <w:pPr>
              <w:pStyle w:val="a0"/>
            </w:pPr>
            <w:r>
              <w:rPr>
                <w:rFonts w:hint="eastAsia"/>
              </w:rPr>
              <w:t>失敗：</w:t>
            </w:r>
            <w:r>
              <w:rPr>
                <w:rFonts w:hint="eastAsia"/>
              </w:rPr>
              <w:t>Http 404 not found.</w:t>
            </w:r>
          </w:p>
          <w:p w:rsidR="0049553C" w:rsidRPr="008F0555" w:rsidRDefault="00DA082F" w:rsidP="00DA082F">
            <w:pPr>
              <w:pStyle w:val="a0"/>
              <w:numPr>
                <w:ilvl w:val="0"/>
                <w:numId w:val="0"/>
              </w:numPr>
              <w:ind w:left="284"/>
            </w:pPr>
            <w:r>
              <w:rPr>
                <w:rFonts w:hint="eastAsia"/>
              </w:rPr>
              <w:t>找</w:t>
            </w:r>
            <w:r w:rsidR="00FB037E">
              <w:rPr>
                <w:rFonts w:hint="eastAsia"/>
              </w:rPr>
              <w:t>不到</w:t>
            </w:r>
            <w:r w:rsidR="00FB037E">
              <w:rPr>
                <w:rFonts w:hint="eastAsia"/>
              </w:rPr>
              <w:t xml:space="preserve">Firmware </w:t>
            </w:r>
            <w:r w:rsidR="00FB037E">
              <w:rPr>
                <w:rFonts w:hint="eastAsia"/>
              </w:rPr>
              <w:t>更新檔。</w:t>
            </w:r>
          </w:p>
        </w:tc>
      </w:tr>
    </w:tbl>
    <w:p w:rsidR="00BA3B1C" w:rsidRDefault="006A5BFC" w:rsidP="006A5BFC">
      <w:pPr>
        <w:pStyle w:val="af3"/>
      </w:pPr>
      <w:bookmarkStart w:id="11" w:name="_Toc86744078"/>
      <w:r>
        <w:t xml:space="preserve">Figure </w:t>
      </w:r>
      <w:fldSimple w:instr=" STYLEREF 1 \s ">
        <w:r w:rsidR="008243FA">
          <w:rPr>
            <w:noProof/>
          </w:rPr>
          <w:t>2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3</w:t>
        </w:r>
      </w:fldSimple>
      <w:r>
        <w:rPr>
          <w:rFonts w:hint="eastAsia"/>
        </w:rPr>
        <w:t xml:space="preserve"> : GET /&lt;Model&gt;_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/&lt;MAC&gt;/&lt;</w:t>
      </w:r>
      <w:proofErr w:type="spellStart"/>
      <w:r>
        <w:rPr>
          <w:rFonts w:hint="eastAsia"/>
        </w:rPr>
        <w:t>FirmwareType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說明</w:t>
      </w:r>
      <w:bookmarkEnd w:id="11"/>
    </w:p>
    <w:p w:rsidR="00384BC4" w:rsidRDefault="00384BC4" w:rsidP="00FC05A4">
      <w:r>
        <w:rPr>
          <w:rFonts w:hint="eastAsia"/>
        </w:rPr>
        <w:t>範例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84BC4" w:rsidRPr="00FA0CFD" w:rsidTr="00B32BE2">
        <w:tc>
          <w:tcPr>
            <w:tcW w:w="8362" w:type="dxa"/>
            <w:shd w:val="clear" w:color="auto" w:fill="F2DBDB" w:themeFill="accent2" w:themeFillTint="33"/>
          </w:tcPr>
          <w:p w:rsidR="00384BC4" w:rsidRPr="00FA0CFD" w:rsidRDefault="00384BC4" w:rsidP="00B32BE2">
            <w:pPr>
              <w:rPr>
                <w:sz w:val="20"/>
                <w:szCs w:val="20"/>
              </w:rPr>
            </w:pPr>
            <w:r w:rsidRPr="00FA0CFD">
              <w:rPr>
                <w:rFonts w:hint="eastAsia"/>
                <w:sz w:val="20"/>
                <w:szCs w:val="20"/>
              </w:rPr>
              <w:t>Device Request</w:t>
            </w:r>
          </w:p>
        </w:tc>
      </w:tr>
      <w:tr w:rsidR="00384BC4" w:rsidRPr="00FA0CFD" w:rsidTr="00B32BE2">
        <w:tc>
          <w:tcPr>
            <w:tcW w:w="8362" w:type="dxa"/>
          </w:tcPr>
          <w:p w:rsidR="00384BC4" w:rsidRPr="00FA0CFD" w:rsidRDefault="00384BC4" w:rsidP="00B32BE2">
            <w:pPr>
              <w:rPr>
                <w:sz w:val="20"/>
                <w:szCs w:val="20"/>
              </w:rPr>
            </w:pPr>
            <w:r w:rsidRPr="00FA0CFD">
              <w:rPr>
                <w:rFonts w:hint="eastAsia"/>
                <w:sz w:val="20"/>
                <w:szCs w:val="20"/>
              </w:rPr>
              <w:t xml:space="preserve">GET </w:t>
            </w:r>
            <w:hyperlink r:id="rId13" w:history="1">
              <w:r w:rsidRPr="008521DE">
                <w:rPr>
                  <w:rStyle w:val="af"/>
                  <w:rFonts w:hint="eastAsia"/>
                  <w:sz w:val="20"/>
                  <w:szCs w:val="20"/>
                </w:rPr>
                <w:t>http://192.168.43.1:4321/d4a00e_ota/11.22.33.44.55.66/apollo</w:t>
              </w:r>
            </w:hyperlink>
          </w:p>
        </w:tc>
      </w:tr>
      <w:tr w:rsidR="00384BC4" w:rsidRPr="00FA0CFD" w:rsidTr="00B32BE2">
        <w:tc>
          <w:tcPr>
            <w:tcW w:w="8362" w:type="dxa"/>
            <w:shd w:val="clear" w:color="auto" w:fill="F2DBDB" w:themeFill="accent2" w:themeFillTint="33"/>
          </w:tcPr>
          <w:p w:rsidR="00384BC4" w:rsidRPr="00FA0CFD" w:rsidRDefault="00384BC4" w:rsidP="00B32BE2">
            <w:pPr>
              <w:rPr>
                <w:sz w:val="20"/>
                <w:szCs w:val="20"/>
              </w:rPr>
            </w:pPr>
            <w:r w:rsidRPr="00FA0CFD">
              <w:rPr>
                <w:rFonts w:hint="eastAsia"/>
                <w:sz w:val="20"/>
                <w:szCs w:val="20"/>
              </w:rPr>
              <w:t>Server Response</w:t>
            </w:r>
          </w:p>
        </w:tc>
      </w:tr>
      <w:tr w:rsidR="00384BC4" w:rsidRPr="00FA0CFD" w:rsidTr="00B32BE2">
        <w:tc>
          <w:tcPr>
            <w:tcW w:w="8362" w:type="dxa"/>
          </w:tcPr>
          <w:p w:rsidR="00384BC4" w:rsidRPr="00FA0CFD" w:rsidRDefault="00384BC4" w:rsidP="00B32BE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Apollo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firmware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更新檔。</w:t>
            </w:r>
          </w:p>
        </w:tc>
      </w:tr>
    </w:tbl>
    <w:p w:rsidR="00384BC4" w:rsidRDefault="006A5BFC" w:rsidP="006A5BFC">
      <w:pPr>
        <w:pStyle w:val="af3"/>
      </w:pPr>
      <w:bookmarkStart w:id="12" w:name="_Toc86744233"/>
      <w:r>
        <w:t xml:space="preserve">Code </w:t>
      </w:r>
      <w:fldSimple w:instr=" STYLEREF 1 \s ">
        <w:r w:rsidR="002C129C">
          <w:rPr>
            <w:noProof/>
          </w:rPr>
          <w:t>2</w:t>
        </w:r>
      </w:fldSimple>
      <w:r w:rsidR="002C129C">
        <w:noBreakHyphen/>
      </w:r>
      <w:fldSimple w:instr=" SEQ Code \* ARABIC \s 1 ">
        <w:r w:rsidR="002C129C">
          <w:rPr>
            <w:noProof/>
          </w:rPr>
          <w:t>3</w:t>
        </w:r>
      </w:fldSimple>
      <w:r>
        <w:rPr>
          <w:rFonts w:hint="eastAsia"/>
        </w:rPr>
        <w:t xml:space="preserve"> : GET /&lt;Model&gt;_</w:t>
      </w:r>
      <w:proofErr w:type="spellStart"/>
      <w:r>
        <w:rPr>
          <w:rFonts w:hint="eastAsia"/>
        </w:rPr>
        <w:t>ota</w:t>
      </w:r>
      <w:proofErr w:type="spellEnd"/>
      <w:r>
        <w:rPr>
          <w:rFonts w:hint="eastAsia"/>
        </w:rPr>
        <w:t>/&lt;MAC&gt;/&lt;</w:t>
      </w:r>
      <w:proofErr w:type="spellStart"/>
      <w:r>
        <w:rPr>
          <w:rFonts w:hint="eastAsia"/>
        </w:rPr>
        <w:t>FirmwareType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範例</w:t>
      </w:r>
      <w:bookmarkEnd w:id="12"/>
    </w:p>
    <w:p w:rsidR="006A5BFC" w:rsidRPr="00DD2794" w:rsidRDefault="006A5BFC" w:rsidP="00FC05A4"/>
    <w:p w:rsidR="00FC05A4" w:rsidRDefault="00E86F11" w:rsidP="00E86F11">
      <w:pPr>
        <w:pStyle w:val="2"/>
      </w:pPr>
      <w:bookmarkStart w:id="13" w:name="_Toc86757542"/>
      <w:r>
        <w:rPr>
          <w:rFonts w:hint="eastAsia"/>
        </w:rPr>
        <w:t>Http Post /report/&lt;MAC&gt;</w:t>
      </w:r>
      <w:bookmarkEnd w:id="13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701747" w:rsidRPr="00A9654C" w:rsidTr="00B32BE2">
        <w:tc>
          <w:tcPr>
            <w:tcW w:w="1101" w:type="dxa"/>
            <w:shd w:val="clear" w:color="auto" w:fill="C6D9F1" w:themeFill="text2" w:themeFillTint="33"/>
          </w:tcPr>
          <w:p w:rsidR="00701747" w:rsidRPr="00A9654C" w:rsidRDefault="00701747" w:rsidP="00B32BE2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Purpose</w:t>
            </w:r>
          </w:p>
        </w:tc>
        <w:tc>
          <w:tcPr>
            <w:tcW w:w="7421" w:type="dxa"/>
          </w:tcPr>
          <w:p w:rsidR="00701747" w:rsidRPr="00A9654C" w:rsidRDefault="008578A5" w:rsidP="00B32BE2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機器端向</w:t>
            </w:r>
            <w:r w:rsidRPr="00A9654C">
              <w:rPr>
                <w:rFonts w:cstheme="minorHAnsi"/>
                <w:sz w:val="20"/>
                <w:szCs w:val="20"/>
              </w:rPr>
              <w:t xml:space="preserve">Hotspot server </w:t>
            </w:r>
            <w:r w:rsidRPr="00A9654C">
              <w:rPr>
                <w:rFonts w:cstheme="minorHAnsi"/>
                <w:sz w:val="20"/>
                <w:szCs w:val="20"/>
              </w:rPr>
              <w:t>回報目前狀態。</w:t>
            </w:r>
          </w:p>
        </w:tc>
      </w:tr>
      <w:tr w:rsidR="00701747" w:rsidRPr="00A9654C" w:rsidTr="00B32BE2">
        <w:tc>
          <w:tcPr>
            <w:tcW w:w="1101" w:type="dxa"/>
            <w:shd w:val="clear" w:color="auto" w:fill="C6D9F1" w:themeFill="text2" w:themeFillTint="33"/>
          </w:tcPr>
          <w:p w:rsidR="00701747" w:rsidRPr="00A9654C" w:rsidRDefault="00701747" w:rsidP="00B32BE2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Path</w:t>
            </w:r>
          </w:p>
        </w:tc>
        <w:tc>
          <w:tcPr>
            <w:tcW w:w="7421" w:type="dxa"/>
          </w:tcPr>
          <w:p w:rsidR="00701747" w:rsidRPr="00A9654C" w:rsidRDefault="008578A5" w:rsidP="00A15395">
            <w:pPr>
              <w:pStyle w:val="af5"/>
            </w:pPr>
            <w:r w:rsidRPr="00A9654C">
              <w:t>/report/&lt;MAC&gt;</w:t>
            </w:r>
          </w:p>
        </w:tc>
      </w:tr>
      <w:tr w:rsidR="00701747" w:rsidRPr="00A9654C" w:rsidTr="00B32BE2">
        <w:tc>
          <w:tcPr>
            <w:tcW w:w="1101" w:type="dxa"/>
            <w:shd w:val="clear" w:color="auto" w:fill="C6D9F1" w:themeFill="text2" w:themeFillTint="33"/>
          </w:tcPr>
          <w:p w:rsidR="00701747" w:rsidRPr="00A9654C" w:rsidRDefault="00701747" w:rsidP="00B32BE2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Method</w:t>
            </w:r>
          </w:p>
        </w:tc>
        <w:tc>
          <w:tcPr>
            <w:tcW w:w="7421" w:type="dxa"/>
          </w:tcPr>
          <w:p w:rsidR="00701747" w:rsidRPr="00A9654C" w:rsidRDefault="008578A5" w:rsidP="00B32BE2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POST</w:t>
            </w:r>
          </w:p>
        </w:tc>
      </w:tr>
      <w:tr w:rsidR="00701747" w:rsidRPr="00A9654C" w:rsidTr="00B32BE2">
        <w:tc>
          <w:tcPr>
            <w:tcW w:w="1101" w:type="dxa"/>
            <w:shd w:val="clear" w:color="auto" w:fill="C6D9F1" w:themeFill="text2" w:themeFillTint="33"/>
          </w:tcPr>
          <w:p w:rsidR="00701747" w:rsidRPr="00A9654C" w:rsidRDefault="00701747" w:rsidP="00B32BE2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Request</w:t>
            </w:r>
          </w:p>
        </w:tc>
        <w:tc>
          <w:tcPr>
            <w:tcW w:w="7421" w:type="dxa"/>
          </w:tcPr>
          <w:p w:rsidR="00A15395" w:rsidRDefault="00A15395" w:rsidP="00A15395">
            <w:pPr>
              <w:pStyle w:val="af5"/>
              <w:rPr>
                <w:rFonts w:asciiTheme="minorHAnsi" w:hAnsiTheme="minorHAnsi" w:cstheme="minorHAnsi" w:hint="eastAsia"/>
              </w:rPr>
            </w:pPr>
            <w:r w:rsidRPr="00A15395">
              <w:rPr>
                <w:rFonts w:asciiTheme="minorHAnsi" w:hAnsiTheme="minorHAnsi" w:cstheme="minorHAnsi"/>
              </w:rPr>
              <w:t>{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func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</w:t>
            </w:r>
            <w:r>
              <w:rPr>
                <w:rFonts w:asciiTheme="minorHAnsi" w:hAnsiTheme="minorHAnsi" w:cstheme="minorHAnsi" w:hint="eastAsia"/>
              </w:rPr>
              <w:t>&lt;</w:t>
            </w:r>
            <w:proofErr w:type="spellStart"/>
            <w:r>
              <w:rPr>
                <w:rFonts w:asciiTheme="minorHAnsi" w:hAnsiTheme="minorHAnsi" w:cstheme="minorHAnsi" w:hint="eastAsia"/>
              </w:rPr>
              <w:t>kind_of_report</w:t>
            </w:r>
            <w:proofErr w:type="spellEnd"/>
            <w:r>
              <w:rPr>
                <w:rFonts w:asciiTheme="minorHAnsi" w:hAnsiTheme="minorHAnsi" w:cstheme="minorHAnsi" w:hint="eastAsia"/>
              </w:rPr>
              <w:t>&gt;_REPORT</w:t>
            </w:r>
            <w:r w:rsidRPr="00A15395">
              <w:rPr>
                <w:rFonts w:asciiTheme="minorHAnsi" w:hAnsiTheme="minorHAnsi" w:cstheme="minorHAnsi"/>
              </w:rPr>
              <w:t>",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"state": "</w:t>
            </w:r>
            <w:r>
              <w:rPr>
                <w:rFonts w:asciiTheme="minorHAnsi" w:hAnsiTheme="minorHAnsi" w:cstheme="minorHAnsi" w:hint="eastAsia"/>
              </w:rPr>
              <w:t>&lt;</w:t>
            </w:r>
            <w:proofErr w:type="spellStart"/>
            <w:r>
              <w:rPr>
                <w:rFonts w:asciiTheme="minorHAnsi" w:hAnsiTheme="minorHAnsi" w:cstheme="minorHAnsi" w:hint="eastAsia"/>
              </w:rPr>
              <w:t>device_state</w:t>
            </w:r>
            <w:proofErr w:type="spellEnd"/>
            <w:r>
              <w:rPr>
                <w:rFonts w:asciiTheme="minorHAnsi" w:hAnsiTheme="minorHAnsi" w:cstheme="minorHAnsi" w:hint="eastAsia"/>
              </w:rPr>
              <w:t>&gt;</w:t>
            </w:r>
            <w:r w:rsidRPr="00A15395">
              <w:rPr>
                <w:rFonts w:asciiTheme="minorHAnsi" w:hAnsiTheme="minorHAnsi" w:cstheme="minorHAnsi"/>
              </w:rPr>
              <w:t>",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"model": "D4A00E",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"mac": "device-mac-address",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errCode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"OK",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lastRenderedPageBreak/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msg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</w:t>
            </w:r>
            <w:r w:rsidR="00531244">
              <w:rPr>
                <w:rFonts w:asciiTheme="minorHAnsi" w:hAnsiTheme="minorHAnsi" w:cstheme="minorHAnsi" w:hint="eastAsia"/>
              </w:rPr>
              <w:t>&lt;string-message-specified-by-device&gt;</w:t>
            </w:r>
            <w:r w:rsidRPr="00A15395">
              <w:rPr>
                <w:rFonts w:asciiTheme="minorHAnsi" w:hAnsiTheme="minorHAnsi" w:cstheme="minorHAnsi"/>
              </w:rPr>
              <w:t>"</w:t>
            </w:r>
          </w:p>
          <w:p w:rsidR="00701747" w:rsidRPr="00A15395" w:rsidRDefault="00A15395" w:rsidP="00A15395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>}</w:t>
            </w:r>
          </w:p>
        </w:tc>
      </w:tr>
      <w:tr w:rsidR="00701747" w:rsidRPr="00A9654C" w:rsidTr="00B32BE2">
        <w:tc>
          <w:tcPr>
            <w:tcW w:w="1101" w:type="dxa"/>
            <w:shd w:val="clear" w:color="auto" w:fill="C6D9F1" w:themeFill="text2" w:themeFillTint="33"/>
          </w:tcPr>
          <w:p w:rsidR="00701747" w:rsidRPr="00A9654C" w:rsidRDefault="00701747" w:rsidP="00B32BE2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421" w:type="dxa"/>
          </w:tcPr>
          <w:p w:rsidR="00701747" w:rsidRPr="00A9654C" w:rsidRDefault="0049553C" w:rsidP="00B32BE2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Http 200 OK</w:t>
            </w:r>
          </w:p>
        </w:tc>
      </w:tr>
    </w:tbl>
    <w:p w:rsidR="00FC05A4" w:rsidRPr="00701747" w:rsidRDefault="002246BA" w:rsidP="002246BA">
      <w:pPr>
        <w:pStyle w:val="af3"/>
      </w:pPr>
      <w:bookmarkStart w:id="14" w:name="_Toc86744079"/>
      <w:r>
        <w:t xml:space="preserve">Figure </w:t>
      </w:r>
      <w:fldSimple w:instr=" STYLEREF 1 \s ">
        <w:r w:rsidR="008243FA">
          <w:rPr>
            <w:noProof/>
          </w:rPr>
          <w:t>2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4</w:t>
        </w:r>
      </w:fldSimple>
      <w:r>
        <w:rPr>
          <w:rFonts w:hint="eastAsia"/>
        </w:rPr>
        <w:t xml:space="preserve"> : POST /report/&lt;MAC&gt; </w:t>
      </w:r>
      <w:r>
        <w:rPr>
          <w:rFonts w:hint="eastAsia"/>
        </w:rPr>
        <w:t>說明</w:t>
      </w:r>
      <w:bookmarkEnd w:id="14"/>
    </w:p>
    <w:p w:rsidR="00AA3719" w:rsidRDefault="00AA3719" w:rsidP="00FC05A4">
      <w:pPr>
        <w:rPr>
          <w:rFonts w:hint="eastAsia"/>
        </w:rPr>
      </w:pPr>
    </w:p>
    <w:p w:rsidR="00CF670B" w:rsidRDefault="00C16912" w:rsidP="00CF670B">
      <w:pPr>
        <w:pStyle w:val="3"/>
        <w:rPr>
          <w:rFonts w:hint="eastAsia"/>
        </w:rPr>
      </w:pPr>
      <w:bookmarkStart w:id="15" w:name="_Toc86757543"/>
      <w:r>
        <w:rPr>
          <w:rFonts w:hint="eastAsia"/>
        </w:rPr>
        <w:t>DEVICE_REPORT OTA result</w:t>
      </w:r>
      <w:bookmarkEnd w:id="15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Purpose</w:t>
            </w:r>
          </w:p>
        </w:tc>
        <w:tc>
          <w:tcPr>
            <w:tcW w:w="7421" w:type="dxa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機器端向</w:t>
            </w:r>
            <w:r w:rsidRPr="00A9654C">
              <w:rPr>
                <w:rFonts w:cstheme="minorHAnsi"/>
                <w:sz w:val="20"/>
                <w:szCs w:val="20"/>
              </w:rPr>
              <w:t xml:space="preserve">Hotspot server </w:t>
            </w:r>
            <w:r w:rsidRPr="00A9654C">
              <w:rPr>
                <w:rFonts w:cstheme="minorHAnsi"/>
                <w:sz w:val="20"/>
                <w:szCs w:val="20"/>
              </w:rPr>
              <w:t>回報目前狀態。</w:t>
            </w:r>
          </w:p>
        </w:tc>
      </w:tr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Path</w:t>
            </w:r>
          </w:p>
        </w:tc>
        <w:tc>
          <w:tcPr>
            <w:tcW w:w="7421" w:type="dxa"/>
          </w:tcPr>
          <w:p w:rsidR="00850E03" w:rsidRPr="00A9654C" w:rsidRDefault="00850E03" w:rsidP="001E088B">
            <w:pPr>
              <w:pStyle w:val="af5"/>
            </w:pPr>
            <w:r w:rsidRPr="00A9654C">
              <w:t>/report/&lt;MAC&gt;</w:t>
            </w:r>
          </w:p>
        </w:tc>
      </w:tr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Method</w:t>
            </w:r>
          </w:p>
        </w:tc>
        <w:tc>
          <w:tcPr>
            <w:tcW w:w="7421" w:type="dxa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POST</w:t>
            </w:r>
          </w:p>
        </w:tc>
      </w:tr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Request</w:t>
            </w:r>
          </w:p>
        </w:tc>
        <w:tc>
          <w:tcPr>
            <w:tcW w:w="7421" w:type="dxa"/>
          </w:tcPr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>{</w:t>
            </w:r>
          </w:p>
          <w:p w:rsidR="00DB3AB9" w:rsidRDefault="00DB3AB9" w:rsidP="00DB3AB9">
            <w:pPr>
              <w:pStyle w:val="af5"/>
              <w:rPr>
                <w:rFonts w:asciiTheme="minorHAnsi" w:hAnsiTheme="minorHAnsi" w:cstheme="minorHAnsi" w:hint="eastAsia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func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"DEVICE_REPORT",</w:t>
            </w:r>
          </w:p>
          <w:p w:rsidR="00DB3AB9" w:rsidRDefault="00DB3AB9" w:rsidP="00DB3AB9">
            <w:pPr>
              <w:pStyle w:val="af5"/>
              <w:rPr>
                <w:rFonts w:asciiTheme="minorHAnsi" w:hAnsiTheme="minorHAnsi" w:cstheme="minorHAnsi" w:hint="eastAsia"/>
              </w:rPr>
            </w:pPr>
            <w:r w:rsidRPr="00A15395">
              <w:rPr>
                <w:rFonts w:asciiTheme="minorHAnsi" w:hAnsiTheme="minorHAnsi" w:cstheme="minorHAnsi"/>
              </w:rPr>
              <w:t xml:space="preserve">  "state": "</w:t>
            </w:r>
            <w:r w:rsidR="003D5F3E">
              <w:rPr>
                <w:rFonts w:asciiTheme="minorHAnsi" w:hAnsiTheme="minorHAnsi" w:cstheme="minorHAnsi" w:hint="eastAsia"/>
              </w:rPr>
              <w:t>OTA"</w:t>
            </w:r>
            <w:r w:rsidRPr="00A15395">
              <w:rPr>
                <w:rFonts w:asciiTheme="minorHAnsi" w:hAnsiTheme="minorHAnsi" w:cstheme="minorHAnsi"/>
              </w:rPr>
              <w:t>",</w:t>
            </w:r>
          </w:p>
          <w:p w:rsidR="00702568" w:rsidRPr="00A15395" w:rsidRDefault="00702568" w:rsidP="00DB3AB9">
            <w:pPr>
              <w:pStyle w:val="af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 w:hint="eastAsia"/>
              </w:rPr>
              <w:t>action</w:t>
            </w:r>
            <w:r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 w:hint="eastAsia"/>
              </w:rPr>
              <w:t xml:space="preserve"> : 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"model": "D4A00E",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"mac": "device-mac-address",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errCode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"OK",</w:t>
            </w:r>
          </w:p>
          <w:p w:rsidR="00DB3AB9" w:rsidRPr="00A15395" w:rsidRDefault="00DB3AB9" w:rsidP="00DB3AB9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msg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</w:t>
            </w:r>
            <w:r w:rsidR="001E088B">
              <w:rPr>
                <w:rFonts w:asciiTheme="minorHAnsi" w:hAnsiTheme="minorHAnsi" w:cstheme="minorHAnsi" w:hint="eastAsia"/>
              </w:rPr>
              <w:t>&lt;</w:t>
            </w:r>
            <w:r w:rsidR="001E088B">
              <w:rPr>
                <w:rFonts w:asciiTheme="minorHAnsi" w:hAnsiTheme="minorHAnsi" w:cstheme="minorHAnsi"/>
              </w:rPr>
              <w:fldChar w:fldCharType="begin"/>
            </w:r>
            <w:r w:rsidR="001E088B">
              <w:rPr>
                <w:rFonts w:asciiTheme="minorHAnsi" w:hAnsiTheme="minorHAnsi" w:cstheme="minorHAnsi"/>
              </w:rPr>
              <w:instrText xml:space="preserve"> </w:instrText>
            </w:r>
            <w:r w:rsidR="001E088B">
              <w:rPr>
                <w:rFonts w:asciiTheme="minorHAnsi" w:hAnsiTheme="minorHAnsi" w:cstheme="minorHAnsi" w:hint="eastAsia"/>
              </w:rPr>
              <w:instrText>REF _Ref86751297 \h</w:instrText>
            </w:r>
            <w:r w:rsidR="001E088B">
              <w:rPr>
                <w:rFonts w:asciiTheme="minorHAnsi" w:hAnsiTheme="minorHAnsi" w:cstheme="minorHAnsi"/>
              </w:rPr>
              <w:instrText xml:space="preserve"> </w:instrText>
            </w:r>
            <w:r w:rsidR="001E088B">
              <w:rPr>
                <w:rFonts w:asciiTheme="minorHAnsi" w:hAnsiTheme="minorHAnsi" w:cstheme="minorHAnsi"/>
              </w:rPr>
            </w:r>
            <w:r w:rsidR="001E088B">
              <w:rPr>
                <w:rFonts w:asciiTheme="minorHAnsi" w:hAnsiTheme="minorHAnsi" w:cstheme="minorHAnsi"/>
              </w:rPr>
              <w:fldChar w:fldCharType="separate"/>
            </w:r>
            <w:r w:rsidR="001E088B">
              <w:rPr>
                <w:rFonts w:hint="eastAsia"/>
              </w:rPr>
              <w:t xml:space="preserve">Key </w:t>
            </w:r>
            <w:r w:rsidR="001E088B">
              <w:t>“</w:t>
            </w:r>
            <w:proofErr w:type="spellStart"/>
            <w:r w:rsidR="001E088B">
              <w:rPr>
                <w:rFonts w:hint="eastAsia"/>
              </w:rPr>
              <w:t>msg</w:t>
            </w:r>
            <w:proofErr w:type="spellEnd"/>
            <w:r w:rsidR="001E088B">
              <w:t>”</w:t>
            </w:r>
            <w:r w:rsidR="001E088B">
              <w:rPr>
                <w:rFonts w:asciiTheme="minorHAnsi" w:hAnsiTheme="minorHAnsi" w:cstheme="minorHAnsi"/>
              </w:rPr>
              <w:fldChar w:fldCharType="end"/>
            </w:r>
            <w:r w:rsidR="001E088B">
              <w:rPr>
                <w:rFonts w:asciiTheme="minorHAnsi" w:hAnsiTheme="minorHAnsi" w:cstheme="minorHAnsi" w:hint="eastAsia"/>
              </w:rPr>
              <w:t>&gt;</w:t>
            </w:r>
            <w:r w:rsidRPr="00A15395">
              <w:rPr>
                <w:rFonts w:asciiTheme="minorHAnsi" w:hAnsiTheme="minorHAnsi" w:cstheme="minorHAnsi"/>
              </w:rPr>
              <w:t>"</w:t>
            </w:r>
          </w:p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>}</w:t>
            </w:r>
          </w:p>
        </w:tc>
      </w:tr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Response</w:t>
            </w:r>
          </w:p>
        </w:tc>
        <w:tc>
          <w:tcPr>
            <w:tcW w:w="7421" w:type="dxa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Http 200 OK</w:t>
            </w:r>
          </w:p>
        </w:tc>
      </w:tr>
    </w:tbl>
    <w:p w:rsidR="00CF670B" w:rsidRDefault="008243FA" w:rsidP="008243FA">
      <w:pPr>
        <w:pStyle w:val="af3"/>
        <w:rPr>
          <w:rFonts w:hint="eastAsia"/>
        </w:rPr>
      </w:pPr>
      <w:bookmarkStart w:id="16" w:name="_Toc86744080"/>
      <w:r>
        <w:t xml:space="preserve">Figure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Figure \* ARABIC \s 1 ">
        <w:r>
          <w:rPr>
            <w:noProof/>
          </w:rPr>
          <w:t>5</w:t>
        </w:r>
      </w:fldSimple>
      <w:r>
        <w:rPr>
          <w:rFonts w:hint="eastAsia"/>
        </w:rPr>
        <w:t xml:space="preserve"> : </w:t>
      </w:r>
      <w:r w:rsidR="000173CF">
        <w:rPr>
          <w:rFonts w:hint="eastAsia"/>
        </w:rPr>
        <w:t>Report OTA result</w:t>
      </w:r>
      <w:bookmarkEnd w:id="16"/>
    </w:p>
    <w:p w:rsidR="008243FA" w:rsidRDefault="008243FA" w:rsidP="008243FA">
      <w:r>
        <w:rPr>
          <w:rFonts w:hint="eastAsia"/>
        </w:rPr>
        <w:t>範例：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243FA" w:rsidRPr="00FA0CFD" w:rsidTr="001E088B">
        <w:tc>
          <w:tcPr>
            <w:tcW w:w="8362" w:type="dxa"/>
            <w:shd w:val="clear" w:color="auto" w:fill="F2DBDB" w:themeFill="accent2" w:themeFillTint="33"/>
          </w:tcPr>
          <w:p w:rsidR="008243FA" w:rsidRPr="00FA0CFD" w:rsidRDefault="008243FA" w:rsidP="001E088B">
            <w:pPr>
              <w:rPr>
                <w:sz w:val="20"/>
                <w:szCs w:val="20"/>
              </w:rPr>
            </w:pPr>
            <w:r w:rsidRPr="00FA0CFD">
              <w:rPr>
                <w:rFonts w:hint="eastAsia"/>
                <w:sz w:val="20"/>
                <w:szCs w:val="20"/>
              </w:rPr>
              <w:t>Device Request</w:t>
            </w:r>
          </w:p>
        </w:tc>
      </w:tr>
      <w:tr w:rsidR="008243FA" w:rsidRPr="00FA0CFD" w:rsidTr="001E088B">
        <w:tc>
          <w:tcPr>
            <w:tcW w:w="8362" w:type="dxa"/>
          </w:tcPr>
          <w:p w:rsidR="008243FA" w:rsidRPr="00FA0CFD" w:rsidRDefault="008243FA" w:rsidP="001E088B">
            <w:pPr>
              <w:rPr>
                <w:sz w:val="20"/>
                <w:szCs w:val="20"/>
              </w:rPr>
            </w:pPr>
            <w:r w:rsidRPr="00FA0CFD">
              <w:rPr>
                <w:rFonts w:hint="eastAsia"/>
                <w:sz w:val="20"/>
                <w:szCs w:val="20"/>
              </w:rPr>
              <w:t xml:space="preserve">GET </w:t>
            </w:r>
            <w:r>
              <w:rPr>
                <w:rFonts w:hint="eastAsia"/>
                <w:sz w:val="20"/>
                <w:szCs w:val="20"/>
              </w:rPr>
              <w:t>http://192.168.43.1:4321/report/11.22.33.44.55.66</w:t>
            </w:r>
          </w:p>
        </w:tc>
      </w:tr>
      <w:tr w:rsidR="008243FA" w:rsidRPr="00FA0CFD" w:rsidTr="001E088B">
        <w:tc>
          <w:tcPr>
            <w:tcW w:w="8362" w:type="dxa"/>
            <w:shd w:val="clear" w:color="auto" w:fill="F2DBDB" w:themeFill="accent2" w:themeFillTint="33"/>
          </w:tcPr>
          <w:p w:rsidR="008243FA" w:rsidRPr="00FA0CFD" w:rsidRDefault="008243FA" w:rsidP="001E088B">
            <w:pPr>
              <w:rPr>
                <w:sz w:val="20"/>
                <w:szCs w:val="20"/>
              </w:rPr>
            </w:pPr>
            <w:r w:rsidRPr="00FA0CFD">
              <w:rPr>
                <w:rFonts w:hint="eastAsia"/>
                <w:sz w:val="20"/>
                <w:szCs w:val="20"/>
              </w:rPr>
              <w:t>Server Response</w:t>
            </w:r>
          </w:p>
        </w:tc>
      </w:tr>
      <w:tr w:rsidR="008243FA" w:rsidRPr="00FA0CFD" w:rsidTr="001E088B">
        <w:tc>
          <w:tcPr>
            <w:tcW w:w="8362" w:type="dxa"/>
          </w:tcPr>
          <w:p w:rsidR="008243FA" w:rsidRPr="00A15395" w:rsidRDefault="008243FA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>{</w:t>
            </w:r>
          </w:p>
          <w:p w:rsidR="008243FA" w:rsidRPr="00A15395" w:rsidRDefault="008243FA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func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"DEVICE_REPORT",</w:t>
            </w:r>
          </w:p>
          <w:p w:rsidR="008243FA" w:rsidRPr="00A15395" w:rsidRDefault="008243FA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"state": "OTA",</w:t>
            </w:r>
          </w:p>
          <w:p w:rsidR="008243FA" w:rsidRPr="00A15395" w:rsidRDefault="008243FA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"model": "D4A00E",</w:t>
            </w:r>
          </w:p>
          <w:p w:rsidR="008243FA" w:rsidRPr="00A15395" w:rsidRDefault="008243FA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"mac": "</w:t>
            </w:r>
            <w:r>
              <w:rPr>
                <w:rFonts w:asciiTheme="minorHAnsi" w:hAnsiTheme="minorHAnsi" w:cstheme="minorHAnsi" w:hint="eastAsia"/>
              </w:rPr>
              <w:t>11:22:33:44:55:66</w:t>
            </w:r>
            <w:r w:rsidRPr="00A15395">
              <w:rPr>
                <w:rFonts w:asciiTheme="minorHAnsi" w:hAnsiTheme="minorHAnsi" w:cstheme="minorHAnsi"/>
              </w:rPr>
              <w:t>",</w:t>
            </w:r>
          </w:p>
          <w:p w:rsidR="008243FA" w:rsidRPr="00A15395" w:rsidRDefault="008243FA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errCode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"OK",</w:t>
            </w:r>
          </w:p>
          <w:p w:rsidR="008243FA" w:rsidRPr="00A15395" w:rsidRDefault="008243FA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msg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"Works fine"</w:t>
            </w:r>
          </w:p>
          <w:p w:rsidR="008243FA" w:rsidRPr="00FA0CFD" w:rsidRDefault="008243FA" w:rsidP="001E088B">
            <w:pPr>
              <w:rPr>
                <w:sz w:val="20"/>
                <w:szCs w:val="20"/>
              </w:rPr>
            </w:pPr>
            <w:r w:rsidRPr="00A15395">
              <w:rPr>
                <w:rFonts w:cstheme="minorHAnsi"/>
              </w:rPr>
              <w:t>}</w:t>
            </w:r>
          </w:p>
        </w:tc>
      </w:tr>
    </w:tbl>
    <w:p w:rsidR="00C16912" w:rsidRDefault="0019579E" w:rsidP="0019579E">
      <w:pPr>
        <w:pStyle w:val="af3"/>
        <w:rPr>
          <w:rFonts w:hint="eastAsia"/>
        </w:rPr>
      </w:pPr>
      <w:bookmarkStart w:id="17" w:name="_Toc86744234"/>
      <w:r>
        <w:t xml:space="preserve">Code </w:t>
      </w:r>
      <w:fldSimple w:instr=" STYLEREF 1 \s ">
        <w:r w:rsidR="002C129C">
          <w:rPr>
            <w:noProof/>
          </w:rPr>
          <w:t>2</w:t>
        </w:r>
      </w:fldSimple>
      <w:r w:rsidR="002C129C">
        <w:noBreakHyphen/>
      </w:r>
      <w:fldSimple w:instr=" SEQ Code \* ARABIC \s 1 ">
        <w:r w:rsidR="002C129C">
          <w:rPr>
            <w:noProof/>
          </w:rPr>
          <w:t>4</w:t>
        </w:r>
      </w:fldSimple>
      <w:r>
        <w:rPr>
          <w:rFonts w:hint="eastAsia"/>
        </w:rPr>
        <w:t xml:space="preserve"> : Report OTA result sample.</w:t>
      </w:r>
      <w:bookmarkEnd w:id="17"/>
    </w:p>
    <w:p w:rsidR="002C129C" w:rsidRDefault="002C129C" w:rsidP="00FC05A4">
      <w:pPr>
        <w:rPr>
          <w:rFonts w:hint="eastAsia"/>
        </w:rPr>
      </w:pPr>
    </w:p>
    <w:p w:rsidR="00C16912" w:rsidRDefault="00C16912" w:rsidP="00C16912">
      <w:pPr>
        <w:pStyle w:val="3"/>
        <w:rPr>
          <w:rFonts w:hint="eastAsia"/>
        </w:rPr>
      </w:pPr>
      <w:bookmarkStart w:id="18" w:name="_Toc86757544"/>
      <w:r>
        <w:rPr>
          <w:rFonts w:hint="eastAsia"/>
        </w:rPr>
        <w:t>DEVICE_REPORT bonding result</w:t>
      </w:r>
      <w:bookmarkEnd w:id="18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Purpose</w:t>
            </w:r>
          </w:p>
        </w:tc>
        <w:tc>
          <w:tcPr>
            <w:tcW w:w="7421" w:type="dxa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機器端向</w:t>
            </w:r>
            <w:r w:rsidRPr="00A9654C">
              <w:rPr>
                <w:rFonts w:cstheme="minorHAnsi"/>
                <w:sz w:val="20"/>
                <w:szCs w:val="20"/>
              </w:rPr>
              <w:t xml:space="preserve">Hotspot server </w:t>
            </w:r>
            <w:r w:rsidRPr="00A9654C">
              <w:rPr>
                <w:rFonts w:cstheme="minorHAnsi"/>
                <w:sz w:val="20"/>
                <w:szCs w:val="20"/>
              </w:rPr>
              <w:t>回報目前狀態。</w:t>
            </w:r>
          </w:p>
        </w:tc>
      </w:tr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Path</w:t>
            </w:r>
          </w:p>
        </w:tc>
        <w:tc>
          <w:tcPr>
            <w:tcW w:w="7421" w:type="dxa"/>
          </w:tcPr>
          <w:p w:rsidR="00850E03" w:rsidRPr="00A9654C" w:rsidRDefault="00850E03" w:rsidP="001E088B">
            <w:pPr>
              <w:pStyle w:val="af5"/>
            </w:pPr>
            <w:r w:rsidRPr="00A9654C">
              <w:t>/report/&lt;MAC&gt;</w:t>
            </w:r>
          </w:p>
        </w:tc>
      </w:tr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Method</w:t>
            </w:r>
          </w:p>
        </w:tc>
        <w:tc>
          <w:tcPr>
            <w:tcW w:w="7421" w:type="dxa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POST</w:t>
            </w:r>
          </w:p>
        </w:tc>
      </w:tr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Request</w:t>
            </w:r>
          </w:p>
        </w:tc>
        <w:tc>
          <w:tcPr>
            <w:tcW w:w="7421" w:type="dxa"/>
          </w:tcPr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>{</w:t>
            </w:r>
          </w:p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func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"DEVICE_REPORT",</w:t>
            </w:r>
          </w:p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"state": "</w:t>
            </w:r>
            <w:r w:rsidR="00DB3AB9">
              <w:rPr>
                <w:rFonts w:asciiTheme="minorHAnsi" w:hAnsiTheme="minorHAnsi" w:cstheme="minorHAnsi" w:hint="eastAsia"/>
              </w:rPr>
              <w:t>bond</w:t>
            </w:r>
            <w:r w:rsidRPr="00A15395">
              <w:rPr>
                <w:rFonts w:asciiTheme="minorHAnsi" w:hAnsiTheme="minorHAnsi" w:cstheme="minorHAnsi"/>
              </w:rPr>
              <w:t>",</w:t>
            </w:r>
          </w:p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"model": "D4A00E",</w:t>
            </w:r>
          </w:p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"mac": "device-mac-address",</w:t>
            </w:r>
          </w:p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lastRenderedPageBreak/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errCode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"OK",</w:t>
            </w:r>
          </w:p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msg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"Works fine"</w:t>
            </w:r>
          </w:p>
          <w:p w:rsidR="00850E03" w:rsidRPr="00A15395" w:rsidRDefault="00850E03" w:rsidP="001E088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>}</w:t>
            </w:r>
          </w:p>
        </w:tc>
      </w:tr>
      <w:tr w:rsidR="00850E03" w:rsidRPr="00A9654C" w:rsidTr="001E088B">
        <w:tc>
          <w:tcPr>
            <w:tcW w:w="1101" w:type="dxa"/>
            <w:shd w:val="clear" w:color="auto" w:fill="C6D9F1" w:themeFill="text2" w:themeFillTint="33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lastRenderedPageBreak/>
              <w:t>Response</w:t>
            </w:r>
          </w:p>
        </w:tc>
        <w:tc>
          <w:tcPr>
            <w:tcW w:w="7421" w:type="dxa"/>
          </w:tcPr>
          <w:p w:rsidR="00850E03" w:rsidRPr="00A9654C" w:rsidRDefault="00850E03" w:rsidP="001E088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Http 200 OK</w:t>
            </w:r>
          </w:p>
        </w:tc>
      </w:tr>
    </w:tbl>
    <w:p w:rsidR="00CE1600" w:rsidRDefault="00CE1600" w:rsidP="00FC05A4">
      <w:pPr>
        <w:rPr>
          <w:rFonts w:hint="eastAsia"/>
        </w:rPr>
      </w:pPr>
    </w:p>
    <w:p w:rsidR="00702568" w:rsidRDefault="00702568" w:rsidP="00FC05A4">
      <w:pPr>
        <w:rPr>
          <w:rFonts w:hint="eastAsia"/>
        </w:rPr>
      </w:pPr>
    </w:p>
    <w:p w:rsidR="001D399E" w:rsidRDefault="001D399E" w:rsidP="001D399E">
      <w:pPr>
        <w:pStyle w:val="3"/>
        <w:rPr>
          <w:rFonts w:hint="eastAsia"/>
        </w:rPr>
      </w:pPr>
      <w:bookmarkStart w:id="19" w:name="_Toc86757545"/>
      <w:r>
        <w:rPr>
          <w:rFonts w:hint="eastAsia"/>
        </w:rPr>
        <w:t xml:space="preserve">DEVICE_REPORT </w:t>
      </w:r>
      <w:proofErr w:type="spellStart"/>
      <w:r>
        <w:rPr>
          <w:rFonts w:hint="eastAsia"/>
        </w:rPr>
        <w:t>unbond</w:t>
      </w:r>
      <w:proofErr w:type="spellEnd"/>
      <w:r>
        <w:rPr>
          <w:rFonts w:hint="eastAsia"/>
        </w:rPr>
        <w:t xml:space="preserve"> result</w:t>
      </w:r>
      <w:bookmarkEnd w:id="19"/>
    </w:p>
    <w:p w:rsidR="001D399E" w:rsidRDefault="001D399E" w:rsidP="00FC05A4">
      <w:pPr>
        <w:rPr>
          <w:rFonts w:hint="eastAsia"/>
        </w:rPr>
      </w:pPr>
    </w:p>
    <w:p w:rsidR="001D399E" w:rsidRDefault="001D399E" w:rsidP="00FC05A4">
      <w:pPr>
        <w:rPr>
          <w:rFonts w:hint="eastAsia"/>
        </w:rPr>
      </w:pPr>
    </w:p>
    <w:p w:rsidR="00702568" w:rsidRDefault="00702568" w:rsidP="00702568">
      <w:pPr>
        <w:pStyle w:val="3"/>
        <w:rPr>
          <w:rFonts w:hint="eastAsia"/>
        </w:rPr>
      </w:pPr>
      <w:bookmarkStart w:id="20" w:name="_Toc86757546"/>
      <w:r>
        <w:rPr>
          <w:rFonts w:hint="eastAsia"/>
        </w:rPr>
        <w:t>DEVICE_REPORT logo update result</w:t>
      </w:r>
      <w:bookmarkEnd w:id="20"/>
    </w:p>
    <w:p w:rsidR="00702568" w:rsidRDefault="00702568" w:rsidP="00FC05A4">
      <w:pPr>
        <w:rPr>
          <w:rFonts w:hint="eastAsia"/>
        </w:rPr>
      </w:pPr>
    </w:p>
    <w:p w:rsidR="00702568" w:rsidRDefault="00702568" w:rsidP="00FC05A4">
      <w:pPr>
        <w:rPr>
          <w:rFonts w:hint="eastAsia"/>
        </w:rPr>
      </w:pPr>
    </w:p>
    <w:p w:rsidR="00702568" w:rsidRDefault="00702568" w:rsidP="00FC05A4">
      <w:pPr>
        <w:rPr>
          <w:rFonts w:hint="eastAsia"/>
        </w:rPr>
      </w:pPr>
    </w:p>
    <w:p w:rsidR="00702568" w:rsidRDefault="00702568" w:rsidP="00FC05A4">
      <w:pPr>
        <w:rPr>
          <w:rFonts w:hint="eastAsia"/>
        </w:rPr>
      </w:pPr>
    </w:p>
    <w:p w:rsidR="00702568" w:rsidRDefault="00702568" w:rsidP="00FC05A4"/>
    <w:p w:rsidR="00B501D3" w:rsidRDefault="00B501D3" w:rsidP="00B501D3">
      <w:pPr>
        <w:pStyle w:val="2"/>
      </w:pPr>
      <w:bookmarkStart w:id="21" w:name="_Toc86757547"/>
      <w:r>
        <w:rPr>
          <w:rFonts w:hint="eastAsia"/>
        </w:rPr>
        <w:t>Http Post /ask/&lt;MAC&gt;</w:t>
      </w:r>
      <w:bookmarkEnd w:id="21"/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C70818" w:rsidRPr="00A9654C" w:rsidTr="00CF670B">
        <w:tc>
          <w:tcPr>
            <w:tcW w:w="1101" w:type="dxa"/>
            <w:shd w:val="clear" w:color="auto" w:fill="C6D9F1" w:themeFill="text2" w:themeFillTint="33"/>
          </w:tcPr>
          <w:p w:rsidR="00C70818" w:rsidRPr="00A9654C" w:rsidRDefault="00C70818" w:rsidP="00CF670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Purpose</w:t>
            </w:r>
          </w:p>
        </w:tc>
        <w:tc>
          <w:tcPr>
            <w:tcW w:w="7421" w:type="dxa"/>
          </w:tcPr>
          <w:p w:rsidR="00C70818" w:rsidRPr="00A9654C" w:rsidRDefault="00C70818" w:rsidP="00C70818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機器端向</w:t>
            </w:r>
            <w:r w:rsidRPr="00A9654C">
              <w:rPr>
                <w:rFonts w:cstheme="minorHAnsi"/>
                <w:sz w:val="20"/>
                <w:szCs w:val="20"/>
              </w:rPr>
              <w:t xml:space="preserve">Hotspot server </w:t>
            </w:r>
            <w:r>
              <w:rPr>
                <w:rFonts w:cstheme="minorHAnsi" w:hint="eastAsia"/>
                <w:sz w:val="20"/>
                <w:szCs w:val="20"/>
              </w:rPr>
              <w:t>詢問資訊</w:t>
            </w:r>
            <w:r w:rsidRPr="00A9654C">
              <w:rPr>
                <w:rFonts w:cstheme="minorHAnsi"/>
                <w:sz w:val="20"/>
                <w:szCs w:val="20"/>
              </w:rPr>
              <w:t>。</w:t>
            </w:r>
          </w:p>
        </w:tc>
      </w:tr>
      <w:tr w:rsidR="00C70818" w:rsidRPr="00A9654C" w:rsidTr="00CF670B">
        <w:tc>
          <w:tcPr>
            <w:tcW w:w="1101" w:type="dxa"/>
            <w:shd w:val="clear" w:color="auto" w:fill="C6D9F1" w:themeFill="text2" w:themeFillTint="33"/>
          </w:tcPr>
          <w:p w:rsidR="00C70818" w:rsidRPr="00A9654C" w:rsidRDefault="00C70818" w:rsidP="00CF670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Path</w:t>
            </w:r>
          </w:p>
        </w:tc>
        <w:tc>
          <w:tcPr>
            <w:tcW w:w="7421" w:type="dxa"/>
          </w:tcPr>
          <w:p w:rsidR="00C70818" w:rsidRPr="007A31A8" w:rsidRDefault="00C70818" w:rsidP="007A31A8">
            <w:pPr>
              <w:rPr>
                <w:sz w:val="20"/>
                <w:szCs w:val="20"/>
              </w:rPr>
            </w:pPr>
            <w:r w:rsidRPr="007A31A8">
              <w:rPr>
                <w:sz w:val="20"/>
                <w:szCs w:val="20"/>
              </w:rPr>
              <w:t>/</w:t>
            </w:r>
            <w:r w:rsidRPr="007A31A8">
              <w:rPr>
                <w:rFonts w:hint="eastAsia"/>
                <w:sz w:val="20"/>
                <w:szCs w:val="20"/>
              </w:rPr>
              <w:t>ask</w:t>
            </w:r>
            <w:r w:rsidRPr="007A31A8">
              <w:rPr>
                <w:sz w:val="20"/>
                <w:szCs w:val="20"/>
              </w:rPr>
              <w:t>/&lt;MAC&gt;</w:t>
            </w:r>
          </w:p>
        </w:tc>
      </w:tr>
      <w:tr w:rsidR="00C70818" w:rsidRPr="00A9654C" w:rsidTr="00CF670B">
        <w:tc>
          <w:tcPr>
            <w:tcW w:w="1101" w:type="dxa"/>
            <w:shd w:val="clear" w:color="auto" w:fill="C6D9F1" w:themeFill="text2" w:themeFillTint="33"/>
          </w:tcPr>
          <w:p w:rsidR="00C70818" w:rsidRPr="00A9654C" w:rsidRDefault="00C70818" w:rsidP="00CF670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Method</w:t>
            </w:r>
          </w:p>
        </w:tc>
        <w:tc>
          <w:tcPr>
            <w:tcW w:w="7421" w:type="dxa"/>
          </w:tcPr>
          <w:p w:rsidR="00C70818" w:rsidRPr="00A9654C" w:rsidRDefault="00C70818" w:rsidP="00CF670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POST</w:t>
            </w:r>
          </w:p>
        </w:tc>
      </w:tr>
      <w:tr w:rsidR="00C70818" w:rsidRPr="00A9654C" w:rsidTr="00CF670B">
        <w:tc>
          <w:tcPr>
            <w:tcW w:w="1101" w:type="dxa"/>
            <w:shd w:val="clear" w:color="auto" w:fill="C6D9F1" w:themeFill="text2" w:themeFillTint="33"/>
          </w:tcPr>
          <w:p w:rsidR="00C70818" w:rsidRPr="00A9654C" w:rsidRDefault="00C70818" w:rsidP="00CF670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Request</w:t>
            </w:r>
          </w:p>
        </w:tc>
        <w:tc>
          <w:tcPr>
            <w:tcW w:w="7421" w:type="dxa"/>
          </w:tcPr>
          <w:p w:rsidR="00C70818" w:rsidRPr="00A15395" w:rsidRDefault="00C70818" w:rsidP="00CF670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>{</w:t>
            </w:r>
          </w:p>
          <w:p w:rsidR="00C70818" w:rsidRPr="00A15395" w:rsidRDefault="00C70818" w:rsidP="00CF670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func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</w:t>
            </w:r>
            <w:r>
              <w:rPr>
                <w:rFonts w:asciiTheme="minorHAnsi" w:hAnsiTheme="minorHAnsi" w:cstheme="minorHAnsi" w:hint="eastAsia"/>
              </w:rPr>
              <w:t>ASK</w:t>
            </w:r>
            <w:r w:rsidRPr="00A15395">
              <w:rPr>
                <w:rFonts w:asciiTheme="minorHAnsi" w:hAnsiTheme="minorHAnsi" w:cstheme="minorHAnsi"/>
              </w:rPr>
              <w:t>_</w:t>
            </w:r>
            <w:r w:rsidR="00F97C2B">
              <w:rPr>
                <w:rFonts w:asciiTheme="minorHAnsi" w:hAnsiTheme="minorHAnsi" w:cstheme="minorHAnsi" w:hint="eastAsia"/>
              </w:rPr>
              <w:t>&lt;</w:t>
            </w:r>
            <w:proofErr w:type="spellStart"/>
            <w:r w:rsidR="006318C0">
              <w:rPr>
                <w:rFonts w:asciiTheme="minorHAnsi" w:hAnsiTheme="minorHAnsi" w:cstheme="minorHAnsi" w:hint="eastAsia"/>
              </w:rPr>
              <w:t>Some_information</w:t>
            </w:r>
            <w:proofErr w:type="spellEnd"/>
            <w:r w:rsidR="00F97C2B">
              <w:rPr>
                <w:rFonts w:asciiTheme="minorHAnsi" w:hAnsiTheme="minorHAnsi" w:cstheme="minorHAnsi" w:hint="eastAsia"/>
              </w:rPr>
              <w:t>&gt;</w:t>
            </w:r>
            <w:r w:rsidRPr="00A15395">
              <w:rPr>
                <w:rFonts w:asciiTheme="minorHAnsi" w:hAnsiTheme="minorHAnsi" w:cstheme="minorHAnsi"/>
              </w:rPr>
              <w:t>",</w:t>
            </w:r>
          </w:p>
          <w:p w:rsidR="00C70818" w:rsidRPr="00A15395" w:rsidRDefault="00C70818" w:rsidP="00CF670B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>}</w:t>
            </w:r>
          </w:p>
        </w:tc>
      </w:tr>
      <w:tr w:rsidR="00C70818" w:rsidRPr="00A9654C" w:rsidTr="00CF670B">
        <w:tc>
          <w:tcPr>
            <w:tcW w:w="1101" w:type="dxa"/>
            <w:shd w:val="clear" w:color="auto" w:fill="C6D9F1" w:themeFill="text2" w:themeFillTint="33"/>
          </w:tcPr>
          <w:p w:rsidR="00C70818" w:rsidRPr="00A9654C" w:rsidRDefault="00C70818" w:rsidP="00CF670B">
            <w:pPr>
              <w:rPr>
                <w:rFonts w:cstheme="minorHAnsi"/>
                <w:sz w:val="20"/>
                <w:szCs w:val="20"/>
              </w:rPr>
            </w:pPr>
            <w:r w:rsidRPr="00A9654C">
              <w:rPr>
                <w:rFonts w:cstheme="minorHAnsi"/>
                <w:sz w:val="20"/>
                <w:szCs w:val="20"/>
              </w:rPr>
              <w:t>Response</w:t>
            </w:r>
          </w:p>
        </w:tc>
        <w:tc>
          <w:tcPr>
            <w:tcW w:w="7421" w:type="dxa"/>
          </w:tcPr>
          <w:p w:rsidR="008A1E33" w:rsidRDefault="008A1E33" w:rsidP="008A1E33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>{</w:t>
            </w:r>
          </w:p>
          <w:p w:rsidR="008A1E33" w:rsidRPr="00A15395" w:rsidRDefault="008A1E33" w:rsidP="008A1E33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>
              <w:rPr>
                <w:rFonts w:asciiTheme="minorHAnsi" w:hAnsiTheme="minorHAnsi" w:cstheme="minorHAnsi" w:hint="eastAsia"/>
              </w:rPr>
              <w:t>resp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</w:t>
            </w:r>
            <w:r>
              <w:rPr>
                <w:rFonts w:asciiTheme="minorHAnsi" w:hAnsiTheme="minorHAnsi" w:cstheme="minorHAnsi" w:hint="eastAsia"/>
              </w:rPr>
              <w:t>OK</w:t>
            </w:r>
            <w:r w:rsidRPr="00A15395">
              <w:rPr>
                <w:rFonts w:asciiTheme="minorHAnsi" w:hAnsiTheme="minorHAnsi" w:cstheme="minorHAnsi"/>
              </w:rPr>
              <w:t>",</w:t>
            </w:r>
          </w:p>
          <w:p w:rsidR="008A1E33" w:rsidRDefault="008A1E33" w:rsidP="008A1E33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proofErr w:type="spellStart"/>
            <w:r w:rsidRPr="00A15395">
              <w:rPr>
                <w:rFonts w:asciiTheme="minorHAnsi" w:hAnsiTheme="minorHAnsi" w:cstheme="minorHAnsi"/>
              </w:rPr>
              <w:t>func</w:t>
            </w:r>
            <w:proofErr w:type="spellEnd"/>
            <w:r w:rsidRPr="00A15395">
              <w:rPr>
                <w:rFonts w:asciiTheme="minorHAnsi" w:hAnsiTheme="minorHAnsi" w:cstheme="minorHAnsi"/>
              </w:rPr>
              <w:t>": "</w:t>
            </w:r>
            <w:r>
              <w:rPr>
                <w:rFonts w:asciiTheme="minorHAnsi" w:hAnsiTheme="minorHAnsi" w:cstheme="minorHAnsi" w:hint="eastAsia"/>
              </w:rPr>
              <w:t>ASK</w:t>
            </w:r>
            <w:r w:rsidRPr="00A15395">
              <w:rPr>
                <w:rFonts w:asciiTheme="minorHAnsi" w:hAnsiTheme="minorHAnsi" w:cstheme="minorHAnsi"/>
              </w:rPr>
              <w:t>_</w:t>
            </w:r>
            <w:r w:rsidR="00F97C2B">
              <w:rPr>
                <w:rFonts w:asciiTheme="minorHAnsi" w:hAnsiTheme="minorHAnsi" w:cstheme="minorHAnsi" w:hint="eastAsia"/>
              </w:rPr>
              <w:t>&lt;Some-Information</w:t>
            </w:r>
            <w:r w:rsidR="00F97C2B" w:rsidRPr="00A15395">
              <w:rPr>
                <w:rFonts w:asciiTheme="minorHAnsi" w:hAnsiTheme="minorHAnsi" w:cstheme="minorHAnsi"/>
              </w:rPr>
              <w:t xml:space="preserve"> </w:t>
            </w:r>
            <w:r w:rsidR="00F97C2B">
              <w:rPr>
                <w:rFonts w:asciiTheme="minorHAnsi" w:hAnsiTheme="minorHAnsi" w:cstheme="minorHAnsi" w:hint="eastAsia"/>
              </w:rPr>
              <w:t>&gt;</w:t>
            </w:r>
            <w:r w:rsidRPr="00A15395">
              <w:rPr>
                <w:rFonts w:asciiTheme="minorHAnsi" w:hAnsiTheme="minorHAnsi" w:cstheme="minorHAnsi"/>
              </w:rPr>
              <w:t>",</w:t>
            </w:r>
          </w:p>
          <w:p w:rsidR="008A1E33" w:rsidRPr="00A15395" w:rsidRDefault="008A1E33" w:rsidP="008A1E33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r>
              <w:rPr>
                <w:rFonts w:asciiTheme="minorHAnsi" w:hAnsiTheme="minorHAnsi" w:cstheme="minorHAnsi" w:hint="eastAsia"/>
              </w:rPr>
              <w:t>mac</w:t>
            </w:r>
            <w:r w:rsidRPr="00A15395">
              <w:rPr>
                <w:rFonts w:asciiTheme="minorHAnsi" w:hAnsiTheme="minorHAnsi" w:cstheme="minorHAnsi"/>
              </w:rPr>
              <w:t xml:space="preserve">": </w:t>
            </w:r>
            <w:r>
              <w:rPr>
                <w:rFonts w:asciiTheme="minorHAnsi" w:hAnsiTheme="minorHAnsi" w:cstheme="minorHAnsi" w:hint="eastAsia"/>
              </w:rPr>
              <w:t>&lt;MAC&gt;</w:t>
            </w:r>
            <w:r w:rsidRPr="00A15395">
              <w:rPr>
                <w:rFonts w:asciiTheme="minorHAnsi" w:hAnsiTheme="minorHAnsi" w:cstheme="minorHAnsi"/>
              </w:rPr>
              <w:t>,</w:t>
            </w:r>
          </w:p>
          <w:p w:rsidR="008A1E33" w:rsidRPr="00A15395" w:rsidRDefault="008A1E33" w:rsidP="008A1E33">
            <w:pPr>
              <w:pStyle w:val="af5"/>
              <w:rPr>
                <w:rFonts w:asciiTheme="minorHAnsi" w:hAnsiTheme="minorHAnsi" w:cstheme="minorHAnsi"/>
              </w:rPr>
            </w:pPr>
            <w:r w:rsidRPr="00A15395">
              <w:rPr>
                <w:rFonts w:asciiTheme="minorHAnsi" w:hAnsiTheme="minorHAnsi" w:cstheme="minorHAnsi"/>
              </w:rPr>
              <w:t xml:space="preserve">  "</w:t>
            </w:r>
            <w:r>
              <w:rPr>
                <w:rFonts w:asciiTheme="minorHAnsi" w:hAnsiTheme="minorHAnsi" w:cstheme="minorHAnsi" w:hint="eastAsia"/>
              </w:rPr>
              <w:t>location</w:t>
            </w:r>
            <w:r w:rsidRPr="00A15395">
              <w:rPr>
                <w:rFonts w:asciiTheme="minorHAnsi" w:hAnsiTheme="minorHAnsi" w:cstheme="minorHAnsi"/>
              </w:rPr>
              <w:t>": "</w:t>
            </w:r>
            <w:r>
              <w:rPr>
                <w:rFonts w:asciiTheme="minorHAnsi" w:hAnsiTheme="minorHAnsi" w:cstheme="minorHAnsi" w:hint="eastAsia"/>
              </w:rPr>
              <w:t>device-bond-position-in-car</w:t>
            </w:r>
            <w:r w:rsidRPr="00A15395">
              <w:rPr>
                <w:rFonts w:asciiTheme="minorHAnsi" w:hAnsiTheme="minorHAnsi" w:cstheme="minorHAnsi"/>
              </w:rPr>
              <w:t>",</w:t>
            </w:r>
          </w:p>
          <w:p w:rsidR="00C70818" w:rsidRPr="00A9654C" w:rsidRDefault="008A1E33" w:rsidP="008A1E33">
            <w:pPr>
              <w:rPr>
                <w:rFonts w:cstheme="minorHAnsi"/>
                <w:sz w:val="20"/>
                <w:szCs w:val="20"/>
              </w:rPr>
            </w:pPr>
            <w:r w:rsidRPr="00A15395">
              <w:rPr>
                <w:rFonts w:cstheme="minorHAnsi"/>
              </w:rPr>
              <w:t>}</w:t>
            </w:r>
          </w:p>
        </w:tc>
      </w:tr>
    </w:tbl>
    <w:p w:rsidR="00B501D3" w:rsidRDefault="009B6198" w:rsidP="009B6198">
      <w:pPr>
        <w:pStyle w:val="af3"/>
      </w:pPr>
      <w:bookmarkStart w:id="22" w:name="_Toc86744081"/>
      <w:r>
        <w:t xml:space="preserve">Figure </w:t>
      </w:r>
      <w:fldSimple w:instr=" STYLEREF 1 \s ">
        <w:r w:rsidR="008243FA">
          <w:rPr>
            <w:noProof/>
          </w:rPr>
          <w:t>2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6</w:t>
        </w:r>
      </w:fldSimple>
      <w:r>
        <w:rPr>
          <w:rFonts w:hint="eastAsia"/>
        </w:rPr>
        <w:t xml:space="preserve"> : POST /ask/&lt;MAC&gt;</w:t>
      </w:r>
      <w:bookmarkEnd w:id="22"/>
    </w:p>
    <w:p w:rsidR="00B501D3" w:rsidRDefault="00B501D3" w:rsidP="00FC05A4">
      <w:pPr>
        <w:rPr>
          <w:rFonts w:hint="eastAsia"/>
        </w:rPr>
      </w:pPr>
    </w:p>
    <w:p w:rsidR="00702568" w:rsidRDefault="00702568" w:rsidP="00FC05A4">
      <w:pPr>
        <w:rPr>
          <w:rFonts w:hint="eastAsia"/>
        </w:rPr>
      </w:pPr>
    </w:p>
    <w:p w:rsidR="00702568" w:rsidRDefault="00702568" w:rsidP="00FC05A4">
      <w:pPr>
        <w:rPr>
          <w:rFonts w:hint="eastAsia"/>
        </w:rPr>
      </w:pPr>
    </w:p>
    <w:p w:rsidR="00702568" w:rsidRDefault="00702568" w:rsidP="00702568">
      <w:pPr>
        <w:pStyle w:val="3"/>
        <w:rPr>
          <w:rFonts w:hint="eastAsia"/>
        </w:rPr>
      </w:pPr>
      <w:bookmarkStart w:id="23" w:name="_Toc86757548"/>
      <w:proofErr w:type="gramStart"/>
      <w:r>
        <w:rPr>
          <w:rFonts w:hint="eastAsia"/>
        </w:rPr>
        <w:t>ask</w:t>
      </w:r>
      <w:proofErr w:type="gramEnd"/>
      <w:r>
        <w:rPr>
          <w:rFonts w:hint="eastAsia"/>
        </w:rPr>
        <w:t xml:space="preserve"> bond location</w:t>
      </w:r>
      <w:bookmarkEnd w:id="23"/>
    </w:p>
    <w:p w:rsidR="00702568" w:rsidRDefault="00702568" w:rsidP="00FC05A4">
      <w:pPr>
        <w:rPr>
          <w:rFonts w:hint="eastAsia"/>
        </w:rPr>
      </w:pPr>
    </w:p>
    <w:p w:rsidR="00702568" w:rsidRDefault="00702568" w:rsidP="00702568">
      <w:pPr>
        <w:pStyle w:val="3"/>
        <w:rPr>
          <w:rFonts w:hint="eastAsia"/>
        </w:rPr>
      </w:pPr>
      <w:bookmarkStart w:id="24" w:name="_Toc86757549"/>
      <w:proofErr w:type="gramStart"/>
      <w:r>
        <w:rPr>
          <w:rFonts w:hint="eastAsia"/>
        </w:rPr>
        <w:t>ask</w:t>
      </w:r>
      <w:proofErr w:type="gramEnd"/>
      <w:r>
        <w:rPr>
          <w:rFonts w:hint="eastAsia"/>
        </w:rPr>
        <w:t xml:space="preserve"> logo</w:t>
      </w:r>
      <w:bookmarkEnd w:id="24"/>
    </w:p>
    <w:p w:rsidR="00702568" w:rsidRDefault="00702568" w:rsidP="00FC05A4">
      <w:pPr>
        <w:rPr>
          <w:rFonts w:hint="eastAsia"/>
        </w:rPr>
      </w:pPr>
    </w:p>
    <w:p w:rsidR="00702568" w:rsidRDefault="00702568" w:rsidP="00FC05A4"/>
    <w:p w:rsidR="00FC05A4" w:rsidRDefault="00DA02C4" w:rsidP="00FC05A4">
      <w:pPr>
        <w:pStyle w:val="1"/>
      </w:pPr>
      <w:bookmarkStart w:id="25" w:name="_Toc86757550"/>
      <w:r>
        <w:rPr>
          <w:rFonts w:hint="eastAsia"/>
        </w:rPr>
        <w:t>通用</w:t>
      </w:r>
      <w:r w:rsidR="00B02FD0">
        <w:rPr>
          <w:rFonts w:hint="eastAsia"/>
        </w:rPr>
        <w:t>JSON</w:t>
      </w:r>
      <w:r w:rsidR="00FC05A4">
        <w:rPr>
          <w:rFonts w:hint="eastAsia"/>
        </w:rPr>
        <w:t>欄位說明</w:t>
      </w:r>
      <w:bookmarkEnd w:id="25"/>
    </w:p>
    <w:p w:rsidR="00BA3B1C" w:rsidRDefault="00B02FD0" w:rsidP="00BA3B1C">
      <w:r>
        <w:rPr>
          <w:rFonts w:hint="eastAsia"/>
        </w:rPr>
        <w:t>列出機器與</w:t>
      </w:r>
      <w:r>
        <w:rPr>
          <w:rFonts w:hint="eastAsia"/>
        </w:rPr>
        <w:t>Hotspot Server</w:t>
      </w:r>
      <w:r>
        <w:rPr>
          <w:rFonts w:hint="eastAsia"/>
        </w:rPr>
        <w:t>溝通的</w:t>
      </w:r>
      <w:r>
        <w:rPr>
          <w:rFonts w:hint="eastAsia"/>
        </w:rPr>
        <w:t>JSON</w:t>
      </w:r>
      <w:r>
        <w:rPr>
          <w:rFonts w:hint="eastAsia"/>
        </w:rPr>
        <w:t>常用欄位意義。</w:t>
      </w:r>
    </w:p>
    <w:p w:rsidR="00164A52" w:rsidRDefault="00164A52" w:rsidP="00BA3B1C"/>
    <w:p w:rsidR="00873F25" w:rsidRDefault="00873F25" w:rsidP="00873F25">
      <w:pPr>
        <w:pStyle w:val="2"/>
      </w:pPr>
      <w:bookmarkStart w:id="26" w:name="_Toc86757551"/>
      <w:r>
        <w:rPr>
          <w:rFonts w:hint="eastAsia"/>
        </w:rPr>
        <w:t xml:space="preserve">Key </w:t>
      </w:r>
      <w:r>
        <w:t>“</w:t>
      </w:r>
      <w:proofErr w:type="spellStart"/>
      <w:r>
        <w:rPr>
          <w:rFonts w:hint="eastAsia"/>
        </w:rPr>
        <w:t>func</w:t>
      </w:r>
      <w:proofErr w:type="spellEnd"/>
      <w:r>
        <w:t>”</w:t>
      </w:r>
      <w:bookmarkEnd w:id="2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3419E9" w:rsidTr="003419E9">
        <w:tc>
          <w:tcPr>
            <w:tcW w:w="959" w:type="dxa"/>
            <w:shd w:val="clear" w:color="auto" w:fill="C6D9F1" w:themeFill="text2" w:themeFillTint="33"/>
          </w:tcPr>
          <w:p w:rsidR="003419E9" w:rsidRDefault="003419E9" w:rsidP="003419E9">
            <w:r>
              <w:rPr>
                <w:rFonts w:hint="eastAsia"/>
              </w:rPr>
              <w:t>說明</w:t>
            </w:r>
          </w:p>
        </w:tc>
        <w:tc>
          <w:tcPr>
            <w:tcW w:w="7403" w:type="dxa"/>
          </w:tcPr>
          <w:p w:rsidR="003419E9" w:rsidRDefault="00A12AB9" w:rsidP="007D7BFF">
            <w:r>
              <w:rPr>
                <w:rFonts w:hint="eastAsia"/>
              </w:rPr>
              <w:t>告知</w:t>
            </w:r>
            <w:r w:rsidR="005D568C">
              <w:rPr>
                <w:rFonts w:hint="eastAsia"/>
              </w:rPr>
              <w:t>這個</w:t>
            </w:r>
            <w:r w:rsidR="005D568C">
              <w:rPr>
                <w:rFonts w:hint="eastAsia"/>
              </w:rPr>
              <w:t>JSON</w:t>
            </w:r>
            <w:r w:rsidR="005D568C">
              <w:rPr>
                <w:rFonts w:hint="eastAsia"/>
              </w:rPr>
              <w:t>檔</w:t>
            </w:r>
            <w:r w:rsidR="007D7BFF">
              <w:rPr>
                <w:rFonts w:hint="eastAsia"/>
              </w:rPr>
              <w:t>的目的</w:t>
            </w:r>
            <w:r w:rsidR="005D568C">
              <w:rPr>
                <w:rFonts w:hint="eastAsia"/>
              </w:rPr>
              <w:t>。</w:t>
            </w:r>
          </w:p>
        </w:tc>
      </w:tr>
      <w:tr w:rsidR="003419E9" w:rsidTr="003419E9">
        <w:tc>
          <w:tcPr>
            <w:tcW w:w="959" w:type="dxa"/>
            <w:shd w:val="clear" w:color="auto" w:fill="C6D9F1" w:themeFill="text2" w:themeFillTint="33"/>
          </w:tcPr>
          <w:p w:rsidR="003419E9" w:rsidRDefault="003419E9" w:rsidP="003419E9">
            <w:r>
              <w:rPr>
                <w:rFonts w:hint="eastAsia"/>
              </w:rPr>
              <w:t>Key</w:t>
            </w:r>
          </w:p>
        </w:tc>
        <w:tc>
          <w:tcPr>
            <w:tcW w:w="7403" w:type="dxa"/>
          </w:tcPr>
          <w:p w:rsidR="003419E9" w:rsidRDefault="005D568C" w:rsidP="003419E9">
            <w:r>
              <w:t>“</w:t>
            </w:r>
            <w:proofErr w:type="spellStart"/>
            <w:r>
              <w:rPr>
                <w:rFonts w:hint="eastAsia"/>
              </w:rPr>
              <w:t>func</w:t>
            </w:r>
            <w:proofErr w:type="spellEnd"/>
            <w:r>
              <w:t>”</w:t>
            </w:r>
          </w:p>
        </w:tc>
      </w:tr>
      <w:tr w:rsidR="003419E9" w:rsidTr="003419E9">
        <w:tc>
          <w:tcPr>
            <w:tcW w:w="959" w:type="dxa"/>
            <w:shd w:val="clear" w:color="auto" w:fill="C6D9F1" w:themeFill="text2" w:themeFillTint="33"/>
          </w:tcPr>
          <w:p w:rsidR="003419E9" w:rsidRDefault="003419E9" w:rsidP="003419E9">
            <w:r>
              <w:rPr>
                <w:rFonts w:hint="eastAsia"/>
              </w:rPr>
              <w:t>Values</w:t>
            </w:r>
          </w:p>
        </w:tc>
        <w:tc>
          <w:tcPr>
            <w:tcW w:w="7403" w:type="dxa"/>
          </w:tcPr>
          <w:p w:rsidR="003419E9" w:rsidRDefault="005D568C" w:rsidP="003419E9">
            <w:r>
              <w:rPr>
                <w:rFonts w:hint="eastAsia"/>
              </w:rPr>
              <w:t>適用值如下：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4875"/>
            </w:tblGrid>
            <w:tr w:rsidR="005D568C" w:rsidTr="00D07761">
              <w:tc>
                <w:tcPr>
                  <w:tcW w:w="2297" w:type="dxa"/>
                  <w:shd w:val="clear" w:color="auto" w:fill="C6D9F1" w:themeFill="text2" w:themeFillTint="33"/>
                </w:tcPr>
                <w:p w:rsidR="005D568C" w:rsidRDefault="00D07761" w:rsidP="00D07761">
                  <w:pPr>
                    <w:pStyle w:val="af5"/>
                  </w:pPr>
                  <w:r>
                    <w:rPr>
                      <w:rFonts w:hint="eastAsia"/>
                    </w:rPr>
                    <w:t>Values</w:t>
                  </w:r>
                </w:p>
              </w:tc>
              <w:tc>
                <w:tcPr>
                  <w:tcW w:w="4875" w:type="dxa"/>
                  <w:shd w:val="clear" w:color="auto" w:fill="C6D9F1" w:themeFill="text2" w:themeFillTint="33"/>
                </w:tcPr>
                <w:p w:rsidR="005D568C" w:rsidRDefault="00D07761" w:rsidP="00D07761">
                  <w:pPr>
                    <w:pStyle w:val="af5"/>
                  </w:pPr>
                  <w:r>
                    <w:rPr>
                      <w:rFonts w:hint="eastAsia"/>
                    </w:rPr>
                    <w:t>說明</w:t>
                  </w:r>
                </w:p>
              </w:tc>
            </w:tr>
            <w:tr w:rsidR="005D568C" w:rsidTr="00D07761">
              <w:tc>
                <w:tcPr>
                  <w:tcW w:w="2297" w:type="dxa"/>
                </w:tcPr>
                <w:p w:rsidR="005D568C" w:rsidRDefault="00D07761" w:rsidP="00D07761">
                  <w:pPr>
                    <w:pStyle w:val="af5"/>
                  </w:pPr>
                  <w:r>
                    <w:rPr>
                      <w:rFonts w:hint="eastAsia"/>
                    </w:rPr>
                    <w:t>DEVICE_REPORT</w:t>
                  </w:r>
                </w:p>
              </w:tc>
              <w:tc>
                <w:tcPr>
                  <w:tcW w:w="4875" w:type="dxa"/>
                </w:tcPr>
                <w:p w:rsidR="005D568C" w:rsidRDefault="00D07761" w:rsidP="00D07761">
                  <w:pPr>
                    <w:pStyle w:val="af5"/>
                  </w:pPr>
                  <w:r>
                    <w:rPr>
                      <w:rFonts w:hint="eastAsia"/>
                    </w:rPr>
                    <w:t>回報</w:t>
                  </w:r>
                  <w:r w:rsidR="002A3653">
                    <w:rPr>
                      <w:rFonts w:hint="eastAsia"/>
                    </w:rPr>
                    <w:t>機器目前狀態。</w:t>
                  </w:r>
                </w:p>
              </w:tc>
            </w:tr>
          </w:tbl>
          <w:p w:rsidR="00070F87" w:rsidRDefault="00070F87" w:rsidP="003419E9">
            <w:r>
              <w:rPr>
                <w:rFonts w:hint="eastAsia"/>
              </w:rPr>
              <w:t>此值必須為全大寫。</w:t>
            </w:r>
          </w:p>
        </w:tc>
      </w:tr>
    </w:tbl>
    <w:p w:rsidR="003419E9" w:rsidRPr="003419E9" w:rsidRDefault="00E02EC2" w:rsidP="00E02EC2">
      <w:pPr>
        <w:pStyle w:val="af3"/>
      </w:pPr>
      <w:bookmarkStart w:id="27" w:name="_Toc86744082"/>
      <w:r>
        <w:t xml:space="preserve">Figure </w:t>
      </w:r>
      <w:fldSimple w:instr=" STYLEREF 1 \s ">
        <w:r w:rsidR="008243FA">
          <w:rPr>
            <w:noProof/>
          </w:rPr>
          <w:t>3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1</w:t>
        </w:r>
      </w:fldSimple>
      <w:r>
        <w:rPr>
          <w:rFonts w:hint="eastAsia"/>
        </w:rPr>
        <w:t xml:space="preserve"> : JSON key </w:t>
      </w:r>
      <w:r>
        <w:t>“</w:t>
      </w:r>
      <w:proofErr w:type="spellStart"/>
      <w:r>
        <w:rPr>
          <w:rFonts w:hint="eastAsia"/>
        </w:rPr>
        <w:t>func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bookmarkEnd w:id="27"/>
    </w:p>
    <w:p w:rsidR="00164A52" w:rsidRDefault="00873F25" w:rsidP="00873F25">
      <w:pPr>
        <w:pStyle w:val="2"/>
      </w:pPr>
      <w:bookmarkStart w:id="28" w:name="_Toc86757552"/>
      <w:r>
        <w:rPr>
          <w:rFonts w:hint="eastAsia"/>
        </w:rPr>
        <w:t xml:space="preserve">Key </w:t>
      </w:r>
      <w:r>
        <w:t>“</w:t>
      </w:r>
      <w:r>
        <w:rPr>
          <w:rFonts w:hint="eastAsia"/>
        </w:rPr>
        <w:t>model</w:t>
      </w:r>
      <w:r>
        <w:t>”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說明</w:t>
            </w:r>
          </w:p>
        </w:tc>
        <w:tc>
          <w:tcPr>
            <w:tcW w:w="7403" w:type="dxa"/>
          </w:tcPr>
          <w:p w:rsidR="003419E9" w:rsidRDefault="00A12AB9" w:rsidP="00B32BE2">
            <w:r>
              <w:rPr>
                <w:rFonts w:hint="eastAsia"/>
              </w:rPr>
              <w:t>告知使用那個模組。</w:t>
            </w:r>
          </w:p>
        </w:tc>
      </w:tr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Key</w:t>
            </w:r>
          </w:p>
        </w:tc>
        <w:tc>
          <w:tcPr>
            <w:tcW w:w="7403" w:type="dxa"/>
          </w:tcPr>
          <w:p w:rsidR="003419E9" w:rsidRDefault="00A12AB9" w:rsidP="00B32BE2">
            <w:r>
              <w:t>“</w:t>
            </w:r>
            <w:r>
              <w:rPr>
                <w:rFonts w:hint="eastAsia"/>
              </w:rPr>
              <w:t>model</w:t>
            </w:r>
            <w:r>
              <w:t>”</w:t>
            </w:r>
          </w:p>
        </w:tc>
      </w:tr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Values</w:t>
            </w:r>
          </w:p>
        </w:tc>
        <w:tc>
          <w:tcPr>
            <w:tcW w:w="7403" w:type="dxa"/>
          </w:tcPr>
          <w:p w:rsidR="003419E9" w:rsidRDefault="00A12AB9" w:rsidP="00B32BE2">
            <w:r>
              <w:rPr>
                <w:rFonts w:hint="eastAsia"/>
              </w:rPr>
              <w:t>適用值如下：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4875"/>
            </w:tblGrid>
            <w:tr w:rsidR="00A12AB9" w:rsidTr="00C24CDD">
              <w:tc>
                <w:tcPr>
                  <w:tcW w:w="2297" w:type="dxa"/>
                  <w:shd w:val="clear" w:color="auto" w:fill="C6D9F1" w:themeFill="text2" w:themeFillTint="33"/>
                </w:tcPr>
                <w:p w:rsidR="00A12AB9" w:rsidRDefault="00A12AB9" w:rsidP="00C24CDD">
                  <w:pPr>
                    <w:pStyle w:val="af5"/>
                  </w:pPr>
                  <w:r>
                    <w:rPr>
                      <w:rFonts w:hint="eastAsia"/>
                    </w:rPr>
                    <w:t>Values</w:t>
                  </w:r>
                </w:p>
              </w:tc>
              <w:tc>
                <w:tcPr>
                  <w:tcW w:w="4875" w:type="dxa"/>
                  <w:shd w:val="clear" w:color="auto" w:fill="C6D9F1" w:themeFill="text2" w:themeFillTint="33"/>
                </w:tcPr>
                <w:p w:rsidR="00A12AB9" w:rsidRDefault="00A12AB9" w:rsidP="00C24CDD">
                  <w:pPr>
                    <w:pStyle w:val="af5"/>
                  </w:pPr>
                  <w:r>
                    <w:rPr>
                      <w:rFonts w:hint="eastAsia"/>
                    </w:rPr>
                    <w:t>說明</w:t>
                  </w:r>
                </w:p>
              </w:tc>
            </w:tr>
            <w:tr w:rsidR="00A12AB9" w:rsidTr="00C24CDD">
              <w:tc>
                <w:tcPr>
                  <w:tcW w:w="2297" w:type="dxa"/>
                </w:tcPr>
                <w:p w:rsidR="00A12AB9" w:rsidRDefault="00A12AB9" w:rsidP="00C24CDD">
                  <w:pPr>
                    <w:pStyle w:val="af5"/>
                  </w:pPr>
                  <w:r>
                    <w:rPr>
                      <w:rFonts w:hint="eastAsia"/>
                    </w:rPr>
                    <w:t>D4A00E</w:t>
                  </w:r>
                  <w:bookmarkStart w:id="29" w:name="_GoBack"/>
                  <w:bookmarkEnd w:id="29"/>
                </w:p>
              </w:tc>
              <w:tc>
                <w:tcPr>
                  <w:tcW w:w="4875" w:type="dxa"/>
                </w:tcPr>
                <w:p w:rsidR="00A12AB9" w:rsidRDefault="00A12AB9" w:rsidP="00A12AB9">
                  <w:pPr>
                    <w:pStyle w:val="af5"/>
                  </w:pPr>
                  <w:r>
                    <w:rPr>
                      <w:rFonts w:hint="eastAsia"/>
                    </w:rPr>
                    <w:t xml:space="preserve">4.01 </w:t>
                  </w:r>
                  <w:r>
                    <w:rPr>
                      <w:rFonts w:hint="eastAsia"/>
                    </w:rPr>
                    <w:t>吋廣告握把</w:t>
                  </w:r>
                </w:p>
              </w:tc>
            </w:tr>
            <w:tr w:rsidR="00A12AB9" w:rsidTr="00C24CDD">
              <w:tc>
                <w:tcPr>
                  <w:tcW w:w="2297" w:type="dxa"/>
                </w:tcPr>
                <w:p w:rsidR="00A12AB9" w:rsidRDefault="00A12AB9" w:rsidP="00C24CDD">
                  <w:pPr>
                    <w:pStyle w:val="af5"/>
                  </w:pPr>
                  <w:r>
                    <w:rPr>
                      <w:rFonts w:hint="eastAsia"/>
                    </w:rPr>
                    <w:t>DS0106</w:t>
                  </w:r>
                </w:p>
              </w:tc>
              <w:tc>
                <w:tcPr>
                  <w:tcW w:w="4875" w:type="dxa"/>
                </w:tcPr>
                <w:p w:rsidR="00A12AB9" w:rsidRDefault="00A12AB9" w:rsidP="00C24CDD">
                  <w:pPr>
                    <w:pStyle w:val="af5"/>
                  </w:pPr>
                  <w:r>
                    <w:rPr>
                      <w:rFonts w:hint="eastAsia"/>
                    </w:rPr>
                    <w:t xml:space="preserve">25.3 </w:t>
                  </w:r>
                  <w:r>
                    <w:rPr>
                      <w:rFonts w:hint="eastAsia"/>
                    </w:rPr>
                    <w:t>吋廣告機</w:t>
                  </w:r>
                </w:p>
              </w:tc>
            </w:tr>
            <w:tr w:rsidR="00A12AB9" w:rsidTr="00C24CDD">
              <w:tc>
                <w:tcPr>
                  <w:tcW w:w="2297" w:type="dxa"/>
                </w:tcPr>
                <w:p w:rsidR="00A12AB9" w:rsidRDefault="00A12AB9" w:rsidP="00C24CDD">
                  <w:pPr>
                    <w:pStyle w:val="af5"/>
                  </w:pPr>
                  <w:r>
                    <w:rPr>
                      <w:rFonts w:hint="eastAsia"/>
                    </w:rPr>
                    <w:t>DP0106</w:t>
                  </w:r>
                </w:p>
              </w:tc>
              <w:tc>
                <w:tcPr>
                  <w:tcW w:w="4875" w:type="dxa"/>
                </w:tcPr>
                <w:p w:rsidR="00A12AB9" w:rsidRDefault="00A12AB9" w:rsidP="00C24CDD">
                  <w:pPr>
                    <w:pStyle w:val="af5"/>
                  </w:pPr>
                  <w:r>
                    <w:rPr>
                      <w:rFonts w:hint="eastAsia"/>
                    </w:rPr>
                    <w:t xml:space="preserve">28 </w:t>
                  </w:r>
                  <w:r>
                    <w:rPr>
                      <w:rFonts w:hint="eastAsia"/>
                    </w:rPr>
                    <w:t>吋廣告機</w:t>
                  </w:r>
                </w:p>
              </w:tc>
            </w:tr>
          </w:tbl>
          <w:p w:rsidR="00A12AB9" w:rsidRDefault="001C623C" w:rsidP="00B32BE2">
            <w:r>
              <w:rPr>
                <w:rFonts w:hint="eastAsia"/>
              </w:rPr>
              <w:t>此值必須為全大寫。</w:t>
            </w:r>
          </w:p>
        </w:tc>
      </w:tr>
    </w:tbl>
    <w:p w:rsidR="003419E9" w:rsidRPr="003419E9" w:rsidRDefault="00E02EC2" w:rsidP="00E02EC2">
      <w:pPr>
        <w:pStyle w:val="af3"/>
      </w:pPr>
      <w:bookmarkStart w:id="30" w:name="_Toc86744083"/>
      <w:r>
        <w:t xml:space="preserve">Figure </w:t>
      </w:r>
      <w:fldSimple w:instr=" STYLEREF 1 \s ">
        <w:r w:rsidR="008243FA">
          <w:rPr>
            <w:noProof/>
          </w:rPr>
          <w:t>3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2</w:t>
        </w:r>
      </w:fldSimple>
      <w:r>
        <w:rPr>
          <w:rFonts w:hint="eastAsia"/>
        </w:rPr>
        <w:t xml:space="preserve"> : JSON key </w:t>
      </w:r>
      <w:r>
        <w:t>“</w:t>
      </w:r>
      <w:r>
        <w:rPr>
          <w:rFonts w:hint="eastAsia"/>
        </w:rPr>
        <w:t>model</w:t>
      </w:r>
      <w:r>
        <w:t>”</w:t>
      </w:r>
      <w:r>
        <w:rPr>
          <w:rFonts w:hint="eastAsia"/>
        </w:rPr>
        <w:t>說明</w:t>
      </w:r>
      <w:bookmarkEnd w:id="30"/>
    </w:p>
    <w:p w:rsidR="00873F25" w:rsidRDefault="00873F25" w:rsidP="00873F25">
      <w:pPr>
        <w:pStyle w:val="2"/>
      </w:pPr>
      <w:bookmarkStart w:id="31" w:name="_Toc86757553"/>
      <w:r>
        <w:rPr>
          <w:rFonts w:hint="eastAsia"/>
        </w:rPr>
        <w:t xml:space="preserve">Key </w:t>
      </w:r>
      <w:r>
        <w:t>“</w:t>
      </w:r>
      <w:r>
        <w:rPr>
          <w:rFonts w:hint="eastAsia"/>
        </w:rPr>
        <w:t>state</w:t>
      </w:r>
      <w:r>
        <w:t>”</w:t>
      </w:r>
      <w:bookmarkEnd w:id="3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說明</w:t>
            </w:r>
          </w:p>
        </w:tc>
        <w:tc>
          <w:tcPr>
            <w:tcW w:w="7403" w:type="dxa"/>
          </w:tcPr>
          <w:p w:rsidR="003419E9" w:rsidRDefault="008819D8" w:rsidP="00B32BE2">
            <w:r>
              <w:rPr>
                <w:rFonts w:hint="eastAsia"/>
              </w:rPr>
              <w:t>告知機器目前狀態。</w:t>
            </w:r>
          </w:p>
        </w:tc>
      </w:tr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Key</w:t>
            </w:r>
          </w:p>
        </w:tc>
        <w:tc>
          <w:tcPr>
            <w:tcW w:w="7403" w:type="dxa"/>
          </w:tcPr>
          <w:p w:rsidR="003419E9" w:rsidRDefault="008819D8" w:rsidP="00B32BE2">
            <w:r>
              <w:t>“</w:t>
            </w:r>
            <w:r>
              <w:rPr>
                <w:rFonts w:hint="eastAsia"/>
              </w:rPr>
              <w:t>state</w:t>
            </w:r>
            <w:r>
              <w:t>”</w:t>
            </w:r>
          </w:p>
        </w:tc>
      </w:tr>
      <w:tr w:rsidR="008819D8" w:rsidTr="00B32BE2">
        <w:tc>
          <w:tcPr>
            <w:tcW w:w="959" w:type="dxa"/>
            <w:shd w:val="clear" w:color="auto" w:fill="C6D9F1" w:themeFill="text2" w:themeFillTint="33"/>
          </w:tcPr>
          <w:p w:rsidR="008819D8" w:rsidRDefault="008819D8" w:rsidP="00B32BE2">
            <w:r>
              <w:rPr>
                <w:rFonts w:hint="eastAsia"/>
              </w:rPr>
              <w:t>Values</w:t>
            </w:r>
          </w:p>
        </w:tc>
        <w:tc>
          <w:tcPr>
            <w:tcW w:w="7403" w:type="dxa"/>
          </w:tcPr>
          <w:p w:rsidR="008819D8" w:rsidRDefault="008819D8" w:rsidP="00C24CDD">
            <w:r>
              <w:rPr>
                <w:rFonts w:hint="eastAsia"/>
              </w:rPr>
              <w:t>適用值如下：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5301"/>
            </w:tblGrid>
            <w:tr w:rsidR="008819D8" w:rsidTr="008819D8">
              <w:tc>
                <w:tcPr>
                  <w:tcW w:w="1871" w:type="dxa"/>
                  <w:shd w:val="clear" w:color="auto" w:fill="C6D9F1" w:themeFill="text2" w:themeFillTint="33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Values</w:t>
                  </w:r>
                </w:p>
              </w:tc>
              <w:tc>
                <w:tcPr>
                  <w:tcW w:w="5301" w:type="dxa"/>
                  <w:shd w:val="clear" w:color="auto" w:fill="C6D9F1" w:themeFill="text2" w:themeFillTint="33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說明</w:t>
                  </w:r>
                </w:p>
              </w:tc>
            </w:tr>
            <w:tr w:rsidR="008819D8" w:rsidTr="008819D8">
              <w:tc>
                <w:tcPr>
                  <w:tcW w:w="187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PAIR</w:t>
                  </w:r>
                </w:p>
              </w:tc>
              <w:tc>
                <w:tcPr>
                  <w:tcW w:w="530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配對中</w:t>
                  </w:r>
                </w:p>
              </w:tc>
            </w:tr>
            <w:tr w:rsidR="008819D8" w:rsidTr="008819D8">
              <w:tc>
                <w:tcPr>
                  <w:tcW w:w="187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BOND</w:t>
                  </w:r>
                </w:p>
              </w:tc>
              <w:tc>
                <w:tcPr>
                  <w:tcW w:w="530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綁定中</w:t>
                  </w:r>
                </w:p>
              </w:tc>
            </w:tr>
            <w:tr w:rsidR="008819D8" w:rsidTr="008819D8">
              <w:tc>
                <w:tcPr>
                  <w:tcW w:w="187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SCHEDULE</w:t>
                  </w:r>
                </w:p>
              </w:tc>
              <w:tc>
                <w:tcPr>
                  <w:tcW w:w="530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排程中</w:t>
                  </w:r>
                </w:p>
              </w:tc>
            </w:tr>
            <w:tr w:rsidR="008819D8" w:rsidTr="008819D8">
              <w:tc>
                <w:tcPr>
                  <w:tcW w:w="187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OTA</w:t>
                  </w:r>
                </w:p>
              </w:tc>
              <w:tc>
                <w:tcPr>
                  <w:tcW w:w="530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更新中</w:t>
                  </w:r>
                </w:p>
              </w:tc>
            </w:tr>
            <w:tr w:rsidR="008819D8" w:rsidTr="008819D8">
              <w:tc>
                <w:tcPr>
                  <w:tcW w:w="187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SHOW_LOGO</w:t>
                  </w:r>
                </w:p>
              </w:tc>
              <w:tc>
                <w:tcPr>
                  <w:tcW w:w="5301" w:type="dxa"/>
                </w:tcPr>
                <w:p w:rsidR="008819D8" w:rsidRDefault="008819D8" w:rsidP="00C24CDD">
                  <w:pPr>
                    <w:pStyle w:val="af5"/>
                  </w:pPr>
                  <w:r>
                    <w:rPr>
                      <w:rFonts w:hint="eastAsia"/>
                    </w:rPr>
                    <w:t>畫面刷新</w:t>
                  </w:r>
                  <w:r>
                    <w:rPr>
                      <w:rFonts w:hint="eastAsia"/>
                    </w:rPr>
                    <w:t>logo</w:t>
                  </w:r>
                  <w:r>
                    <w:rPr>
                      <w:rFonts w:hint="eastAsia"/>
                    </w:rPr>
                    <w:t>中</w:t>
                  </w:r>
                </w:p>
              </w:tc>
            </w:tr>
          </w:tbl>
          <w:p w:rsidR="008819D8" w:rsidRDefault="00353405" w:rsidP="00C24CDD">
            <w:r>
              <w:rPr>
                <w:rFonts w:hint="eastAsia"/>
              </w:rPr>
              <w:t>此值必須為全大寫。</w:t>
            </w:r>
          </w:p>
        </w:tc>
      </w:tr>
    </w:tbl>
    <w:p w:rsidR="003419E9" w:rsidRDefault="00E15E77" w:rsidP="00E15E77">
      <w:pPr>
        <w:pStyle w:val="af3"/>
      </w:pPr>
      <w:bookmarkStart w:id="32" w:name="_Toc86744084"/>
      <w:r>
        <w:t xml:space="preserve">Figure </w:t>
      </w:r>
      <w:fldSimple w:instr=" STYLEREF 1 \s ">
        <w:r w:rsidR="008243FA">
          <w:rPr>
            <w:noProof/>
          </w:rPr>
          <w:t>3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3</w:t>
        </w:r>
      </w:fldSimple>
      <w:r>
        <w:rPr>
          <w:rFonts w:hint="eastAsia"/>
        </w:rPr>
        <w:t xml:space="preserve"> : JSON key </w:t>
      </w:r>
      <w:r>
        <w:t>“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bookmarkEnd w:id="32"/>
    </w:p>
    <w:p w:rsidR="00E15E77" w:rsidRPr="003419E9" w:rsidRDefault="00E15E77" w:rsidP="003419E9"/>
    <w:p w:rsidR="00873F25" w:rsidRDefault="00873F25" w:rsidP="00873F25">
      <w:pPr>
        <w:pStyle w:val="2"/>
      </w:pPr>
      <w:bookmarkStart w:id="33" w:name="_Toc86757554"/>
      <w:r>
        <w:rPr>
          <w:rFonts w:hint="eastAsia"/>
        </w:rPr>
        <w:t xml:space="preserve">Key </w:t>
      </w:r>
      <w:r>
        <w:t>“</w:t>
      </w:r>
      <w:r w:rsidR="003419E9">
        <w:rPr>
          <w:rFonts w:hint="eastAsia"/>
        </w:rPr>
        <w:t>mac</w:t>
      </w:r>
      <w:r w:rsidR="003419E9">
        <w:t>”</w:t>
      </w:r>
      <w:bookmarkEnd w:id="3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lastRenderedPageBreak/>
              <w:t>說明</w:t>
            </w:r>
          </w:p>
        </w:tc>
        <w:tc>
          <w:tcPr>
            <w:tcW w:w="7403" w:type="dxa"/>
          </w:tcPr>
          <w:p w:rsidR="003419E9" w:rsidRDefault="00CC7331" w:rsidP="00B32BE2">
            <w:r>
              <w:rPr>
                <w:rFonts w:hint="eastAsia"/>
              </w:rPr>
              <w:t>告知機器的</w:t>
            </w:r>
            <w:r>
              <w:rPr>
                <w:rFonts w:hint="eastAsia"/>
              </w:rPr>
              <w:t>mac address</w:t>
            </w:r>
            <w:r>
              <w:rPr>
                <w:rFonts w:hint="eastAsia"/>
              </w:rPr>
              <w:t>。</w:t>
            </w:r>
          </w:p>
        </w:tc>
      </w:tr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Key</w:t>
            </w:r>
          </w:p>
        </w:tc>
        <w:tc>
          <w:tcPr>
            <w:tcW w:w="7403" w:type="dxa"/>
          </w:tcPr>
          <w:p w:rsidR="003419E9" w:rsidRDefault="00CC7331" w:rsidP="00B32BE2">
            <w:r>
              <w:t>“</w:t>
            </w:r>
            <w:r>
              <w:rPr>
                <w:rFonts w:hint="eastAsia"/>
              </w:rPr>
              <w:t>mac</w:t>
            </w:r>
            <w:r>
              <w:t>”</w:t>
            </w:r>
          </w:p>
        </w:tc>
      </w:tr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Values</w:t>
            </w:r>
          </w:p>
        </w:tc>
        <w:tc>
          <w:tcPr>
            <w:tcW w:w="7403" w:type="dxa"/>
          </w:tcPr>
          <w:p w:rsidR="003419E9" w:rsidRDefault="00CC7331" w:rsidP="00B32BE2">
            <w:r>
              <w:rPr>
                <w:rFonts w:hint="eastAsia"/>
              </w:rPr>
              <w:t>必須以冒號為分隔符號。</w:t>
            </w:r>
          </w:p>
          <w:p w:rsidR="00CC7331" w:rsidRDefault="00CC7331" w:rsidP="00B32BE2">
            <w:r>
              <w:rPr>
                <w:rFonts w:hint="eastAsia"/>
              </w:rPr>
              <w:t>例如：</w:t>
            </w:r>
            <w:r w:rsidR="007F6FE6" w:rsidRPr="008F0555">
              <w:t>"</w:t>
            </w:r>
            <w:r>
              <w:rPr>
                <w:rFonts w:hint="eastAsia"/>
              </w:rPr>
              <w:t>11:22:33:44:55:66</w:t>
            </w:r>
            <w:r w:rsidR="007F6FE6" w:rsidRPr="008F0555">
              <w:t>"</w:t>
            </w:r>
            <w:r>
              <w:rPr>
                <w:rFonts w:hint="eastAsia"/>
              </w:rPr>
              <w:t>。</w:t>
            </w:r>
          </w:p>
        </w:tc>
      </w:tr>
    </w:tbl>
    <w:p w:rsidR="003419E9" w:rsidRDefault="003E2716" w:rsidP="003E2716">
      <w:pPr>
        <w:pStyle w:val="af3"/>
      </w:pPr>
      <w:bookmarkStart w:id="34" w:name="_Toc86744085"/>
      <w:r>
        <w:t xml:space="preserve">Figure </w:t>
      </w:r>
      <w:fldSimple w:instr=" STYLEREF 1 \s ">
        <w:r w:rsidR="008243FA">
          <w:rPr>
            <w:noProof/>
          </w:rPr>
          <w:t>3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4</w:t>
        </w:r>
      </w:fldSimple>
      <w:r>
        <w:rPr>
          <w:rFonts w:hint="eastAsia"/>
        </w:rPr>
        <w:t xml:space="preserve"> : JSON key </w:t>
      </w:r>
      <w:r>
        <w:t>“</w:t>
      </w:r>
      <w:r>
        <w:rPr>
          <w:rFonts w:hint="eastAsia"/>
        </w:rPr>
        <w:t>mac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bookmarkEnd w:id="34"/>
    </w:p>
    <w:p w:rsidR="003E2716" w:rsidRPr="003419E9" w:rsidRDefault="003E2716" w:rsidP="003419E9"/>
    <w:p w:rsidR="00873F25" w:rsidRDefault="003419E9" w:rsidP="00873F25">
      <w:pPr>
        <w:pStyle w:val="2"/>
      </w:pPr>
      <w:bookmarkStart w:id="35" w:name="_Toc86757555"/>
      <w:r>
        <w:rPr>
          <w:rFonts w:hint="eastAsia"/>
        </w:rPr>
        <w:t xml:space="preserve">Key </w:t>
      </w:r>
      <w:r>
        <w:t>“</w:t>
      </w:r>
      <w:proofErr w:type="spellStart"/>
      <w:r>
        <w:rPr>
          <w:rFonts w:hint="eastAsia"/>
        </w:rPr>
        <w:t>errCode</w:t>
      </w:r>
      <w:proofErr w:type="spellEnd"/>
      <w:r>
        <w:t>”</w:t>
      </w:r>
      <w:bookmarkEnd w:id="3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說明</w:t>
            </w:r>
          </w:p>
        </w:tc>
        <w:tc>
          <w:tcPr>
            <w:tcW w:w="7403" w:type="dxa"/>
          </w:tcPr>
          <w:p w:rsidR="009A4C18" w:rsidRPr="009A4C18" w:rsidRDefault="009A4C18" w:rsidP="00B32BE2">
            <w:pPr>
              <w:rPr>
                <w:sz w:val="28"/>
              </w:rPr>
            </w:pPr>
            <w:r>
              <w:rPr>
                <w:rFonts w:hint="eastAsia"/>
              </w:rPr>
              <w:t>回報目前機器的錯誤碼</w:t>
            </w:r>
            <w:r w:rsidR="00EC6DC8">
              <w:rPr>
                <w:rFonts w:hint="eastAsia"/>
              </w:rPr>
              <w:t>。</w:t>
            </w:r>
          </w:p>
        </w:tc>
      </w:tr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Key</w:t>
            </w:r>
          </w:p>
        </w:tc>
        <w:tc>
          <w:tcPr>
            <w:tcW w:w="7403" w:type="dxa"/>
          </w:tcPr>
          <w:p w:rsidR="003419E9" w:rsidRDefault="00EC6DC8" w:rsidP="00B32BE2">
            <w:r>
              <w:t>“</w:t>
            </w:r>
            <w:proofErr w:type="spellStart"/>
            <w:r>
              <w:rPr>
                <w:rFonts w:hint="eastAsia"/>
              </w:rPr>
              <w:t>errCode</w:t>
            </w:r>
            <w:proofErr w:type="spellEnd"/>
            <w:r>
              <w:t>”</w:t>
            </w:r>
          </w:p>
        </w:tc>
      </w:tr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Values</w:t>
            </w:r>
          </w:p>
        </w:tc>
        <w:tc>
          <w:tcPr>
            <w:tcW w:w="7403" w:type="dxa"/>
          </w:tcPr>
          <w:p w:rsidR="00EC6DC8" w:rsidRDefault="00EC6DC8" w:rsidP="00EC6DC8">
            <w:r>
              <w:rPr>
                <w:rFonts w:hint="eastAsia"/>
              </w:rPr>
              <w:t>必須為全大寫英文字底線合成的值。</w:t>
            </w:r>
          </w:p>
          <w:p w:rsidR="00EC6DC8" w:rsidRDefault="00EC6DC8" w:rsidP="00EC6DC8">
            <w:r>
              <w:rPr>
                <w:rFonts w:hint="eastAsia"/>
              </w:rPr>
              <w:t>除了</w:t>
            </w:r>
            <w:r>
              <w:rPr>
                <w:rFonts w:hint="eastAsia"/>
              </w:rPr>
              <w:t>"OK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外，所有的值必須以</w:t>
            </w:r>
            <w:r>
              <w:rPr>
                <w:rFonts w:hint="eastAsia"/>
              </w:rPr>
              <w:t>"ERR_"</w:t>
            </w:r>
            <w:r>
              <w:rPr>
                <w:rFonts w:hint="eastAsia"/>
              </w:rPr>
              <w:t>為開頭。</w:t>
            </w:r>
          </w:p>
          <w:p w:rsidR="003419E9" w:rsidRDefault="00EC6DC8" w:rsidP="00EC6DC8">
            <w:r>
              <w:rPr>
                <w:rFonts w:hint="eastAsia"/>
              </w:rPr>
              <w:t>適用值如下</w:t>
            </w:r>
            <w:r>
              <w:rPr>
                <w:rFonts w:hint="eastAsia"/>
              </w:rPr>
              <w:t>:</w:t>
            </w:r>
          </w:p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2297"/>
              <w:gridCol w:w="4875"/>
            </w:tblGrid>
            <w:tr w:rsidR="00EC6DC8" w:rsidTr="00C24CDD">
              <w:tc>
                <w:tcPr>
                  <w:tcW w:w="2297" w:type="dxa"/>
                  <w:shd w:val="clear" w:color="auto" w:fill="C6D9F1" w:themeFill="text2" w:themeFillTint="33"/>
                </w:tcPr>
                <w:p w:rsidR="00EC6DC8" w:rsidRDefault="00EC6DC8" w:rsidP="00C24CDD">
                  <w:pPr>
                    <w:pStyle w:val="af5"/>
                  </w:pPr>
                  <w:r>
                    <w:rPr>
                      <w:rFonts w:hint="eastAsia"/>
                    </w:rPr>
                    <w:t>Values</w:t>
                  </w:r>
                </w:p>
              </w:tc>
              <w:tc>
                <w:tcPr>
                  <w:tcW w:w="4875" w:type="dxa"/>
                  <w:shd w:val="clear" w:color="auto" w:fill="C6D9F1" w:themeFill="text2" w:themeFillTint="33"/>
                </w:tcPr>
                <w:p w:rsidR="00EC6DC8" w:rsidRDefault="00EC6DC8" w:rsidP="00C24CDD">
                  <w:pPr>
                    <w:pStyle w:val="af5"/>
                  </w:pPr>
                  <w:r>
                    <w:rPr>
                      <w:rFonts w:hint="eastAsia"/>
                    </w:rPr>
                    <w:t>說明</w:t>
                  </w:r>
                </w:p>
              </w:tc>
            </w:tr>
            <w:tr w:rsidR="00EC6DC8" w:rsidTr="00C24CDD">
              <w:tc>
                <w:tcPr>
                  <w:tcW w:w="2297" w:type="dxa"/>
                </w:tcPr>
                <w:p w:rsidR="00EC6DC8" w:rsidRDefault="00EC6DC8" w:rsidP="00C24CDD">
                  <w:pPr>
                    <w:pStyle w:val="af5"/>
                  </w:pPr>
                  <w:r>
                    <w:rPr>
                      <w:rFonts w:hint="eastAsia"/>
                    </w:rPr>
                    <w:t>OK</w:t>
                  </w:r>
                </w:p>
              </w:tc>
              <w:tc>
                <w:tcPr>
                  <w:tcW w:w="4875" w:type="dxa"/>
                </w:tcPr>
                <w:p w:rsidR="00EC6DC8" w:rsidRDefault="00EC6DC8" w:rsidP="00C24CDD">
                  <w:pPr>
                    <w:pStyle w:val="af5"/>
                  </w:pPr>
                  <w:r>
                    <w:rPr>
                      <w:rFonts w:hint="eastAsia"/>
                    </w:rPr>
                    <w:t>沒有錯誤發生。</w:t>
                  </w:r>
                </w:p>
              </w:tc>
            </w:tr>
            <w:tr w:rsidR="00EC6DC8" w:rsidTr="00C24CDD">
              <w:tc>
                <w:tcPr>
                  <w:tcW w:w="2297" w:type="dxa"/>
                </w:tcPr>
                <w:p w:rsidR="00EC6DC8" w:rsidRDefault="00EC6DC8" w:rsidP="00C24CDD">
                  <w:pPr>
                    <w:pStyle w:val="af5"/>
                  </w:pPr>
                  <w:r>
                    <w:rPr>
                      <w:rFonts w:hint="eastAsia"/>
                    </w:rPr>
                    <w:t>ERR_UNKNOWN</w:t>
                  </w:r>
                </w:p>
              </w:tc>
              <w:tc>
                <w:tcPr>
                  <w:tcW w:w="4875" w:type="dxa"/>
                </w:tcPr>
                <w:p w:rsidR="00EC6DC8" w:rsidRDefault="00EC6DC8" w:rsidP="00C24CDD">
                  <w:pPr>
                    <w:pStyle w:val="af5"/>
                  </w:pPr>
                  <w:r>
                    <w:rPr>
                      <w:rFonts w:hint="eastAsia"/>
                    </w:rPr>
                    <w:t>未知的錯誤。</w:t>
                  </w:r>
                </w:p>
              </w:tc>
            </w:tr>
          </w:tbl>
          <w:p w:rsidR="00EC6DC8" w:rsidRDefault="00751649" w:rsidP="00EC6DC8">
            <w:r>
              <w:rPr>
                <w:rFonts w:hint="eastAsia"/>
              </w:rPr>
              <w:t>此值必須為全大寫。</w:t>
            </w:r>
          </w:p>
        </w:tc>
      </w:tr>
    </w:tbl>
    <w:p w:rsidR="003419E9" w:rsidRDefault="0048071B" w:rsidP="0048071B">
      <w:pPr>
        <w:pStyle w:val="af3"/>
      </w:pPr>
      <w:bookmarkStart w:id="36" w:name="_Toc86744086"/>
      <w:r>
        <w:t xml:space="preserve">Figure </w:t>
      </w:r>
      <w:fldSimple w:instr=" STYLEREF 1 \s ">
        <w:r w:rsidR="008243FA">
          <w:rPr>
            <w:noProof/>
          </w:rPr>
          <w:t>3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5</w:t>
        </w:r>
      </w:fldSimple>
      <w:r>
        <w:rPr>
          <w:rFonts w:hint="eastAsia"/>
        </w:rPr>
        <w:t xml:space="preserve"> : JSON key </w:t>
      </w:r>
      <w:r>
        <w:t>“</w:t>
      </w:r>
      <w:proofErr w:type="spellStart"/>
      <w:r>
        <w:rPr>
          <w:rFonts w:hint="eastAsia"/>
        </w:rPr>
        <w:t>errCode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bookmarkEnd w:id="36"/>
    </w:p>
    <w:p w:rsidR="00533591" w:rsidRPr="00533591" w:rsidRDefault="00533591" w:rsidP="00533591"/>
    <w:p w:rsidR="003419E9" w:rsidRDefault="003419E9" w:rsidP="003419E9">
      <w:pPr>
        <w:pStyle w:val="2"/>
      </w:pPr>
      <w:bookmarkStart w:id="37" w:name="_Ref86751213"/>
      <w:bookmarkStart w:id="38" w:name="_Ref86751221"/>
      <w:bookmarkStart w:id="39" w:name="_Ref86751297"/>
      <w:bookmarkStart w:id="40" w:name="_Toc86757556"/>
      <w:r>
        <w:rPr>
          <w:rFonts w:hint="eastAsia"/>
        </w:rPr>
        <w:t xml:space="preserve">Key </w:t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bookmarkEnd w:id="37"/>
      <w:bookmarkEnd w:id="38"/>
      <w:bookmarkEnd w:id="39"/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7403"/>
      </w:tblGrid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說明</w:t>
            </w:r>
          </w:p>
        </w:tc>
        <w:tc>
          <w:tcPr>
            <w:tcW w:w="7403" w:type="dxa"/>
          </w:tcPr>
          <w:p w:rsidR="003419E9" w:rsidRDefault="00665B97" w:rsidP="00B32BE2">
            <w:r>
              <w:rPr>
                <w:rFonts w:hint="eastAsia"/>
              </w:rPr>
              <w:t>回報目前機器狀況的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顯示文字。</w:t>
            </w:r>
          </w:p>
        </w:tc>
      </w:tr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Key</w:t>
            </w:r>
          </w:p>
        </w:tc>
        <w:tc>
          <w:tcPr>
            <w:tcW w:w="7403" w:type="dxa"/>
          </w:tcPr>
          <w:p w:rsidR="003419E9" w:rsidRDefault="00665B97" w:rsidP="00B32BE2">
            <w:r>
              <w:t>“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”</w:t>
            </w:r>
          </w:p>
        </w:tc>
      </w:tr>
      <w:tr w:rsidR="003419E9" w:rsidTr="00B32BE2">
        <w:tc>
          <w:tcPr>
            <w:tcW w:w="959" w:type="dxa"/>
            <w:shd w:val="clear" w:color="auto" w:fill="C6D9F1" w:themeFill="text2" w:themeFillTint="33"/>
          </w:tcPr>
          <w:p w:rsidR="003419E9" w:rsidRDefault="003419E9" w:rsidP="00B32BE2">
            <w:r>
              <w:rPr>
                <w:rFonts w:hint="eastAsia"/>
              </w:rPr>
              <w:t>Values</w:t>
            </w:r>
          </w:p>
        </w:tc>
        <w:tc>
          <w:tcPr>
            <w:tcW w:w="7403" w:type="dxa"/>
          </w:tcPr>
          <w:p w:rsidR="003419E9" w:rsidRDefault="00665B97" w:rsidP="00B32BE2">
            <w:r w:rsidRPr="00665B97">
              <w:rPr>
                <w:rFonts w:hint="eastAsia"/>
              </w:rPr>
              <w:t>沒有固定的值，由裝置自行決定，若不</w:t>
            </w:r>
            <w:proofErr w:type="gramStart"/>
            <w:r w:rsidRPr="00665B97">
              <w:rPr>
                <w:rFonts w:hint="eastAsia"/>
              </w:rPr>
              <w:t>為空值</w:t>
            </w:r>
            <w:proofErr w:type="gramEnd"/>
            <w:r w:rsidRPr="00665B97">
              <w:rPr>
                <w:rFonts w:hint="eastAsia"/>
              </w:rPr>
              <w:t>，手機端會將此訊息顯示於</w:t>
            </w:r>
            <w:r w:rsidRPr="00665B97">
              <w:rPr>
                <w:rFonts w:hint="eastAsia"/>
              </w:rPr>
              <w:t>UI</w:t>
            </w:r>
            <w:r w:rsidRPr="00665B97">
              <w:rPr>
                <w:rFonts w:hint="eastAsia"/>
              </w:rPr>
              <w:t>內。</w:t>
            </w:r>
          </w:p>
        </w:tc>
      </w:tr>
    </w:tbl>
    <w:p w:rsidR="003419E9" w:rsidRPr="003419E9" w:rsidRDefault="00B86854" w:rsidP="00B86854">
      <w:pPr>
        <w:pStyle w:val="af3"/>
      </w:pPr>
      <w:bookmarkStart w:id="41" w:name="_Toc86744087"/>
      <w:r>
        <w:t xml:space="preserve">Figure </w:t>
      </w:r>
      <w:fldSimple w:instr=" STYLEREF 1 \s ">
        <w:r w:rsidR="008243FA">
          <w:rPr>
            <w:noProof/>
          </w:rPr>
          <w:t>3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6</w:t>
        </w:r>
      </w:fldSimple>
      <w:r>
        <w:rPr>
          <w:rFonts w:hint="eastAsia"/>
        </w:rPr>
        <w:t xml:space="preserve"> : JSON key </w:t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說明</w:t>
      </w:r>
      <w:bookmarkEnd w:id="41"/>
    </w:p>
    <w:p w:rsidR="00BA3B1C" w:rsidRDefault="00BA3B1C" w:rsidP="00BA3B1C"/>
    <w:p w:rsidR="00730B68" w:rsidRDefault="00DA02C4" w:rsidP="00730B68">
      <w:pPr>
        <w:pStyle w:val="1"/>
      </w:pPr>
      <w:bookmarkStart w:id="42" w:name="_Toc86757557"/>
      <w:r>
        <w:rPr>
          <w:rFonts w:hint="eastAsia"/>
        </w:rPr>
        <w:t>功能與使用情境</w:t>
      </w:r>
      <w:bookmarkEnd w:id="42"/>
    </w:p>
    <w:p w:rsidR="00730B68" w:rsidRDefault="00730B68" w:rsidP="00730B68">
      <w:r>
        <w:rPr>
          <w:rFonts w:hint="eastAsia"/>
        </w:rPr>
        <w:t>以功能分類說明如何使用上面章節定義的手機</w:t>
      </w:r>
      <w:r>
        <w:rPr>
          <w:rFonts w:hint="eastAsia"/>
        </w:rPr>
        <w:t>Hotspot Server Http request</w:t>
      </w:r>
      <w:r>
        <w:rPr>
          <w:rFonts w:hint="eastAsia"/>
        </w:rPr>
        <w:t>。</w:t>
      </w:r>
    </w:p>
    <w:p w:rsidR="00730B68" w:rsidRPr="00730B68" w:rsidRDefault="00730B68" w:rsidP="00730B68"/>
    <w:p w:rsidR="00771B5A" w:rsidRDefault="00771B5A" w:rsidP="00DA02C4">
      <w:pPr>
        <w:pStyle w:val="2"/>
      </w:pPr>
      <w:bookmarkStart w:id="43" w:name="_Toc86757558"/>
      <w:r>
        <w:rPr>
          <w:rFonts w:hint="eastAsia"/>
        </w:rPr>
        <w:t>設定機器初始值</w:t>
      </w:r>
      <w:bookmarkEnd w:id="4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9341D" w:rsidTr="00F9341D">
        <w:tc>
          <w:tcPr>
            <w:tcW w:w="8362" w:type="dxa"/>
            <w:shd w:val="clear" w:color="auto" w:fill="C6D9F1" w:themeFill="text2" w:themeFillTint="33"/>
          </w:tcPr>
          <w:p w:rsidR="00F9341D" w:rsidRDefault="00F9341D" w:rsidP="00730B68">
            <w:r>
              <w:rPr>
                <w:rFonts w:hint="eastAsia"/>
              </w:rPr>
              <w:t>使用情境</w:t>
            </w:r>
          </w:p>
        </w:tc>
      </w:tr>
      <w:tr w:rsidR="00F9341D" w:rsidTr="00F9341D">
        <w:tc>
          <w:tcPr>
            <w:tcW w:w="8362" w:type="dxa"/>
          </w:tcPr>
          <w:p w:rsidR="00F9341D" w:rsidRPr="00A14A81" w:rsidRDefault="00F9341D" w:rsidP="00730B68">
            <w:r>
              <w:rPr>
                <w:rFonts w:hint="eastAsia"/>
              </w:rPr>
              <w:t>機器出廠時不會知道客戶的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連線資訊及其他因客戶而異的設定值，此時可透過手機介面輸入客戶的</w:t>
            </w:r>
            <w:r>
              <w:rPr>
                <w:rFonts w:hint="eastAsia"/>
              </w:rPr>
              <w:t>WIFI AP</w:t>
            </w:r>
            <w:r>
              <w:rPr>
                <w:rFonts w:hint="eastAsia"/>
              </w:rPr>
              <w:t>資訊及其他初始化設定值，之後機器便可使用此</w:t>
            </w:r>
            <w:r>
              <w:rPr>
                <w:rFonts w:hint="eastAsia"/>
              </w:rPr>
              <w:t>Http Request</w:t>
            </w:r>
            <w:r>
              <w:rPr>
                <w:rFonts w:hint="eastAsia"/>
              </w:rPr>
              <w:t>向手機詢問這些初始化設定值。</w:t>
            </w:r>
          </w:p>
        </w:tc>
      </w:tr>
      <w:tr w:rsidR="00F9341D" w:rsidTr="00F9341D">
        <w:tc>
          <w:tcPr>
            <w:tcW w:w="8362" w:type="dxa"/>
            <w:shd w:val="clear" w:color="auto" w:fill="C6D9F1" w:themeFill="text2" w:themeFillTint="33"/>
          </w:tcPr>
          <w:p w:rsidR="00F9341D" w:rsidRDefault="00F9341D" w:rsidP="00730B68">
            <w:r>
              <w:rPr>
                <w:rFonts w:hint="eastAsia"/>
              </w:rPr>
              <w:t>流程</w:t>
            </w:r>
          </w:p>
        </w:tc>
      </w:tr>
      <w:tr w:rsidR="00F9341D" w:rsidTr="00F9341D">
        <w:tc>
          <w:tcPr>
            <w:tcW w:w="8362" w:type="dxa"/>
          </w:tcPr>
          <w:p w:rsidR="00F9341D" w:rsidRDefault="00316CA7" w:rsidP="00730B68">
            <w:r>
              <w:rPr>
                <w:rFonts w:hint="eastAsia"/>
              </w:rPr>
              <w:lastRenderedPageBreak/>
              <w:t>手機開啟</w:t>
            </w:r>
            <w:r>
              <w:rPr>
                <w:rFonts w:hint="eastAsia"/>
              </w:rPr>
              <w:t>Hotspot 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http://192.168.43.1:4321</w:t>
            </w:r>
          </w:p>
          <w:p w:rsidR="00316CA7" w:rsidRDefault="00316CA7" w:rsidP="00316CA7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機器</w:t>
            </w:r>
            <w:r>
              <w:rPr>
                <w:rFonts w:hint="eastAsia"/>
              </w:rPr>
              <w:t>(mac= 11:22:33:44:55:66)</w:t>
            </w:r>
            <w:r>
              <w:rPr>
                <w:rFonts w:hint="eastAsia"/>
              </w:rPr>
              <w:t>連線至手機</w:t>
            </w:r>
            <w:r>
              <w:rPr>
                <w:rFonts w:hint="eastAsia"/>
              </w:rPr>
              <w:t>Hotspot</w:t>
            </w:r>
          </w:p>
          <w:p w:rsidR="00316CA7" w:rsidRDefault="00316CA7" w:rsidP="00316CA7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機器送出請求</w:t>
            </w:r>
            <w:r>
              <w:rPr>
                <w:rFonts w:hint="eastAsia"/>
              </w:rPr>
              <w:t xml:space="preserve">GET </w:t>
            </w:r>
            <w:hyperlink r:id="rId14" w:history="1">
              <w:r w:rsidRPr="008521DE">
                <w:rPr>
                  <w:rStyle w:val="af"/>
                  <w:rFonts w:hint="eastAsia"/>
                </w:rPr>
                <w:t>http://192.168.43.1:4321/wificonfig/11.22.33.44.55.66</w:t>
              </w:r>
            </w:hyperlink>
          </w:p>
          <w:p w:rsidR="00316CA7" w:rsidRDefault="00316CA7" w:rsidP="00316CA7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回覆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格式的設定檔。</w:t>
            </w:r>
          </w:p>
        </w:tc>
      </w:tr>
    </w:tbl>
    <w:p w:rsidR="00F9341D" w:rsidRDefault="006F7964" w:rsidP="006F7964">
      <w:pPr>
        <w:pStyle w:val="af3"/>
      </w:pPr>
      <w:bookmarkStart w:id="44" w:name="_Toc86744088"/>
      <w:r>
        <w:t xml:space="preserve">Figure </w:t>
      </w:r>
      <w:fldSimple w:instr=" STYLEREF 1 \s ">
        <w:r w:rsidR="008243FA">
          <w:rPr>
            <w:noProof/>
          </w:rPr>
          <w:t>4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1</w:t>
        </w:r>
      </w:fldSimple>
      <w:r>
        <w:rPr>
          <w:rFonts w:hint="eastAsia"/>
        </w:rPr>
        <w:t xml:space="preserve"> : </w:t>
      </w:r>
      <w:r>
        <w:rPr>
          <w:rFonts w:hint="eastAsia"/>
        </w:rPr>
        <w:t>取得初值設定</w:t>
      </w:r>
      <w:r>
        <w:rPr>
          <w:rFonts w:hint="eastAsia"/>
        </w:rPr>
        <w:t>JSON</w:t>
      </w:r>
      <w:r>
        <w:rPr>
          <w:rFonts w:hint="eastAsia"/>
        </w:rPr>
        <w:t>檔</w:t>
      </w:r>
      <w:bookmarkEnd w:id="44"/>
    </w:p>
    <w:p w:rsidR="006F7964" w:rsidRDefault="006F7964" w:rsidP="00730B68"/>
    <w:p w:rsidR="00DA02C4" w:rsidRDefault="00DA02C4" w:rsidP="00DA02C4">
      <w:pPr>
        <w:pStyle w:val="2"/>
      </w:pPr>
      <w:bookmarkStart w:id="45" w:name="_Toc86757559"/>
      <w:r>
        <w:rPr>
          <w:rFonts w:hint="eastAsia"/>
        </w:rPr>
        <w:t>OTA</w:t>
      </w:r>
      <w:r>
        <w:rPr>
          <w:rFonts w:hint="eastAsia"/>
        </w:rPr>
        <w:t>功能</w:t>
      </w:r>
      <w:bookmarkEnd w:id="4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32F34" w:rsidTr="00C24CDD">
        <w:tc>
          <w:tcPr>
            <w:tcW w:w="8362" w:type="dxa"/>
            <w:shd w:val="clear" w:color="auto" w:fill="C6D9F1" w:themeFill="text2" w:themeFillTint="33"/>
          </w:tcPr>
          <w:p w:rsidR="00B32F34" w:rsidRDefault="00B32F34" w:rsidP="00C24CDD">
            <w:r>
              <w:rPr>
                <w:rFonts w:hint="eastAsia"/>
              </w:rPr>
              <w:t>使用情境</w:t>
            </w:r>
          </w:p>
        </w:tc>
      </w:tr>
      <w:tr w:rsidR="00B32F34" w:rsidTr="00C24CDD">
        <w:tc>
          <w:tcPr>
            <w:tcW w:w="8362" w:type="dxa"/>
          </w:tcPr>
          <w:p w:rsidR="00B32F34" w:rsidRPr="00A14A81" w:rsidRDefault="00A3723E" w:rsidP="00A3723E">
            <w:r>
              <w:rPr>
                <w:rFonts w:hint="eastAsia"/>
              </w:rPr>
              <w:t>機器需要做韌體更新，要先詢問有沒有更新檔，拆解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回應的更新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  <w:r>
              <w:rPr>
                <w:rFonts w:hint="eastAsia"/>
              </w:rPr>
              <w:t>檔名可以得知</w:t>
            </w:r>
            <w:proofErr w:type="gramStart"/>
            <w:r>
              <w:rPr>
                <w:rFonts w:hint="eastAsia"/>
              </w:rPr>
              <w:t>韌體版號</w:t>
            </w:r>
            <w:proofErr w:type="gramEnd"/>
            <w:r>
              <w:rPr>
                <w:rFonts w:hint="eastAsia"/>
              </w:rPr>
              <w:t>，機器端檢查</w:t>
            </w:r>
            <w:proofErr w:type="gramStart"/>
            <w:r>
              <w:rPr>
                <w:rFonts w:hint="eastAsia"/>
              </w:rPr>
              <w:t>新舊後決定</w:t>
            </w:r>
            <w:proofErr w:type="gramEnd"/>
            <w:r>
              <w:rPr>
                <w:rFonts w:hint="eastAsia"/>
              </w:rPr>
              <w:t>是否要下載更新檔，更新完成需要回報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。</w:t>
            </w:r>
          </w:p>
        </w:tc>
      </w:tr>
      <w:tr w:rsidR="00B32F34" w:rsidTr="00C24CDD">
        <w:tc>
          <w:tcPr>
            <w:tcW w:w="8362" w:type="dxa"/>
            <w:shd w:val="clear" w:color="auto" w:fill="C6D9F1" w:themeFill="text2" w:themeFillTint="33"/>
          </w:tcPr>
          <w:p w:rsidR="00B32F34" w:rsidRDefault="00B32F34" w:rsidP="00C24CDD">
            <w:r>
              <w:rPr>
                <w:rFonts w:hint="eastAsia"/>
              </w:rPr>
              <w:t>流程</w:t>
            </w:r>
          </w:p>
        </w:tc>
      </w:tr>
      <w:tr w:rsidR="00B32F34" w:rsidTr="00C24CDD">
        <w:tc>
          <w:tcPr>
            <w:tcW w:w="8362" w:type="dxa"/>
          </w:tcPr>
          <w:p w:rsidR="001D6990" w:rsidRDefault="001D6990" w:rsidP="001D6990">
            <w:r>
              <w:rPr>
                <w:rFonts w:hint="eastAsia"/>
              </w:rPr>
              <w:t>手機開啟</w:t>
            </w:r>
            <w:r>
              <w:rPr>
                <w:rFonts w:hint="eastAsia"/>
              </w:rPr>
              <w:t>Hotspot 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http://192.168.43.1:4321</w:t>
            </w:r>
          </w:p>
          <w:p w:rsidR="001D6990" w:rsidRDefault="001D6990" w:rsidP="001D6990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機器</w:t>
            </w:r>
            <w:r>
              <w:rPr>
                <w:rFonts w:hint="eastAsia"/>
              </w:rPr>
              <w:t>(</w:t>
            </w:r>
            <w:r w:rsidR="00AF19C0">
              <w:rPr>
                <w:rFonts w:hint="eastAsia"/>
              </w:rPr>
              <w:t>model=D4A00E</w:t>
            </w:r>
            <w:r w:rsidR="00AF19C0">
              <w:rPr>
                <w:rFonts w:hint="eastAsia"/>
              </w:rPr>
              <w:t>；</w:t>
            </w:r>
            <w:r>
              <w:rPr>
                <w:rFonts w:hint="eastAsia"/>
              </w:rPr>
              <w:t>mac= 11:22:33:44:55:66)</w:t>
            </w:r>
            <w:r>
              <w:rPr>
                <w:rFonts w:hint="eastAsia"/>
              </w:rPr>
              <w:t>連線至手機</w:t>
            </w:r>
            <w:r>
              <w:rPr>
                <w:rFonts w:hint="eastAsia"/>
              </w:rPr>
              <w:t>Hotspot</w:t>
            </w:r>
          </w:p>
          <w:p w:rsidR="001D6990" w:rsidRDefault="001D6990" w:rsidP="001D6990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機器送出</w:t>
            </w:r>
            <w:r>
              <w:rPr>
                <w:rFonts w:hint="eastAsia"/>
              </w:rPr>
              <w:t xml:space="preserve"> GET</w:t>
            </w:r>
            <w:r w:rsidR="00AF19C0">
              <w:rPr>
                <w:rFonts w:hint="eastAsia"/>
              </w:rPr>
              <w:t xml:space="preserve"> </w:t>
            </w:r>
            <w:hyperlink r:id="rId15" w:history="1">
              <w:r w:rsidR="00D45632" w:rsidRPr="008521DE">
                <w:rPr>
                  <w:rStyle w:val="af"/>
                  <w:rFonts w:hint="eastAsia"/>
                </w:rPr>
                <w:t>http://192.168.43.1:4321/d4a00e_ota/11.22.33.44.55.66</w:t>
              </w:r>
            </w:hyperlink>
          </w:p>
          <w:p w:rsidR="00D45632" w:rsidRDefault="00D45632" w:rsidP="00D45632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回覆</w:t>
            </w:r>
            <w:r>
              <w:rPr>
                <w:rFonts w:hint="eastAsia"/>
              </w:rPr>
              <w:t xml:space="preserve"> </w:t>
            </w:r>
            <w:r w:rsidRPr="00D45632">
              <w:rPr>
                <w:rFonts w:hint="eastAsia"/>
                <w:bdr w:val="single" w:sz="4" w:space="0" w:color="auto"/>
              </w:rPr>
              <w:t xml:space="preserve"> </w:t>
            </w:r>
            <w:r w:rsidRPr="00D45632">
              <w:rPr>
                <w:bdr w:val="single" w:sz="4" w:space="0" w:color="auto"/>
              </w:rPr>
              <w:t>{"Apollo":"d4a00E_apollo_v1.1.20_NB.bin"}</w:t>
            </w:r>
            <w:r w:rsidRPr="00D45632">
              <w:rPr>
                <w:rFonts w:hint="eastAsia"/>
                <w:bdr w:val="single" w:sz="4" w:space="0" w:color="auto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E2484" w:rsidRDefault="00BE2484" w:rsidP="00BE2484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機器求取</w:t>
            </w:r>
            <w:r>
              <w:rPr>
                <w:rFonts w:hint="eastAsia"/>
              </w:rPr>
              <w:t xml:space="preserve">Apollo </w:t>
            </w:r>
            <w:r>
              <w:rPr>
                <w:rFonts w:hint="eastAsia"/>
              </w:rPr>
              <w:t>的韌體更新，機器送出</w:t>
            </w:r>
          </w:p>
          <w:p w:rsidR="00D45632" w:rsidRDefault="00BE2484" w:rsidP="00BE2484">
            <w:pPr>
              <w:pStyle w:val="ae"/>
              <w:ind w:leftChars="0" w:left="360"/>
            </w:pPr>
            <w:r>
              <w:rPr>
                <w:rFonts w:hint="eastAsia"/>
              </w:rPr>
              <w:t xml:space="preserve">GET </w:t>
            </w:r>
            <w:hyperlink r:id="rId16" w:history="1">
              <w:r w:rsidRPr="008521DE">
                <w:rPr>
                  <w:rStyle w:val="af"/>
                  <w:rFonts w:hint="eastAsia"/>
                </w:rPr>
                <w:t>http://192.168.43.1:4321/d4a00e_ota/11.22.33.44.55.66/apollo</w:t>
              </w:r>
            </w:hyperlink>
          </w:p>
          <w:p w:rsidR="00BE2484" w:rsidRDefault="00273F98" w:rsidP="00D45632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Server </w:t>
            </w:r>
            <w:r>
              <w:rPr>
                <w:rFonts w:hint="eastAsia"/>
              </w:rPr>
              <w:t>傳回</w:t>
            </w:r>
            <w:r w:rsidR="00C24CDD">
              <w:rPr>
                <w:rFonts w:hint="eastAsia"/>
              </w:rPr>
              <w:t>更新檔</w:t>
            </w:r>
            <w:r>
              <w:rPr>
                <w:rFonts w:hint="eastAsia"/>
              </w:rPr>
              <w:t xml:space="preserve"> </w:t>
            </w:r>
            <w:r w:rsidRPr="00273F98">
              <w:rPr>
                <w:rFonts w:hint="eastAsia"/>
                <w:bdr w:val="single" w:sz="4" w:space="0" w:color="auto"/>
              </w:rPr>
              <w:t xml:space="preserve"> d4a00E_apollo_v1.1.20_NB.bin</w:t>
            </w:r>
            <w:r>
              <w:rPr>
                <w:rFonts w:hint="eastAsia"/>
                <w:bdr w:val="single" w:sz="4" w:space="0" w:color="auto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E2484" w:rsidRDefault="00C24CDD" w:rsidP="00D45632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機器更新成功，機器通知</w:t>
            </w:r>
            <w:r>
              <w:rPr>
                <w:rFonts w:hint="eastAsia"/>
              </w:rPr>
              <w:t>Hotspot server</w:t>
            </w:r>
            <w:r>
              <w:rPr>
                <w:rFonts w:hint="eastAsia"/>
              </w:rPr>
              <w:t>更新成功</w:t>
            </w:r>
          </w:p>
          <w:p w:rsidR="00C24CDD" w:rsidRDefault="00C24CDD" w:rsidP="00C24CDD">
            <w:pPr>
              <w:pStyle w:val="ae"/>
              <w:ind w:leftChars="0" w:left="360"/>
            </w:pPr>
            <w:r>
              <w:rPr>
                <w:rFonts w:hint="eastAsia"/>
              </w:rPr>
              <w:t>GET http://192.168.43.1:4321/report/11.22.33.44.55.66</w:t>
            </w:r>
          </w:p>
          <w:p w:rsidR="001D6990" w:rsidRDefault="00760BD6" w:rsidP="00760BD6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Server </w:t>
            </w:r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更新結果</w:t>
            </w:r>
          </w:p>
        </w:tc>
      </w:tr>
    </w:tbl>
    <w:p w:rsidR="00BA3B1C" w:rsidRDefault="00367F86" w:rsidP="00367F86">
      <w:pPr>
        <w:pStyle w:val="af3"/>
      </w:pPr>
      <w:bookmarkStart w:id="46" w:name="_Toc86744089"/>
      <w:r>
        <w:t xml:space="preserve">Figure </w:t>
      </w:r>
      <w:fldSimple w:instr=" STYLEREF 1 \s ">
        <w:r w:rsidR="008243FA">
          <w:rPr>
            <w:noProof/>
          </w:rPr>
          <w:t>4</w:t>
        </w:r>
      </w:fldSimple>
      <w:r w:rsidR="008243FA">
        <w:noBreakHyphen/>
      </w:r>
      <w:fldSimple w:instr=" SEQ Figure \* ARABIC \s 1 ">
        <w:r w:rsidR="008243FA">
          <w:rPr>
            <w:noProof/>
          </w:rPr>
          <w:t>2</w:t>
        </w:r>
      </w:fldSimple>
      <w:r>
        <w:rPr>
          <w:rFonts w:hint="eastAsia"/>
        </w:rPr>
        <w:t xml:space="preserve"> : OTA</w:t>
      </w:r>
      <w:r>
        <w:rPr>
          <w:rFonts w:hint="eastAsia"/>
        </w:rPr>
        <w:t>流程</w:t>
      </w:r>
      <w:bookmarkEnd w:id="46"/>
    </w:p>
    <w:p w:rsidR="00B81309" w:rsidRDefault="00B81309" w:rsidP="00BA3B1C"/>
    <w:p w:rsidR="00B501D3" w:rsidRDefault="00B501D3" w:rsidP="00B501D3">
      <w:pPr>
        <w:pStyle w:val="2"/>
      </w:pPr>
      <w:bookmarkStart w:id="47" w:name="_Toc86757560"/>
      <w:r>
        <w:rPr>
          <w:rFonts w:hint="eastAsia"/>
        </w:rPr>
        <w:t>機器詢問被</w:t>
      </w:r>
      <w:r w:rsidR="00796ED7">
        <w:rPr>
          <w:rFonts w:hint="eastAsia"/>
        </w:rPr>
        <w:t>要被</w:t>
      </w:r>
      <w:r>
        <w:rPr>
          <w:rFonts w:hint="eastAsia"/>
        </w:rPr>
        <w:t>綁定</w:t>
      </w:r>
      <w:r w:rsidR="00796ED7">
        <w:rPr>
          <w:rFonts w:hint="eastAsia"/>
        </w:rPr>
        <w:t>的</w:t>
      </w:r>
      <w:r>
        <w:rPr>
          <w:rFonts w:hint="eastAsia"/>
        </w:rPr>
        <w:t>車廂位置</w:t>
      </w:r>
      <w:bookmarkEnd w:id="4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3723E" w:rsidTr="00CF670B">
        <w:tc>
          <w:tcPr>
            <w:tcW w:w="8362" w:type="dxa"/>
            <w:shd w:val="clear" w:color="auto" w:fill="C6D9F1" w:themeFill="text2" w:themeFillTint="33"/>
          </w:tcPr>
          <w:p w:rsidR="00A3723E" w:rsidRDefault="00A3723E" w:rsidP="00CF670B">
            <w:r>
              <w:rPr>
                <w:rFonts w:hint="eastAsia"/>
              </w:rPr>
              <w:t>使用情境</w:t>
            </w:r>
          </w:p>
        </w:tc>
      </w:tr>
      <w:tr w:rsidR="00A3723E" w:rsidTr="00CF670B">
        <w:tc>
          <w:tcPr>
            <w:tcW w:w="8362" w:type="dxa"/>
          </w:tcPr>
          <w:p w:rsidR="00A3723E" w:rsidRPr="00A14A81" w:rsidRDefault="00A3723E" w:rsidP="00CF670B"/>
        </w:tc>
      </w:tr>
      <w:tr w:rsidR="00A3723E" w:rsidTr="00CF670B">
        <w:tc>
          <w:tcPr>
            <w:tcW w:w="8362" w:type="dxa"/>
            <w:shd w:val="clear" w:color="auto" w:fill="C6D9F1" w:themeFill="text2" w:themeFillTint="33"/>
          </w:tcPr>
          <w:p w:rsidR="00A3723E" w:rsidRDefault="00A3723E" w:rsidP="00CF670B">
            <w:r>
              <w:rPr>
                <w:rFonts w:hint="eastAsia"/>
              </w:rPr>
              <w:t>流程</w:t>
            </w:r>
          </w:p>
        </w:tc>
      </w:tr>
      <w:tr w:rsidR="00A3723E" w:rsidTr="00CF670B">
        <w:tc>
          <w:tcPr>
            <w:tcW w:w="8362" w:type="dxa"/>
          </w:tcPr>
          <w:p w:rsidR="00A3723E" w:rsidRDefault="00A3723E" w:rsidP="00CF670B">
            <w:r>
              <w:rPr>
                <w:rFonts w:hint="eastAsia"/>
              </w:rPr>
              <w:t>手機開啟</w:t>
            </w:r>
            <w:r>
              <w:rPr>
                <w:rFonts w:hint="eastAsia"/>
              </w:rPr>
              <w:t>Hotspot 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http://192.168.43.1:4321</w:t>
            </w:r>
          </w:p>
          <w:p w:rsidR="00A3723E" w:rsidRDefault="00A3723E" w:rsidP="00CF670B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機器</w:t>
            </w:r>
            <w:r>
              <w:rPr>
                <w:rFonts w:hint="eastAsia"/>
              </w:rPr>
              <w:t>(model=D4A00E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mac= 11:22:33:44:55:66)</w:t>
            </w:r>
            <w:r>
              <w:rPr>
                <w:rFonts w:hint="eastAsia"/>
              </w:rPr>
              <w:t>連線至手機</w:t>
            </w:r>
            <w:r>
              <w:rPr>
                <w:rFonts w:hint="eastAsia"/>
              </w:rPr>
              <w:t>Hotspot</w:t>
            </w:r>
          </w:p>
          <w:p w:rsidR="00A3723E" w:rsidRDefault="00A3723E" w:rsidP="00CF670B">
            <w:pPr>
              <w:pStyle w:val="ae"/>
              <w:numPr>
                <w:ilvl w:val="0"/>
                <w:numId w:val="20"/>
              </w:numPr>
              <w:ind w:leftChars="0"/>
            </w:pPr>
          </w:p>
        </w:tc>
      </w:tr>
    </w:tbl>
    <w:p w:rsidR="00B501D3" w:rsidRDefault="00B501D3" w:rsidP="00B501D3"/>
    <w:p w:rsidR="00B501D3" w:rsidRPr="00B501D3" w:rsidRDefault="00B27C80" w:rsidP="00796ED7">
      <w:pPr>
        <w:pStyle w:val="2"/>
      </w:pPr>
      <w:bookmarkStart w:id="48" w:name="_Toc86757561"/>
      <w:r>
        <w:rPr>
          <w:rFonts w:hint="eastAsia"/>
        </w:rPr>
        <w:t>機器回報綁定成功</w:t>
      </w:r>
      <w:bookmarkEnd w:id="4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C065B" w:rsidTr="00CF670B">
        <w:tc>
          <w:tcPr>
            <w:tcW w:w="8362" w:type="dxa"/>
            <w:shd w:val="clear" w:color="auto" w:fill="C6D9F1" w:themeFill="text2" w:themeFillTint="33"/>
          </w:tcPr>
          <w:p w:rsidR="007C065B" w:rsidRDefault="007C065B" w:rsidP="00CF670B">
            <w:r>
              <w:rPr>
                <w:rFonts w:hint="eastAsia"/>
              </w:rPr>
              <w:t>使用情境</w:t>
            </w:r>
          </w:p>
        </w:tc>
      </w:tr>
      <w:tr w:rsidR="007C065B" w:rsidTr="00CF670B">
        <w:tc>
          <w:tcPr>
            <w:tcW w:w="8362" w:type="dxa"/>
          </w:tcPr>
          <w:p w:rsidR="007C065B" w:rsidRPr="00A14A81" w:rsidRDefault="007C065B" w:rsidP="00CF670B"/>
        </w:tc>
      </w:tr>
      <w:tr w:rsidR="007C065B" w:rsidTr="00CF670B">
        <w:tc>
          <w:tcPr>
            <w:tcW w:w="8362" w:type="dxa"/>
            <w:shd w:val="clear" w:color="auto" w:fill="C6D9F1" w:themeFill="text2" w:themeFillTint="33"/>
          </w:tcPr>
          <w:p w:rsidR="007C065B" w:rsidRDefault="007C065B" w:rsidP="00CF670B">
            <w:r>
              <w:rPr>
                <w:rFonts w:hint="eastAsia"/>
              </w:rPr>
              <w:t>流程</w:t>
            </w:r>
          </w:p>
        </w:tc>
      </w:tr>
      <w:tr w:rsidR="007C065B" w:rsidTr="00CF670B">
        <w:tc>
          <w:tcPr>
            <w:tcW w:w="8362" w:type="dxa"/>
          </w:tcPr>
          <w:p w:rsidR="007C065B" w:rsidRDefault="007C065B" w:rsidP="00CF670B">
            <w:r>
              <w:rPr>
                <w:rFonts w:hint="eastAsia"/>
              </w:rPr>
              <w:t>手機開啟</w:t>
            </w:r>
            <w:r>
              <w:rPr>
                <w:rFonts w:hint="eastAsia"/>
              </w:rPr>
              <w:t>Hotspot 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http://192.168.43.1:4321</w:t>
            </w:r>
          </w:p>
          <w:p w:rsidR="007C065B" w:rsidRDefault="007C065B" w:rsidP="00CF670B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機器</w:t>
            </w:r>
            <w:r>
              <w:rPr>
                <w:rFonts w:hint="eastAsia"/>
              </w:rPr>
              <w:t>(model=D4A00E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mac= 11:22:33:44:55:66)</w:t>
            </w:r>
            <w:r>
              <w:rPr>
                <w:rFonts w:hint="eastAsia"/>
              </w:rPr>
              <w:t>連線至手機</w:t>
            </w:r>
            <w:r>
              <w:rPr>
                <w:rFonts w:hint="eastAsia"/>
              </w:rPr>
              <w:t>Hotspot</w:t>
            </w:r>
          </w:p>
          <w:p w:rsidR="007C065B" w:rsidRDefault="007C065B" w:rsidP="00CF670B">
            <w:pPr>
              <w:pStyle w:val="ae"/>
              <w:numPr>
                <w:ilvl w:val="0"/>
                <w:numId w:val="20"/>
              </w:numPr>
              <w:ind w:leftChars="0"/>
            </w:pPr>
          </w:p>
        </w:tc>
      </w:tr>
    </w:tbl>
    <w:p w:rsidR="00B501D3" w:rsidRDefault="00B501D3" w:rsidP="00BA3B1C"/>
    <w:p w:rsidR="00353CFB" w:rsidRDefault="00353CFB" w:rsidP="00353CFB">
      <w:pPr>
        <w:pStyle w:val="2"/>
      </w:pPr>
      <w:bookmarkStart w:id="49" w:name="_Toc86757562"/>
      <w:r>
        <w:rPr>
          <w:rFonts w:hint="eastAsia"/>
        </w:rPr>
        <w:t>機器回報解除綁定</w:t>
      </w:r>
      <w:bookmarkEnd w:id="4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53CFB" w:rsidTr="00CF670B">
        <w:tc>
          <w:tcPr>
            <w:tcW w:w="8362" w:type="dxa"/>
            <w:shd w:val="clear" w:color="auto" w:fill="C6D9F1" w:themeFill="text2" w:themeFillTint="33"/>
          </w:tcPr>
          <w:p w:rsidR="00353CFB" w:rsidRDefault="00353CFB" w:rsidP="00CF670B">
            <w:r>
              <w:rPr>
                <w:rFonts w:hint="eastAsia"/>
              </w:rPr>
              <w:t>使用情境</w:t>
            </w:r>
          </w:p>
        </w:tc>
      </w:tr>
      <w:tr w:rsidR="00353CFB" w:rsidTr="00CF670B">
        <w:tc>
          <w:tcPr>
            <w:tcW w:w="8362" w:type="dxa"/>
          </w:tcPr>
          <w:p w:rsidR="00353CFB" w:rsidRPr="00A14A81" w:rsidRDefault="00353CFB" w:rsidP="00CF670B"/>
        </w:tc>
      </w:tr>
      <w:tr w:rsidR="00353CFB" w:rsidTr="00CF670B">
        <w:tc>
          <w:tcPr>
            <w:tcW w:w="8362" w:type="dxa"/>
            <w:shd w:val="clear" w:color="auto" w:fill="C6D9F1" w:themeFill="text2" w:themeFillTint="33"/>
          </w:tcPr>
          <w:p w:rsidR="00353CFB" w:rsidRDefault="00353CFB" w:rsidP="00CF670B">
            <w:r>
              <w:rPr>
                <w:rFonts w:hint="eastAsia"/>
              </w:rPr>
              <w:t>流程</w:t>
            </w:r>
          </w:p>
        </w:tc>
      </w:tr>
      <w:tr w:rsidR="00353CFB" w:rsidTr="00CF670B">
        <w:tc>
          <w:tcPr>
            <w:tcW w:w="8362" w:type="dxa"/>
          </w:tcPr>
          <w:p w:rsidR="00353CFB" w:rsidRDefault="00353CFB" w:rsidP="00CF670B">
            <w:r>
              <w:rPr>
                <w:rFonts w:hint="eastAsia"/>
              </w:rPr>
              <w:t>手機開啟</w:t>
            </w:r>
            <w:r>
              <w:rPr>
                <w:rFonts w:hint="eastAsia"/>
              </w:rPr>
              <w:t>Hotspot server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http://192.168.43.1:4321</w:t>
            </w:r>
          </w:p>
          <w:p w:rsidR="00353CFB" w:rsidRDefault="00353CFB" w:rsidP="00CF670B">
            <w:pPr>
              <w:pStyle w:val="ae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機器</w:t>
            </w:r>
            <w:r>
              <w:rPr>
                <w:rFonts w:hint="eastAsia"/>
              </w:rPr>
              <w:t>(model=D4A00E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mac= 11:22:33:44:55:66)</w:t>
            </w:r>
            <w:r>
              <w:rPr>
                <w:rFonts w:hint="eastAsia"/>
              </w:rPr>
              <w:t>連線至手機</w:t>
            </w:r>
            <w:r>
              <w:rPr>
                <w:rFonts w:hint="eastAsia"/>
              </w:rPr>
              <w:t>Hotspot</w:t>
            </w:r>
          </w:p>
          <w:p w:rsidR="00353CFB" w:rsidRDefault="00353CFB" w:rsidP="00CF670B">
            <w:pPr>
              <w:pStyle w:val="ae"/>
              <w:numPr>
                <w:ilvl w:val="0"/>
                <w:numId w:val="20"/>
              </w:numPr>
              <w:ind w:leftChars="0"/>
            </w:pPr>
          </w:p>
        </w:tc>
      </w:tr>
    </w:tbl>
    <w:p w:rsidR="00353CFB" w:rsidRDefault="00353CFB" w:rsidP="00353CFB"/>
    <w:p w:rsidR="00353CFB" w:rsidRDefault="00353CFB" w:rsidP="00353CFB"/>
    <w:p w:rsidR="00353CFB" w:rsidRPr="00353CFB" w:rsidRDefault="00353CFB" w:rsidP="00353CFB"/>
    <w:sectPr w:rsidR="00353CFB" w:rsidRPr="00353CFB" w:rsidSect="00967CF5">
      <w:headerReference w:type="default" r:id="rId17"/>
      <w:pgSz w:w="11906" w:h="16838"/>
      <w:pgMar w:top="1670" w:right="1800" w:bottom="1440" w:left="1800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D45" w:rsidRDefault="00CE5D45" w:rsidP="00DD7BF8">
      <w:r>
        <w:separator/>
      </w:r>
    </w:p>
  </w:endnote>
  <w:endnote w:type="continuationSeparator" w:id="0">
    <w:p w:rsidR="00CE5D45" w:rsidRDefault="00CE5D45" w:rsidP="00DD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D45" w:rsidRDefault="00CE5D45" w:rsidP="00DD7BF8">
      <w:r>
        <w:separator/>
      </w:r>
    </w:p>
  </w:footnote>
  <w:footnote w:type="continuationSeparator" w:id="0">
    <w:p w:rsidR="00CE5D45" w:rsidRDefault="00CE5D45" w:rsidP="00DD7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8B" w:rsidRDefault="001E088B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C266C0" wp14:editId="3DECBB3A">
              <wp:simplePos x="0" y="0"/>
              <wp:positionH relativeFrom="column">
                <wp:posOffset>9525</wp:posOffset>
              </wp:positionH>
              <wp:positionV relativeFrom="paragraph">
                <wp:posOffset>-235584</wp:posOffset>
              </wp:positionV>
              <wp:extent cx="1666875" cy="609600"/>
              <wp:effectExtent l="0" t="0" r="9525" b="0"/>
              <wp:wrapNone/>
              <wp:docPr id="29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875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088B" w:rsidRDefault="001E088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646B25" wp14:editId="686F2C87">
                                <wp:extent cx="1475105" cy="461010"/>
                                <wp:effectExtent l="0" t="0" r="0" b="0"/>
                                <wp:docPr id="294" name="圖片 29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tronix_logo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75105" cy="4610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.75pt;margin-top:-18.55pt;width:131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" stroked="f">
              <v:textbox>
                <w:txbxContent>
                  <w:p w:rsidR="00B501D3" w:rsidRDefault="00B501D3">
                    <w:r>
                      <w:rPr>
                        <w:noProof/>
                      </w:rPr>
                      <w:drawing>
                        <wp:inline distT="0" distB="0" distL="0" distR="0" wp14:anchorId="35646B25" wp14:editId="686F2C87">
                          <wp:extent cx="1475105" cy="461010"/>
                          <wp:effectExtent l="0" t="0" r="0" b="0"/>
                          <wp:docPr id="294" name="圖片 29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etronix_logo.gif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75105" cy="4610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77411" wp14:editId="0D8C7B68">
              <wp:simplePos x="0" y="0"/>
              <wp:positionH relativeFrom="column">
                <wp:posOffset>4410074</wp:posOffset>
              </wp:positionH>
              <wp:positionV relativeFrom="paragraph">
                <wp:posOffset>59690</wp:posOffset>
              </wp:positionV>
              <wp:extent cx="847725" cy="304800"/>
              <wp:effectExtent l="0" t="0" r="9525" b="0"/>
              <wp:wrapNone/>
              <wp:docPr id="288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7725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088B" w:rsidRPr="00941159" w:rsidRDefault="001E088B" w:rsidP="000D6014">
                          <w:pPr>
                            <w:wordWrap w:val="0"/>
                            <w:jc w:val="right"/>
                            <w:rPr>
                              <w:rFonts w:ascii="Liberation Mono" w:hAnsi="Liberation Mono" w:cs="Liberation Mono"/>
                              <w:color w:val="548DD4" w:themeColor="text2" w:themeTint="99"/>
                            </w:rPr>
                          </w:pPr>
                          <w:r>
                            <w:rPr>
                              <w:rFonts w:ascii="Liberation Mono" w:hAnsi="Liberation Mono" w:cs="Liberation Mono" w:hint="eastAsia"/>
                              <w:color w:val="548DD4" w:themeColor="text2" w:themeTint="99"/>
                            </w:rPr>
                            <w:t xml:space="preserve">Page </w:t>
                          </w:r>
                          <w:r w:rsidRPr="000D6014">
                            <w:rPr>
                              <w:rFonts w:ascii="Liberation Mono" w:hAnsi="Liberation Mono" w:cs="Liberation Mono"/>
                              <w:color w:val="548DD4" w:themeColor="text2" w:themeTint="99"/>
                            </w:rPr>
                            <w:fldChar w:fldCharType="begin"/>
                          </w:r>
                          <w:r w:rsidRPr="000D6014">
                            <w:rPr>
                              <w:rFonts w:ascii="Liberation Mono" w:hAnsi="Liberation Mono" w:cs="Liberation Mono"/>
                              <w:color w:val="548DD4" w:themeColor="text2" w:themeTint="99"/>
                            </w:rPr>
                            <w:instrText>PAGE   \* MERGEFORMAT</w:instrText>
                          </w:r>
                          <w:r w:rsidRPr="000D6014">
                            <w:rPr>
                              <w:rFonts w:ascii="Liberation Mono" w:hAnsi="Liberation Mono" w:cs="Liberation Mono"/>
                              <w:color w:val="548DD4" w:themeColor="text2" w:themeTint="99"/>
                            </w:rPr>
                            <w:fldChar w:fldCharType="separate"/>
                          </w:r>
                          <w:r w:rsidR="005B7801" w:rsidRPr="005B7801">
                            <w:rPr>
                              <w:rFonts w:ascii="Liberation Mono" w:hAnsi="Liberation Mono" w:cs="Liberation Mono"/>
                              <w:noProof/>
                              <w:color w:val="548DD4" w:themeColor="text2" w:themeTint="99"/>
                              <w:lang w:val="zh-TW"/>
                            </w:rPr>
                            <w:t>12</w:t>
                          </w:r>
                          <w:r w:rsidRPr="000D6014">
                            <w:rPr>
                              <w:rFonts w:ascii="Liberation Mono" w:hAnsi="Liberation Mono" w:cs="Liberation Mono"/>
                              <w:color w:val="548DD4" w:themeColor="text2" w:themeTint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7.25pt;margin-top:4.7pt;width:66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" stroked="f">
              <v:textbox>
                <w:txbxContent>
                  <w:p w:rsidR="001E088B" w:rsidRPr="00941159" w:rsidRDefault="001E088B" w:rsidP="000D6014">
                    <w:pPr>
                      <w:wordWrap w:val="0"/>
                      <w:jc w:val="right"/>
                      <w:rPr>
                        <w:rFonts w:ascii="Liberation Mono" w:hAnsi="Liberation Mono" w:cs="Liberation Mono"/>
                        <w:color w:val="548DD4" w:themeColor="text2" w:themeTint="99"/>
                      </w:rPr>
                    </w:pPr>
                    <w:r>
                      <w:rPr>
                        <w:rFonts w:ascii="Liberation Mono" w:hAnsi="Liberation Mono" w:cs="Liberation Mono" w:hint="eastAsia"/>
                        <w:color w:val="548DD4" w:themeColor="text2" w:themeTint="99"/>
                      </w:rPr>
                      <w:t xml:space="preserve">Page </w:t>
                    </w:r>
                    <w:r w:rsidRPr="000D6014">
                      <w:rPr>
                        <w:rFonts w:ascii="Liberation Mono" w:hAnsi="Liberation Mono" w:cs="Liberation Mono"/>
                        <w:color w:val="548DD4" w:themeColor="text2" w:themeTint="99"/>
                      </w:rPr>
                      <w:fldChar w:fldCharType="begin"/>
                    </w:r>
                    <w:r w:rsidRPr="000D6014">
                      <w:rPr>
                        <w:rFonts w:ascii="Liberation Mono" w:hAnsi="Liberation Mono" w:cs="Liberation Mono"/>
                        <w:color w:val="548DD4" w:themeColor="text2" w:themeTint="99"/>
                      </w:rPr>
                      <w:instrText>PAGE   \* MERGEFORMAT</w:instrText>
                    </w:r>
                    <w:r w:rsidRPr="000D6014">
                      <w:rPr>
                        <w:rFonts w:ascii="Liberation Mono" w:hAnsi="Liberation Mono" w:cs="Liberation Mono"/>
                        <w:color w:val="548DD4" w:themeColor="text2" w:themeTint="99"/>
                      </w:rPr>
                      <w:fldChar w:fldCharType="separate"/>
                    </w:r>
                    <w:r w:rsidR="005B7801" w:rsidRPr="005B7801">
                      <w:rPr>
                        <w:rFonts w:ascii="Liberation Mono" w:hAnsi="Liberation Mono" w:cs="Liberation Mono"/>
                        <w:noProof/>
                        <w:color w:val="548DD4" w:themeColor="text2" w:themeTint="99"/>
                        <w:lang w:val="zh-TW"/>
                      </w:rPr>
                      <w:t>12</w:t>
                    </w:r>
                    <w:r w:rsidRPr="000D6014">
                      <w:rPr>
                        <w:rFonts w:ascii="Liberation Mono" w:hAnsi="Liberation Mono" w:cs="Liberation Mono"/>
                        <w:color w:val="548DD4" w:themeColor="text2" w:themeTint="9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FFE35A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15C2046"/>
    <w:multiLevelType w:val="hybridMultilevel"/>
    <w:tmpl w:val="AA783860"/>
    <w:lvl w:ilvl="0" w:tplc="B4F6F9AA">
      <w:start w:val="7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25576"/>
    <w:multiLevelType w:val="hybridMultilevel"/>
    <w:tmpl w:val="90C42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F9004EA"/>
    <w:multiLevelType w:val="hybridMultilevel"/>
    <w:tmpl w:val="61F2EE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B5A57AA"/>
    <w:multiLevelType w:val="hybridMultilevel"/>
    <w:tmpl w:val="AC7221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9D3178"/>
    <w:multiLevelType w:val="hybridMultilevel"/>
    <w:tmpl w:val="185ABB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D5F2FC9"/>
    <w:multiLevelType w:val="multilevel"/>
    <w:tmpl w:val="7A7C42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  <w:b/>
        <w:i w:val="0"/>
        <w:color w:val="0070C0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  <w:i w:val="0"/>
        <w:color w:val="4F81BD" w:themeColor="accent1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/>
        <w:i w:val="0"/>
        <w:color w:val="4F81BD" w:themeColor="accent1"/>
        <w:sz w:val="32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3FA8517E"/>
    <w:multiLevelType w:val="hybridMultilevel"/>
    <w:tmpl w:val="01C07894"/>
    <w:lvl w:ilvl="0" w:tplc="312A9CC0">
      <w:start w:val="1"/>
      <w:numFmt w:val="bullet"/>
      <w:pStyle w:val="a0"/>
      <w:lvlText w:val=""/>
      <w:lvlJc w:val="left"/>
      <w:pPr>
        <w:ind w:left="480" w:hanging="480"/>
      </w:pPr>
      <w:rPr>
        <w:rFonts w:ascii="Wingdings" w:hAnsi="Wingdings" w:hint="default"/>
        <w:color w:val="4F81BD" w:themeColor="accent1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046746A"/>
    <w:multiLevelType w:val="hybridMultilevel"/>
    <w:tmpl w:val="80081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38871E3"/>
    <w:multiLevelType w:val="hybridMultilevel"/>
    <w:tmpl w:val="A1DC0D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FDC6D85"/>
    <w:multiLevelType w:val="hybridMultilevel"/>
    <w:tmpl w:val="5C9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FED7ED5"/>
    <w:multiLevelType w:val="hybridMultilevel"/>
    <w:tmpl w:val="BEAED2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9AD0407"/>
    <w:multiLevelType w:val="hybridMultilevel"/>
    <w:tmpl w:val="6BA29B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CE755C5"/>
    <w:multiLevelType w:val="hybridMultilevel"/>
    <w:tmpl w:val="4EBE2F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0B00790"/>
    <w:multiLevelType w:val="hybridMultilevel"/>
    <w:tmpl w:val="A0C2C1EE"/>
    <w:lvl w:ilvl="0" w:tplc="35AA40C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4F81BD" w:themeColor="accent1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53E3B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E98039D"/>
    <w:multiLevelType w:val="multilevel"/>
    <w:tmpl w:val="9F90F9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17">
    <w:nsid w:val="77A42EEB"/>
    <w:multiLevelType w:val="hybridMultilevel"/>
    <w:tmpl w:val="43962F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78FE75C5"/>
    <w:multiLevelType w:val="hybridMultilevel"/>
    <w:tmpl w:val="AC62DD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6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1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5"/>
  </w:num>
  <w:num w:numId="15">
    <w:abstractNumId w:val="0"/>
  </w:num>
  <w:num w:numId="16">
    <w:abstractNumId w:val="9"/>
  </w:num>
  <w:num w:numId="17">
    <w:abstractNumId w:val="14"/>
  </w:num>
  <w:num w:numId="18">
    <w:abstractNumId w:val="13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A4"/>
    <w:rsid w:val="00000DDA"/>
    <w:rsid w:val="00000E94"/>
    <w:rsid w:val="0000147E"/>
    <w:rsid w:val="00001D47"/>
    <w:rsid w:val="00002E9C"/>
    <w:rsid w:val="000056AB"/>
    <w:rsid w:val="000069DA"/>
    <w:rsid w:val="00006C63"/>
    <w:rsid w:val="0000744F"/>
    <w:rsid w:val="00012E8F"/>
    <w:rsid w:val="000137D3"/>
    <w:rsid w:val="00014426"/>
    <w:rsid w:val="00016CAA"/>
    <w:rsid w:val="000173CF"/>
    <w:rsid w:val="000242A2"/>
    <w:rsid w:val="00035573"/>
    <w:rsid w:val="00042D84"/>
    <w:rsid w:val="00044569"/>
    <w:rsid w:val="00045209"/>
    <w:rsid w:val="00045ABF"/>
    <w:rsid w:val="000460A9"/>
    <w:rsid w:val="0005099B"/>
    <w:rsid w:val="00051433"/>
    <w:rsid w:val="000528E2"/>
    <w:rsid w:val="00054059"/>
    <w:rsid w:val="0005789E"/>
    <w:rsid w:val="00057F73"/>
    <w:rsid w:val="0006235C"/>
    <w:rsid w:val="000631C6"/>
    <w:rsid w:val="000635B2"/>
    <w:rsid w:val="00064F38"/>
    <w:rsid w:val="0006538E"/>
    <w:rsid w:val="00070F87"/>
    <w:rsid w:val="000724F2"/>
    <w:rsid w:val="00073632"/>
    <w:rsid w:val="000745D2"/>
    <w:rsid w:val="00077510"/>
    <w:rsid w:val="00084718"/>
    <w:rsid w:val="00084DAD"/>
    <w:rsid w:val="00086841"/>
    <w:rsid w:val="00086C96"/>
    <w:rsid w:val="00095FC1"/>
    <w:rsid w:val="000B0C44"/>
    <w:rsid w:val="000B14E0"/>
    <w:rsid w:val="000B1978"/>
    <w:rsid w:val="000B2145"/>
    <w:rsid w:val="000B2F08"/>
    <w:rsid w:val="000B3FF7"/>
    <w:rsid w:val="000B5632"/>
    <w:rsid w:val="000B667B"/>
    <w:rsid w:val="000B7025"/>
    <w:rsid w:val="000C5438"/>
    <w:rsid w:val="000D041E"/>
    <w:rsid w:val="000D2BB2"/>
    <w:rsid w:val="000D34E9"/>
    <w:rsid w:val="000D6014"/>
    <w:rsid w:val="000D683F"/>
    <w:rsid w:val="000E1866"/>
    <w:rsid w:val="000E23CC"/>
    <w:rsid w:val="000E7239"/>
    <w:rsid w:val="000F13A5"/>
    <w:rsid w:val="000F1847"/>
    <w:rsid w:val="000F6050"/>
    <w:rsid w:val="0011104F"/>
    <w:rsid w:val="00111312"/>
    <w:rsid w:val="00113076"/>
    <w:rsid w:val="00116E84"/>
    <w:rsid w:val="00123FB2"/>
    <w:rsid w:val="0012457E"/>
    <w:rsid w:val="00133C7F"/>
    <w:rsid w:val="0013406C"/>
    <w:rsid w:val="00134AA4"/>
    <w:rsid w:val="00145164"/>
    <w:rsid w:val="00147A5B"/>
    <w:rsid w:val="001513BA"/>
    <w:rsid w:val="00157091"/>
    <w:rsid w:val="00160203"/>
    <w:rsid w:val="001612BD"/>
    <w:rsid w:val="00164A52"/>
    <w:rsid w:val="001702D9"/>
    <w:rsid w:val="00172D96"/>
    <w:rsid w:val="00182850"/>
    <w:rsid w:val="0018576E"/>
    <w:rsid w:val="00185E6D"/>
    <w:rsid w:val="001924CC"/>
    <w:rsid w:val="00192981"/>
    <w:rsid w:val="0019579E"/>
    <w:rsid w:val="00195E30"/>
    <w:rsid w:val="00197468"/>
    <w:rsid w:val="00197F4D"/>
    <w:rsid w:val="001A42E1"/>
    <w:rsid w:val="001B1851"/>
    <w:rsid w:val="001B4FC8"/>
    <w:rsid w:val="001B522B"/>
    <w:rsid w:val="001B63A5"/>
    <w:rsid w:val="001B64B9"/>
    <w:rsid w:val="001B7D41"/>
    <w:rsid w:val="001C02F6"/>
    <w:rsid w:val="001C0721"/>
    <w:rsid w:val="001C38D4"/>
    <w:rsid w:val="001C623C"/>
    <w:rsid w:val="001C7793"/>
    <w:rsid w:val="001D0794"/>
    <w:rsid w:val="001D0B1A"/>
    <w:rsid w:val="001D399E"/>
    <w:rsid w:val="001D4B51"/>
    <w:rsid w:val="001D6990"/>
    <w:rsid w:val="001D6A80"/>
    <w:rsid w:val="001D78E9"/>
    <w:rsid w:val="001E088B"/>
    <w:rsid w:val="001E121F"/>
    <w:rsid w:val="001E1DE1"/>
    <w:rsid w:val="001E2490"/>
    <w:rsid w:val="001E37D1"/>
    <w:rsid w:val="00200454"/>
    <w:rsid w:val="0020293B"/>
    <w:rsid w:val="00202B11"/>
    <w:rsid w:val="00205471"/>
    <w:rsid w:val="002062BD"/>
    <w:rsid w:val="00210599"/>
    <w:rsid w:val="00211177"/>
    <w:rsid w:val="00212887"/>
    <w:rsid w:val="002129D4"/>
    <w:rsid w:val="00221B4A"/>
    <w:rsid w:val="002246BA"/>
    <w:rsid w:val="00225107"/>
    <w:rsid w:val="002252BE"/>
    <w:rsid w:val="00232416"/>
    <w:rsid w:val="00233CF2"/>
    <w:rsid w:val="00235911"/>
    <w:rsid w:val="00236C31"/>
    <w:rsid w:val="00237E17"/>
    <w:rsid w:val="002472BA"/>
    <w:rsid w:val="00250238"/>
    <w:rsid w:val="002507E6"/>
    <w:rsid w:val="00256B67"/>
    <w:rsid w:val="00266EAD"/>
    <w:rsid w:val="00267DDA"/>
    <w:rsid w:val="00271C1D"/>
    <w:rsid w:val="00272FFB"/>
    <w:rsid w:val="00273F98"/>
    <w:rsid w:val="00274888"/>
    <w:rsid w:val="00274C00"/>
    <w:rsid w:val="00280DDD"/>
    <w:rsid w:val="002842A4"/>
    <w:rsid w:val="00284F2A"/>
    <w:rsid w:val="00284FD5"/>
    <w:rsid w:val="002920A6"/>
    <w:rsid w:val="002920C8"/>
    <w:rsid w:val="002936A9"/>
    <w:rsid w:val="002972BE"/>
    <w:rsid w:val="0029765E"/>
    <w:rsid w:val="002A0706"/>
    <w:rsid w:val="002A3653"/>
    <w:rsid w:val="002B476F"/>
    <w:rsid w:val="002B784B"/>
    <w:rsid w:val="002B7C88"/>
    <w:rsid w:val="002C129C"/>
    <w:rsid w:val="002C43A8"/>
    <w:rsid w:val="002D531C"/>
    <w:rsid w:val="002D5396"/>
    <w:rsid w:val="002D7C16"/>
    <w:rsid w:val="002D7FF2"/>
    <w:rsid w:val="002E35F1"/>
    <w:rsid w:val="002E4A1B"/>
    <w:rsid w:val="002E792A"/>
    <w:rsid w:val="002F246C"/>
    <w:rsid w:val="002F51F5"/>
    <w:rsid w:val="00304D64"/>
    <w:rsid w:val="0030701B"/>
    <w:rsid w:val="00310026"/>
    <w:rsid w:val="00312292"/>
    <w:rsid w:val="003138D3"/>
    <w:rsid w:val="00316CA7"/>
    <w:rsid w:val="0032317A"/>
    <w:rsid w:val="003258F3"/>
    <w:rsid w:val="00327B57"/>
    <w:rsid w:val="00330051"/>
    <w:rsid w:val="00332040"/>
    <w:rsid w:val="00333F66"/>
    <w:rsid w:val="00334E73"/>
    <w:rsid w:val="003378F6"/>
    <w:rsid w:val="003419E9"/>
    <w:rsid w:val="0034270C"/>
    <w:rsid w:val="003430C8"/>
    <w:rsid w:val="00343773"/>
    <w:rsid w:val="00345323"/>
    <w:rsid w:val="00347385"/>
    <w:rsid w:val="00351B67"/>
    <w:rsid w:val="00352AC4"/>
    <w:rsid w:val="00353329"/>
    <w:rsid w:val="00353405"/>
    <w:rsid w:val="00353CFB"/>
    <w:rsid w:val="00357835"/>
    <w:rsid w:val="003603D3"/>
    <w:rsid w:val="003612C4"/>
    <w:rsid w:val="00365106"/>
    <w:rsid w:val="00367056"/>
    <w:rsid w:val="00367F86"/>
    <w:rsid w:val="00370577"/>
    <w:rsid w:val="00370AB9"/>
    <w:rsid w:val="00375FD2"/>
    <w:rsid w:val="00383F5C"/>
    <w:rsid w:val="003846E0"/>
    <w:rsid w:val="00384BC4"/>
    <w:rsid w:val="00385556"/>
    <w:rsid w:val="00385E3F"/>
    <w:rsid w:val="00386B12"/>
    <w:rsid w:val="00392392"/>
    <w:rsid w:val="003927D8"/>
    <w:rsid w:val="00392DA5"/>
    <w:rsid w:val="00393352"/>
    <w:rsid w:val="003937D5"/>
    <w:rsid w:val="00395A02"/>
    <w:rsid w:val="00397577"/>
    <w:rsid w:val="003A395D"/>
    <w:rsid w:val="003A6AA6"/>
    <w:rsid w:val="003B1D58"/>
    <w:rsid w:val="003B2D33"/>
    <w:rsid w:val="003B3898"/>
    <w:rsid w:val="003B4270"/>
    <w:rsid w:val="003B6C8D"/>
    <w:rsid w:val="003B72E8"/>
    <w:rsid w:val="003C0801"/>
    <w:rsid w:val="003C2A9C"/>
    <w:rsid w:val="003C364B"/>
    <w:rsid w:val="003C3F8E"/>
    <w:rsid w:val="003C5C5E"/>
    <w:rsid w:val="003C5DE7"/>
    <w:rsid w:val="003C646A"/>
    <w:rsid w:val="003D0A6E"/>
    <w:rsid w:val="003D0DAD"/>
    <w:rsid w:val="003D5F3E"/>
    <w:rsid w:val="003E1DAE"/>
    <w:rsid w:val="003E2716"/>
    <w:rsid w:val="003E2DDF"/>
    <w:rsid w:val="003E3300"/>
    <w:rsid w:val="003E4945"/>
    <w:rsid w:val="003E6798"/>
    <w:rsid w:val="003E76AC"/>
    <w:rsid w:val="003F09D2"/>
    <w:rsid w:val="003F13E7"/>
    <w:rsid w:val="003F7200"/>
    <w:rsid w:val="004004F5"/>
    <w:rsid w:val="004018CE"/>
    <w:rsid w:val="00401AB6"/>
    <w:rsid w:val="004044F4"/>
    <w:rsid w:val="00404673"/>
    <w:rsid w:val="00404AFF"/>
    <w:rsid w:val="00406F15"/>
    <w:rsid w:val="0041729F"/>
    <w:rsid w:val="00417F45"/>
    <w:rsid w:val="00420501"/>
    <w:rsid w:val="00420B10"/>
    <w:rsid w:val="0042134F"/>
    <w:rsid w:val="0042137A"/>
    <w:rsid w:val="0042593A"/>
    <w:rsid w:val="004268AF"/>
    <w:rsid w:val="0042741E"/>
    <w:rsid w:val="00430D8F"/>
    <w:rsid w:val="00436668"/>
    <w:rsid w:val="00437416"/>
    <w:rsid w:val="004409A7"/>
    <w:rsid w:val="004412AB"/>
    <w:rsid w:val="004438A2"/>
    <w:rsid w:val="0044395B"/>
    <w:rsid w:val="00444727"/>
    <w:rsid w:val="004453D3"/>
    <w:rsid w:val="0045107A"/>
    <w:rsid w:val="004553A8"/>
    <w:rsid w:val="00456129"/>
    <w:rsid w:val="00456BA6"/>
    <w:rsid w:val="00457470"/>
    <w:rsid w:val="00466A46"/>
    <w:rsid w:val="00472C2E"/>
    <w:rsid w:val="0048071B"/>
    <w:rsid w:val="0048222B"/>
    <w:rsid w:val="0049003A"/>
    <w:rsid w:val="004941F6"/>
    <w:rsid w:val="00494D5E"/>
    <w:rsid w:val="0049553C"/>
    <w:rsid w:val="0049592F"/>
    <w:rsid w:val="00495AE7"/>
    <w:rsid w:val="00497905"/>
    <w:rsid w:val="004A0C8E"/>
    <w:rsid w:val="004A2EF8"/>
    <w:rsid w:val="004A3D78"/>
    <w:rsid w:val="004A6BE0"/>
    <w:rsid w:val="004B232E"/>
    <w:rsid w:val="004B538A"/>
    <w:rsid w:val="004B7DB7"/>
    <w:rsid w:val="004B7E32"/>
    <w:rsid w:val="004B7FCD"/>
    <w:rsid w:val="004C1AFE"/>
    <w:rsid w:val="004C3CE7"/>
    <w:rsid w:val="004C4720"/>
    <w:rsid w:val="004D0619"/>
    <w:rsid w:val="004D3F25"/>
    <w:rsid w:val="004D7285"/>
    <w:rsid w:val="004D736D"/>
    <w:rsid w:val="004E0522"/>
    <w:rsid w:val="004E46A3"/>
    <w:rsid w:val="004F02D6"/>
    <w:rsid w:val="004F49A3"/>
    <w:rsid w:val="004F4D18"/>
    <w:rsid w:val="004F6369"/>
    <w:rsid w:val="00507FC1"/>
    <w:rsid w:val="00516C3D"/>
    <w:rsid w:val="00517A3E"/>
    <w:rsid w:val="005219F9"/>
    <w:rsid w:val="00521D3E"/>
    <w:rsid w:val="0052291F"/>
    <w:rsid w:val="00522F74"/>
    <w:rsid w:val="00531244"/>
    <w:rsid w:val="00531338"/>
    <w:rsid w:val="00533591"/>
    <w:rsid w:val="005346BF"/>
    <w:rsid w:val="005422F1"/>
    <w:rsid w:val="005426DC"/>
    <w:rsid w:val="0054301B"/>
    <w:rsid w:val="00552FC5"/>
    <w:rsid w:val="00557AD4"/>
    <w:rsid w:val="0056458D"/>
    <w:rsid w:val="005654A3"/>
    <w:rsid w:val="00565C17"/>
    <w:rsid w:val="00565D18"/>
    <w:rsid w:val="00570B6B"/>
    <w:rsid w:val="00570D99"/>
    <w:rsid w:val="0057242B"/>
    <w:rsid w:val="0057705C"/>
    <w:rsid w:val="005805D6"/>
    <w:rsid w:val="00580E03"/>
    <w:rsid w:val="00585BB3"/>
    <w:rsid w:val="005911F7"/>
    <w:rsid w:val="00594849"/>
    <w:rsid w:val="00594F4A"/>
    <w:rsid w:val="005A4857"/>
    <w:rsid w:val="005A7A68"/>
    <w:rsid w:val="005B36C5"/>
    <w:rsid w:val="005B3725"/>
    <w:rsid w:val="005B4C8F"/>
    <w:rsid w:val="005B57A8"/>
    <w:rsid w:val="005B6902"/>
    <w:rsid w:val="005B7801"/>
    <w:rsid w:val="005C2E10"/>
    <w:rsid w:val="005C37A9"/>
    <w:rsid w:val="005C44B7"/>
    <w:rsid w:val="005C5767"/>
    <w:rsid w:val="005C78C1"/>
    <w:rsid w:val="005D48D6"/>
    <w:rsid w:val="005D568C"/>
    <w:rsid w:val="005E0809"/>
    <w:rsid w:val="005F0C10"/>
    <w:rsid w:val="005F33DE"/>
    <w:rsid w:val="005F4769"/>
    <w:rsid w:val="005F5A85"/>
    <w:rsid w:val="005F6D3D"/>
    <w:rsid w:val="0060199A"/>
    <w:rsid w:val="006022B0"/>
    <w:rsid w:val="00603277"/>
    <w:rsid w:val="00606386"/>
    <w:rsid w:val="006064CE"/>
    <w:rsid w:val="00607678"/>
    <w:rsid w:val="00611907"/>
    <w:rsid w:val="0061503C"/>
    <w:rsid w:val="006156F4"/>
    <w:rsid w:val="00616273"/>
    <w:rsid w:val="006173A2"/>
    <w:rsid w:val="006207D5"/>
    <w:rsid w:val="00621BCC"/>
    <w:rsid w:val="00623C79"/>
    <w:rsid w:val="00624B28"/>
    <w:rsid w:val="006308F2"/>
    <w:rsid w:val="006318C0"/>
    <w:rsid w:val="00633CD9"/>
    <w:rsid w:val="006363F6"/>
    <w:rsid w:val="00641972"/>
    <w:rsid w:val="006443CE"/>
    <w:rsid w:val="00644E35"/>
    <w:rsid w:val="00646499"/>
    <w:rsid w:val="00653C8D"/>
    <w:rsid w:val="00656991"/>
    <w:rsid w:val="00657209"/>
    <w:rsid w:val="006642C1"/>
    <w:rsid w:val="00665B97"/>
    <w:rsid w:val="00667917"/>
    <w:rsid w:val="006712DC"/>
    <w:rsid w:val="00676201"/>
    <w:rsid w:val="006812F4"/>
    <w:rsid w:val="00681BB7"/>
    <w:rsid w:val="006821C0"/>
    <w:rsid w:val="0068483E"/>
    <w:rsid w:val="00687BF0"/>
    <w:rsid w:val="00696640"/>
    <w:rsid w:val="00697F3D"/>
    <w:rsid w:val="006A0BA1"/>
    <w:rsid w:val="006A0F61"/>
    <w:rsid w:val="006A1A1D"/>
    <w:rsid w:val="006A2211"/>
    <w:rsid w:val="006A49FC"/>
    <w:rsid w:val="006A5BFC"/>
    <w:rsid w:val="006A6315"/>
    <w:rsid w:val="006A686B"/>
    <w:rsid w:val="006B2CF5"/>
    <w:rsid w:val="006B4BFD"/>
    <w:rsid w:val="006B61BB"/>
    <w:rsid w:val="006B642C"/>
    <w:rsid w:val="006B66AC"/>
    <w:rsid w:val="006C2464"/>
    <w:rsid w:val="006C2998"/>
    <w:rsid w:val="006C42CF"/>
    <w:rsid w:val="006C4773"/>
    <w:rsid w:val="006C561D"/>
    <w:rsid w:val="006C6779"/>
    <w:rsid w:val="006C723D"/>
    <w:rsid w:val="006C7FBD"/>
    <w:rsid w:val="006D3765"/>
    <w:rsid w:val="006D4B79"/>
    <w:rsid w:val="006D7412"/>
    <w:rsid w:val="006E0254"/>
    <w:rsid w:val="006E2FA4"/>
    <w:rsid w:val="006E62CB"/>
    <w:rsid w:val="006E6973"/>
    <w:rsid w:val="006F0780"/>
    <w:rsid w:val="006F22CA"/>
    <w:rsid w:val="006F664B"/>
    <w:rsid w:val="006F7964"/>
    <w:rsid w:val="00700024"/>
    <w:rsid w:val="00701747"/>
    <w:rsid w:val="007021CD"/>
    <w:rsid w:val="00702568"/>
    <w:rsid w:val="00707B27"/>
    <w:rsid w:val="007149A8"/>
    <w:rsid w:val="00714A40"/>
    <w:rsid w:val="00715948"/>
    <w:rsid w:val="007174FD"/>
    <w:rsid w:val="007276D6"/>
    <w:rsid w:val="00730B68"/>
    <w:rsid w:val="00732290"/>
    <w:rsid w:val="00733ACA"/>
    <w:rsid w:val="007351C3"/>
    <w:rsid w:val="00735335"/>
    <w:rsid w:val="0074179C"/>
    <w:rsid w:val="00747CFB"/>
    <w:rsid w:val="00750945"/>
    <w:rsid w:val="00751649"/>
    <w:rsid w:val="00751E1F"/>
    <w:rsid w:val="007528CC"/>
    <w:rsid w:val="007578B7"/>
    <w:rsid w:val="00760895"/>
    <w:rsid w:val="00760BD6"/>
    <w:rsid w:val="007646F1"/>
    <w:rsid w:val="00765942"/>
    <w:rsid w:val="00771326"/>
    <w:rsid w:val="00771B5A"/>
    <w:rsid w:val="007740AB"/>
    <w:rsid w:val="00781D13"/>
    <w:rsid w:val="007821FA"/>
    <w:rsid w:val="0078223B"/>
    <w:rsid w:val="00784C92"/>
    <w:rsid w:val="00784C9B"/>
    <w:rsid w:val="00785222"/>
    <w:rsid w:val="00785C88"/>
    <w:rsid w:val="00785E20"/>
    <w:rsid w:val="007868FE"/>
    <w:rsid w:val="007944B8"/>
    <w:rsid w:val="0079581B"/>
    <w:rsid w:val="00796ED7"/>
    <w:rsid w:val="007A087D"/>
    <w:rsid w:val="007A2EF8"/>
    <w:rsid w:val="007A31A8"/>
    <w:rsid w:val="007A53AC"/>
    <w:rsid w:val="007A5F01"/>
    <w:rsid w:val="007B0BA0"/>
    <w:rsid w:val="007B0F59"/>
    <w:rsid w:val="007B74BD"/>
    <w:rsid w:val="007C065B"/>
    <w:rsid w:val="007C13B7"/>
    <w:rsid w:val="007D1C5E"/>
    <w:rsid w:val="007D1CE2"/>
    <w:rsid w:val="007D7BFF"/>
    <w:rsid w:val="007E2BC0"/>
    <w:rsid w:val="007F554A"/>
    <w:rsid w:val="007F5813"/>
    <w:rsid w:val="007F608E"/>
    <w:rsid w:val="007F6FE6"/>
    <w:rsid w:val="007F7957"/>
    <w:rsid w:val="00801EC2"/>
    <w:rsid w:val="00804CD9"/>
    <w:rsid w:val="00807568"/>
    <w:rsid w:val="00812DB2"/>
    <w:rsid w:val="008149C9"/>
    <w:rsid w:val="008243FA"/>
    <w:rsid w:val="00830B08"/>
    <w:rsid w:val="00830F84"/>
    <w:rsid w:val="00831A20"/>
    <w:rsid w:val="00834FB5"/>
    <w:rsid w:val="008368F5"/>
    <w:rsid w:val="00840371"/>
    <w:rsid w:val="00841C3C"/>
    <w:rsid w:val="00842DC7"/>
    <w:rsid w:val="0085011A"/>
    <w:rsid w:val="00850BB9"/>
    <w:rsid w:val="00850E03"/>
    <w:rsid w:val="00852607"/>
    <w:rsid w:val="00855309"/>
    <w:rsid w:val="00856DE3"/>
    <w:rsid w:val="008578A5"/>
    <w:rsid w:val="00861D88"/>
    <w:rsid w:val="0086366E"/>
    <w:rsid w:val="00873834"/>
    <w:rsid w:val="00873F25"/>
    <w:rsid w:val="0087453C"/>
    <w:rsid w:val="00877327"/>
    <w:rsid w:val="00881789"/>
    <w:rsid w:val="008819D8"/>
    <w:rsid w:val="00881A8F"/>
    <w:rsid w:val="008878C8"/>
    <w:rsid w:val="00892DAE"/>
    <w:rsid w:val="00894EE6"/>
    <w:rsid w:val="008A0080"/>
    <w:rsid w:val="008A1E33"/>
    <w:rsid w:val="008A2816"/>
    <w:rsid w:val="008A459A"/>
    <w:rsid w:val="008A50E6"/>
    <w:rsid w:val="008A6EA2"/>
    <w:rsid w:val="008A7F8E"/>
    <w:rsid w:val="008B32D5"/>
    <w:rsid w:val="008B3D54"/>
    <w:rsid w:val="008C003F"/>
    <w:rsid w:val="008C192C"/>
    <w:rsid w:val="008C25AC"/>
    <w:rsid w:val="008C38AF"/>
    <w:rsid w:val="008C40C1"/>
    <w:rsid w:val="008C5BB7"/>
    <w:rsid w:val="008D3B68"/>
    <w:rsid w:val="008D49E9"/>
    <w:rsid w:val="008D7FD9"/>
    <w:rsid w:val="008E08FC"/>
    <w:rsid w:val="008E121D"/>
    <w:rsid w:val="008E1D02"/>
    <w:rsid w:val="008E2C93"/>
    <w:rsid w:val="008E5FF2"/>
    <w:rsid w:val="008E6FEF"/>
    <w:rsid w:val="008E708E"/>
    <w:rsid w:val="008E743A"/>
    <w:rsid w:val="008F0555"/>
    <w:rsid w:val="008F602C"/>
    <w:rsid w:val="008F7738"/>
    <w:rsid w:val="00900C54"/>
    <w:rsid w:val="00905399"/>
    <w:rsid w:val="00905473"/>
    <w:rsid w:val="0091197B"/>
    <w:rsid w:val="009139CE"/>
    <w:rsid w:val="0091451B"/>
    <w:rsid w:val="009153C7"/>
    <w:rsid w:val="009158BD"/>
    <w:rsid w:val="00916BFB"/>
    <w:rsid w:val="00917D0D"/>
    <w:rsid w:val="00917EDF"/>
    <w:rsid w:val="009201FE"/>
    <w:rsid w:val="00920870"/>
    <w:rsid w:val="00926B84"/>
    <w:rsid w:val="0093016A"/>
    <w:rsid w:val="00933F7E"/>
    <w:rsid w:val="009352BC"/>
    <w:rsid w:val="009368C8"/>
    <w:rsid w:val="00936F80"/>
    <w:rsid w:val="00941159"/>
    <w:rsid w:val="00944DFF"/>
    <w:rsid w:val="009539B9"/>
    <w:rsid w:val="00960BD5"/>
    <w:rsid w:val="00962B64"/>
    <w:rsid w:val="0096304B"/>
    <w:rsid w:val="009630D0"/>
    <w:rsid w:val="0096520E"/>
    <w:rsid w:val="0096597B"/>
    <w:rsid w:val="00967CF5"/>
    <w:rsid w:val="00973A6D"/>
    <w:rsid w:val="009842DC"/>
    <w:rsid w:val="009860F7"/>
    <w:rsid w:val="00991DD4"/>
    <w:rsid w:val="0099436E"/>
    <w:rsid w:val="009A2E0B"/>
    <w:rsid w:val="009A4C18"/>
    <w:rsid w:val="009B0FC9"/>
    <w:rsid w:val="009B3729"/>
    <w:rsid w:val="009B5636"/>
    <w:rsid w:val="009B6198"/>
    <w:rsid w:val="009B6612"/>
    <w:rsid w:val="009B710D"/>
    <w:rsid w:val="009C0939"/>
    <w:rsid w:val="009C1C49"/>
    <w:rsid w:val="009C5E36"/>
    <w:rsid w:val="009D260F"/>
    <w:rsid w:val="009D45F6"/>
    <w:rsid w:val="009D583F"/>
    <w:rsid w:val="009D7013"/>
    <w:rsid w:val="009E08A7"/>
    <w:rsid w:val="009E64DD"/>
    <w:rsid w:val="009F287D"/>
    <w:rsid w:val="009F4AF8"/>
    <w:rsid w:val="009F74FA"/>
    <w:rsid w:val="00A0002A"/>
    <w:rsid w:val="00A014DB"/>
    <w:rsid w:val="00A03567"/>
    <w:rsid w:val="00A048B1"/>
    <w:rsid w:val="00A06A95"/>
    <w:rsid w:val="00A11A84"/>
    <w:rsid w:val="00A122D9"/>
    <w:rsid w:val="00A12AB9"/>
    <w:rsid w:val="00A14A81"/>
    <w:rsid w:val="00A15395"/>
    <w:rsid w:val="00A176B8"/>
    <w:rsid w:val="00A17D30"/>
    <w:rsid w:val="00A24701"/>
    <w:rsid w:val="00A257CF"/>
    <w:rsid w:val="00A300F2"/>
    <w:rsid w:val="00A34780"/>
    <w:rsid w:val="00A3723E"/>
    <w:rsid w:val="00A43156"/>
    <w:rsid w:val="00A44A39"/>
    <w:rsid w:val="00A46B69"/>
    <w:rsid w:val="00A479BF"/>
    <w:rsid w:val="00A47B67"/>
    <w:rsid w:val="00A5129C"/>
    <w:rsid w:val="00A53407"/>
    <w:rsid w:val="00A5445F"/>
    <w:rsid w:val="00A569E1"/>
    <w:rsid w:val="00A73F73"/>
    <w:rsid w:val="00A81D6A"/>
    <w:rsid w:val="00A82D04"/>
    <w:rsid w:val="00A86A55"/>
    <w:rsid w:val="00A90784"/>
    <w:rsid w:val="00A907E9"/>
    <w:rsid w:val="00A913F0"/>
    <w:rsid w:val="00A91AA3"/>
    <w:rsid w:val="00A91FAE"/>
    <w:rsid w:val="00A93E99"/>
    <w:rsid w:val="00A9654C"/>
    <w:rsid w:val="00AA0436"/>
    <w:rsid w:val="00AA1A59"/>
    <w:rsid w:val="00AA2592"/>
    <w:rsid w:val="00AA29B4"/>
    <w:rsid w:val="00AA2E46"/>
    <w:rsid w:val="00AA3719"/>
    <w:rsid w:val="00AA5696"/>
    <w:rsid w:val="00AB00FC"/>
    <w:rsid w:val="00AB30C9"/>
    <w:rsid w:val="00AB571D"/>
    <w:rsid w:val="00AC2875"/>
    <w:rsid w:val="00AC3DCE"/>
    <w:rsid w:val="00AC4A14"/>
    <w:rsid w:val="00AC4CA0"/>
    <w:rsid w:val="00AC5213"/>
    <w:rsid w:val="00AC7895"/>
    <w:rsid w:val="00AC7E84"/>
    <w:rsid w:val="00AD31E8"/>
    <w:rsid w:val="00AD3606"/>
    <w:rsid w:val="00AE06BD"/>
    <w:rsid w:val="00AE20AC"/>
    <w:rsid w:val="00AF19C0"/>
    <w:rsid w:val="00AF2BE6"/>
    <w:rsid w:val="00AF5313"/>
    <w:rsid w:val="00AF5695"/>
    <w:rsid w:val="00AF6A1E"/>
    <w:rsid w:val="00B02F55"/>
    <w:rsid w:val="00B02FD0"/>
    <w:rsid w:val="00B107DB"/>
    <w:rsid w:val="00B10E5B"/>
    <w:rsid w:val="00B11B54"/>
    <w:rsid w:val="00B13078"/>
    <w:rsid w:val="00B16BF6"/>
    <w:rsid w:val="00B178AC"/>
    <w:rsid w:val="00B17B90"/>
    <w:rsid w:val="00B201FB"/>
    <w:rsid w:val="00B27C80"/>
    <w:rsid w:val="00B30553"/>
    <w:rsid w:val="00B32BE2"/>
    <w:rsid w:val="00B32F34"/>
    <w:rsid w:val="00B42355"/>
    <w:rsid w:val="00B47A8B"/>
    <w:rsid w:val="00B47E07"/>
    <w:rsid w:val="00B501D3"/>
    <w:rsid w:val="00B51A2D"/>
    <w:rsid w:val="00B56CEB"/>
    <w:rsid w:val="00B609B4"/>
    <w:rsid w:val="00B614AA"/>
    <w:rsid w:val="00B73B2C"/>
    <w:rsid w:val="00B75723"/>
    <w:rsid w:val="00B80092"/>
    <w:rsid w:val="00B81309"/>
    <w:rsid w:val="00B86854"/>
    <w:rsid w:val="00B86B75"/>
    <w:rsid w:val="00B90AB8"/>
    <w:rsid w:val="00B9242A"/>
    <w:rsid w:val="00B93825"/>
    <w:rsid w:val="00B94A3A"/>
    <w:rsid w:val="00B96D43"/>
    <w:rsid w:val="00B97896"/>
    <w:rsid w:val="00BA0724"/>
    <w:rsid w:val="00BA0B59"/>
    <w:rsid w:val="00BA185A"/>
    <w:rsid w:val="00BA3B1C"/>
    <w:rsid w:val="00BA59CE"/>
    <w:rsid w:val="00BA5D19"/>
    <w:rsid w:val="00BA7EF1"/>
    <w:rsid w:val="00BB29C3"/>
    <w:rsid w:val="00BB6800"/>
    <w:rsid w:val="00BD093D"/>
    <w:rsid w:val="00BD58D9"/>
    <w:rsid w:val="00BD69A8"/>
    <w:rsid w:val="00BE2484"/>
    <w:rsid w:val="00BE3DE6"/>
    <w:rsid w:val="00BE6ADC"/>
    <w:rsid w:val="00BF0812"/>
    <w:rsid w:val="00C04D91"/>
    <w:rsid w:val="00C069BE"/>
    <w:rsid w:val="00C10A31"/>
    <w:rsid w:val="00C10C46"/>
    <w:rsid w:val="00C13704"/>
    <w:rsid w:val="00C15F09"/>
    <w:rsid w:val="00C16912"/>
    <w:rsid w:val="00C21F1E"/>
    <w:rsid w:val="00C22873"/>
    <w:rsid w:val="00C22B83"/>
    <w:rsid w:val="00C23006"/>
    <w:rsid w:val="00C24C23"/>
    <w:rsid w:val="00C24CDD"/>
    <w:rsid w:val="00C24D0C"/>
    <w:rsid w:val="00C25610"/>
    <w:rsid w:val="00C31C15"/>
    <w:rsid w:val="00C3443C"/>
    <w:rsid w:val="00C37917"/>
    <w:rsid w:val="00C40B52"/>
    <w:rsid w:val="00C42EEA"/>
    <w:rsid w:val="00C4414A"/>
    <w:rsid w:val="00C444D9"/>
    <w:rsid w:val="00C5338C"/>
    <w:rsid w:val="00C53632"/>
    <w:rsid w:val="00C5626F"/>
    <w:rsid w:val="00C62CB7"/>
    <w:rsid w:val="00C675E4"/>
    <w:rsid w:val="00C70818"/>
    <w:rsid w:val="00C70B47"/>
    <w:rsid w:val="00C74F38"/>
    <w:rsid w:val="00C754E7"/>
    <w:rsid w:val="00C7718A"/>
    <w:rsid w:val="00C82FE7"/>
    <w:rsid w:val="00C847CE"/>
    <w:rsid w:val="00C87383"/>
    <w:rsid w:val="00C93A20"/>
    <w:rsid w:val="00C93C9A"/>
    <w:rsid w:val="00C93E33"/>
    <w:rsid w:val="00CA07E3"/>
    <w:rsid w:val="00CA49E7"/>
    <w:rsid w:val="00CA687C"/>
    <w:rsid w:val="00CA7892"/>
    <w:rsid w:val="00CB0139"/>
    <w:rsid w:val="00CB0619"/>
    <w:rsid w:val="00CB5490"/>
    <w:rsid w:val="00CB7FBC"/>
    <w:rsid w:val="00CC083B"/>
    <w:rsid w:val="00CC0C69"/>
    <w:rsid w:val="00CC30B2"/>
    <w:rsid w:val="00CC7331"/>
    <w:rsid w:val="00CD0B5C"/>
    <w:rsid w:val="00CD1CA8"/>
    <w:rsid w:val="00CD6E31"/>
    <w:rsid w:val="00CE1543"/>
    <w:rsid w:val="00CE1600"/>
    <w:rsid w:val="00CE2A27"/>
    <w:rsid w:val="00CE5D45"/>
    <w:rsid w:val="00CE6F40"/>
    <w:rsid w:val="00CF0BF9"/>
    <w:rsid w:val="00CF1D72"/>
    <w:rsid w:val="00CF1F68"/>
    <w:rsid w:val="00CF1F6D"/>
    <w:rsid w:val="00CF3C4B"/>
    <w:rsid w:val="00CF670B"/>
    <w:rsid w:val="00D011FA"/>
    <w:rsid w:val="00D02800"/>
    <w:rsid w:val="00D03C6F"/>
    <w:rsid w:val="00D06860"/>
    <w:rsid w:val="00D06C0B"/>
    <w:rsid w:val="00D075F6"/>
    <w:rsid w:val="00D07761"/>
    <w:rsid w:val="00D07A01"/>
    <w:rsid w:val="00D123F6"/>
    <w:rsid w:val="00D13215"/>
    <w:rsid w:val="00D22890"/>
    <w:rsid w:val="00D26AB3"/>
    <w:rsid w:val="00D302D6"/>
    <w:rsid w:val="00D31340"/>
    <w:rsid w:val="00D313F1"/>
    <w:rsid w:val="00D34508"/>
    <w:rsid w:val="00D3682B"/>
    <w:rsid w:val="00D37F48"/>
    <w:rsid w:val="00D41AA9"/>
    <w:rsid w:val="00D45632"/>
    <w:rsid w:val="00D52646"/>
    <w:rsid w:val="00D52C44"/>
    <w:rsid w:val="00D55588"/>
    <w:rsid w:val="00D627A3"/>
    <w:rsid w:val="00D63764"/>
    <w:rsid w:val="00D6399F"/>
    <w:rsid w:val="00D64DD5"/>
    <w:rsid w:val="00D64DF9"/>
    <w:rsid w:val="00D66EA7"/>
    <w:rsid w:val="00D76360"/>
    <w:rsid w:val="00D76545"/>
    <w:rsid w:val="00D82D81"/>
    <w:rsid w:val="00D82E77"/>
    <w:rsid w:val="00D83F76"/>
    <w:rsid w:val="00D87931"/>
    <w:rsid w:val="00D9031E"/>
    <w:rsid w:val="00D9212C"/>
    <w:rsid w:val="00D92772"/>
    <w:rsid w:val="00D9365D"/>
    <w:rsid w:val="00DA02C4"/>
    <w:rsid w:val="00DA082F"/>
    <w:rsid w:val="00DA2755"/>
    <w:rsid w:val="00DA7B33"/>
    <w:rsid w:val="00DB0207"/>
    <w:rsid w:val="00DB3579"/>
    <w:rsid w:val="00DB39A9"/>
    <w:rsid w:val="00DB3AB9"/>
    <w:rsid w:val="00DC1E65"/>
    <w:rsid w:val="00DC2E06"/>
    <w:rsid w:val="00DC5A77"/>
    <w:rsid w:val="00DC605D"/>
    <w:rsid w:val="00DC68AE"/>
    <w:rsid w:val="00DD06A6"/>
    <w:rsid w:val="00DD0B23"/>
    <w:rsid w:val="00DD2794"/>
    <w:rsid w:val="00DD4769"/>
    <w:rsid w:val="00DD5CFD"/>
    <w:rsid w:val="00DD5D59"/>
    <w:rsid w:val="00DD7BF8"/>
    <w:rsid w:val="00DE4F38"/>
    <w:rsid w:val="00DE693A"/>
    <w:rsid w:val="00DE6F8B"/>
    <w:rsid w:val="00DE6FEB"/>
    <w:rsid w:val="00DF0EBD"/>
    <w:rsid w:val="00DF1778"/>
    <w:rsid w:val="00DF5F1A"/>
    <w:rsid w:val="00E00B7C"/>
    <w:rsid w:val="00E0214E"/>
    <w:rsid w:val="00E02EC2"/>
    <w:rsid w:val="00E04853"/>
    <w:rsid w:val="00E056A4"/>
    <w:rsid w:val="00E07F55"/>
    <w:rsid w:val="00E116F0"/>
    <w:rsid w:val="00E12423"/>
    <w:rsid w:val="00E15E77"/>
    <w:rsid w:val="00E2168C"/>
    <w:rsid w:val="00E2199A"/>
    <w:rsid w:val="00E2219B"/>
    <w:rsid w:val="00E25539"/>
    <w:rsid w:val="00E3122C"/>
    <w:rsid w:val="00E33E82"/>
    <w:rsid w:val="00E34703"/>
    <w:rsid w:val="00E35DB4"/>
    <w:rsid w:val="00E36203"/>
    <w:rsid w:val="00E40116"/>
    <w:rsid w:val="00E4016F"/>
    <w:rsid w:val="00E40CBF"/>
    <w:rsid w:val="00E416FC"/>
    <w:rsid w:val="00E4272E"/>
    <w:rsid w:val="00E459CC"/>
    <w:rsid w:val="00E45E25"/>
    <w:rsid w:val="00E5052E"/>
    <w:rsid w:val="00E51F41"/>
    <w:rsid w:val="00E53D93"/>
    <w:rsid w:val="00E55491"/>
    <w:rsid w:val="00E55FF6"/>
    <w:rsid w:val="00E57838"/>
    <w:rsid w:val="00E61F00"/>
    <w:rsid w:val="00E6215F"/>
    <w:rsid w:val="00E65F43"/>
    <w:rsid w:val="00E73872"/>
    <w:rsid w:val="00E85494"/>
    <w:rsid w:val="00E86F11"/>
    <w:rsid w:val="00E93777"/>
    <w:rsid w:val="00E97677"/>
    <w:rsid w:val="00EA24A5"/>
    <w:rsid w:val="00EA63BD"/>
    <w:rsid w:val="00EA7814"/>
    <w:rsid w:val="00EB402A"/>
    <w:rsid w:val="00EB466B"/>
    <w:rsid w:val="00EC334C"/>
    <w:rsid w:val="00EC6DC8"/>
    <w:rsid w:val="00ED0E66"/>
    <w:rsid w:val="00ED1F1D"/>
    <w:rsid w:val="00ED2D46"/>
    <w:rsid w:val="00ED43A2"/>
    <w:rsid w:val="00ED460B"/>
    <w:rsid w:val="00ED6397"/>
    <w:rsid w:val="00ED6918"/>
    <w:rsid w:val="00EE0458"/>
    <w:rsid w:val="00EE1D57"/>
    <w:rsid w:val="00EE3E9B"/>
    <w:rsid w:val="00EE6340"/>
    <w:rsid w:val="00F00700"/>
    <w:rsid w:val="00F016FE"/>
    <w:rsid w:val="00F05441"/>
    <w:rsid w:val="00F0669D"/>
    <w:rsid w:val="00F11923"/>
    <w:rsid w:val="00F12293"/>
    <w:rsid w:val="00F127E4"/>
    <w:rsid w:val="00F22F34"/>
    <w:rsid w:val="00F23875"/>
    <w:rsid w:val="00F249D7"/>
    <w:rsid w:val="00F30098"/>
    <w:rsid w:val="00F3081E"/>
    <w:rsid w:val="00F30B08"/>
    <w:rsid w:val="00F42A0D"/>
    <w:rsid w:val="00F43F86"/>
    <w:rsid w:val="00F44027"/>
    <w:rsid w:val="00F45389"/>
    <w:rsid w:val="00F50414"/>
    <w:rsid w:val="00F5401F"/>
    <w:rsid w:val="00F547F9"/>
    <w:rsid w:val="00F54DF5"/>
    <w:rsid w:val="00F54F78"/>
    <w:rsid w:val="00F5639B"/>
    <w:rsid w:val="00F625AD"/>
    <w:rsid w:val="00F66248"/>
    <w:rsid w:val="00F7148F"/>
    <w:rsid w:val="00F7677A"/>
    <w:rsid w:val="00F76BEE"/>
    <w:rsid w:val="00F7740C"/>
    <w:rsid w:val="00F82B15"/>
    <w:rsid w:val="00F83209"/>
    <w:rsid w:val="00F90BA3"/>
    <w:rsid w:val="00F91D22"/>
    <w:rsid w:val="00F9341D"/>
    <w:rsid w:val="00F93911"/>
    <w:rsid w:val="00F94329"/>
    <w:rsid w:val="00F95C77"/>
    <w:rsid w:val="00F97C2B"/>
    <w:rsid w:val="00FA0501"/>
    <w:rsid w:val="00FA0CFD"/>
    <w:rsid w:val="00FA405D"/>
    <w:rsid w:val="00FA4213"/>
    <w:rsid w:val="00FB037E"/>
    <w:rsid w:val="00FB1AB2"/>
    <w:rsid w:val="00FB26C7"/>
    <w:rsid w:val="00FB36DB"/>
    <w:rsid w:val="00FB3D57"/>
    <w:rsid w:val="00FB45E2"/>
    <w:rsid w:val="00FB4F81"/>
    <w:rsid w:val="00FB5883"/>
    <w:rsid w:val="00FC05A4"/>
    <w:rsid w:val="00FC1DBB"/>
    <w:rsid w:val="00FC1DDC"/>
    <w:rsid w:val="00FC7679"/>
    <w:rsid w:val="00FC7845"/>
    <w:rsid w:val="00FD121D"/>
    <w:rsid w:val="00FE0344"/>
    <w:rsid w:val="00FE12C6"/>
    <w:rsid w:val="00FE2080"/>
    <w:rsid w:val="00FE33DB"/>
    <w:rsid w:val="00FE5E52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rsid w:val="004D0619"/>
    <w:pPr>
      <w:numPr>
        <w:numId w:val="5"/>
      </w:numPr>
      <w:outlineLvl w:val="0"/>
    </w:pPr>
    <w:rPr>
      <w:rFonts w:eastAsia="細明體" w:cstheme="majorBidi"/>
      <w:b/>
      <w:bCs/>
      <w:color w:val="4F81BD" w:themeColor="accent1"/>
      <w:sz w:val="32"/>
      <w:szCs w:val="52"/>
    </w:rPr>
  </w:style>
  <w:style w:type="paragraph" w:styleId="2">
    <w:name w:val="heading 2"/>
    <w:basedOn w:val="a1"/>
    <w:next w:val="a1"/>
    <w:link w:val="20"/>
    <w:uiPriority w:val="9"/>
    <w:unhideWhenUsed/>
    <w:rsid w:val="00B94A3A"/>
    <w:pPr>
      <w:numPr>
        <w:ilvl w:val="1"/>
        <w:numId w:val="5"/>
      </w:numPr>
      <w:outlineLvl w:val="1"/>
    </w:pPr>
    <w:rPr>
      <w:rFonts w:eastAsia="細明體" w:cstheme="majorBidi"/>
      <w:b/>
      <w:bCs/>
      <w:color w:val="4F81BD" w:themeColor="accent1"/>
      <w:sz w:val="32"/>
      <w:szCs w:val="48"/>
    </w:rPr>
  </w:style>
  <w:style w:type="paragraph" w:styleId="3">
    <w:name w:val="heading 3"/>
    <w:basedOn w:val="a1"/>
    <w:next w:val="a1"/>
    <w:link w:val="30"/>
    <w:uiPriority w:val="9"/>
    <w:unhideWhenUsed/>
    <w:rsid w:val="00B94A3A"/>
    <w:pPr>
      <w:keepNext/>
      <w:numPr>
        <w:ilvl w:val="2"/>
        <w:numId w:val="5"/>
      </w:numPr>
      <w:outlineLvl w:val="2"/>
    </w:pPr>
    <w:rPr>
      <w:rFonts w:eastAsia="細明體" w:cstheme="majorBidi"/>
      <w:b/>
      <w:bCs/>
      <w:color w:val="4F81BD" w:themeColor="accent1"/>
      <w:sz w:val="32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F7740C"/>
    <w:rPr>
      <w:kern w:val="0"/>
      <w:sz w:val="22"/>
    </w:rPr>
  </w:style>
  <w:style w:type="character" w:customStyle="1" w:styleId="a6">
    <w:name w:val="無間距 字元"/>
    <w:basedOn w:val="a2"/>
    <w:link w:val="a5"/>
    <w:uiPriority w:val="1"/>
    <w:rsid w:val="00F7740C"/>
    <w:rPr>
      <w:kern w:val="0"/>
      <w:sz w:val="22"/>
    </w:rPr>
  </w:style>
  <w:style w:type="paragraph" w:styleId="a7">
    <w:name w:val="Balloon Text"/>
    <w:basedOn w:val="a1"/>
    <w:link w:val="a8"/>
    <w:uiPriority w:val="99"/>
    <w:semiHidden/>
    <w:unhideWhenUsed/>
    <w:rsid w:val="00F774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2"/>
    <w:link w:val="a7"/>
    <w:uiPriority w:val="99"/>
    <w:semiHidden/>
    <w:rsid w:val="00F7740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DD7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DD7BF8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DD7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DD7BF8"/>
    <w:rPr>
      <w:sz w:val="20"/>
      <w:szCs w:val="20"/>
    </w:rPr>
  </w:style>
  <w:style w:type="table" w:styleId="ad">
    <w:name w:val="Table Grid"/>
    <w:basedOn w:val="a3"/>
    <w:uiPriority w:val="59"/>
    <w:rsid w:val="00681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1"/>
    <w:uiPriority w:val="34"/>
    <w:qFormat/>
    <w:rsid w:val="001A42E1"/>
    <w:pPr>
      <w:ind w:leftChars="200" w:left="480"/>
    </w:pPr>
  </w:style>
  <w:style w:type="character" w:styleId="af">
    <w:name w:val="Hyperlink"/>
    <w:basedOn w:val="a2"/>
    <w:uiPriority w:val="99"/>
    <w:unhideWhenUsed/>
    <w:rsid w:val="00385E3F"/>
    <w:rPr>
      <w:color w:val="0000FF" w:themeColor="hyperlink"/>
      <w:u w:val="single"/>
    </w:rPr>
  </w:style>
  <w:style w:type="character" w:customStyle="1" w:styleId="10">
    <w:name w:val="標題 1 字元"/>
    <w:basedOn w:val="a2"/>
    <w:link w:val="1"/>
    <w:uiPriority w:val="9"/>
    <w:rsid w:val="004D0619"/>
    <w:rPr>
      <w:rFonts w:eastAsia="細明體" w:cstheme="majorBidi"/>
      <w:b/>
      <w:bCs/>
      <w:color w:val="4F81BD" w:themeColor="accent1"/>
      <w:sz w:val="32"/>
      <w:szCs w:val="52"/>
    </w:rPr>
  </w:style>
  <w:style w:type="character" w:customStyle="1" w:styleId="20">
    <w:name w:val="標題 2 字元"/>
    <w:basedOn w:val="a2"/>
    <w:link w:val="2"/>
    <w:uiPriority w:val="9"/>
    <w:rsid w:val="00B94A3A"/>
    <w:rPr>
      <w:rFonts w:eastAsia="細明體" w:cstheme="majorBidi"/>
      <w:b/>
      <w:bCs/>
      <w:color w:val="4F81BD" w:themeColor="accent1"/>
      <w:sz w:val="32"/>
      <w:szCs w:val="48"/>
    </w:rPr>
  </w:style>
  <w:style w:type="character" w:customStyle="1" w:styleId="30">
    <w:name w:val="標題 3 字元"/>
    <w:basedOn w:val="a2"/>
    <w:link w:val="3"/>
    <w:uiPriority w:val="9"/>
    <w:rsid w:val="00B94A3A"/>
    <w:rPr>
      <w:rFonts w:eastAsia="細明體" w:cstheme="majorBidi"/>
      <w:b/>
      <w:bCs/>
      <w:color w:val="4F81BD" w:themeColor="accent1"/>
      <w:sz w:val="32"/>
      <w:szCs w:val="36"/>
    </w:rPr>
  </w:style>
  <w:style w:type="paragraph" w:styleId="af0">
    <w:name w:val="TOC Heading"/>
    <w:basedOn w:val="1"/>
    <w:next w:val="a1"/>
    <w:uiPriority w:val="39"/>
    <w:semiHidden/>
    <w:unhideWhenUsed/>
    <w:qFormat/>
    <w:rsid w:val="008D49E9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qFormat/>
    <w:rsid w:val="00831A20"/>
    <w:pPr>
      <w:spacing w:before="120" w:after="120"/>
    </w:pPr>
    <w:rPr>
      <w:b/>
      <w:bCs/>
      <w:color w:val="4F81BD" w:themeColor="accent1"/>
      <w:szCs w:val="20"/>
    </w:rPr>
  </w:style>
  <w:style w:type="paragraph" w:styleId="21">
    <w:name w:val="toc 2"/>
    <w:basedOn w:val="a1"/>
    <w:next w:val="a1"/>
    <w:autoRedefine/>
    <w:uiPriority w:val="39"/>
    <w:unhideWhenUsed/>
    <w:qFormat/>
    <w:rsid w:val="00BF0812"/>
    <w:pPr>
      <w:tabs>
        <w:tab w:val="right" w:leader="dot" w:pos="8296"/>
      </w:tabs>
      <w:ind w:leftChars="100" w:left="240"/>
    </w:pPr>
    <w:rPr>
      <w:b/>
      <w:color w:val="7030A0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FA4213"/>
    <w:pPr>
      <w:ind w:leftChars="200" w:left="480"/>
    </w:pPr>
    <w:rPr>
      <w:b/>
      <w:iCs/>
      <w:noProof/>
      <w:color w:val="E36C0A" w:themeColor="accent6" w:themeShade="BF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831A20"/>
    <w:pPr>
      <w:ind w:left="720"/>
    </w:pPr>
    <w:rPr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831A20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831A20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831A20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831A20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831A20"/>
    <w:pPr>
      <w:ind w:left="1920"/>
    </w:pPr>
    <w:rPr>
      <w:sz w:val="18"/>
      <w:szCs w:val="18"/>
    </w:rPr>
  </w:style>
  <w:style w:type="character" w:styleId="af1">
    <w:name w:val="Book Title"/>
    <w:basedOn w:val="a2"/>
    <w:uiPriority w:val="33"/>
    <w:qFormat/>
    <w:rsid w:val="004E0522"/>
    <w:rPr>
      <w:b/>
      <w:bCs/>
      <w:smallCaps/>
      <w:spacing w:val="5"/>
    </w:rPr>
  </w:style>
  <w:style w:type="character" w:styleId="af2">
    <w:name w:val="Strong"/>
    <w:basedOn w:val="a2"/>
    <w:uiPriority w:val="22"/>
    <w:qFormat/>
    <w:rsid w:val="004E0522"/>
    <w:rPr>
      <w:b/>
      <w:bCs/>
    </w:rPr>
  </w:style>
  <w:style w:type="paragraph" w:customStyle="1" w:styleId="Code">
    <w:name w:val="Code"/>
    <w:basedOn w:val="a1"/>
    <w:qFormat/>
    <w:rsid w:val="00A15395"/>
    <w:pPr>
      <w:autoSpaceDE w:val="0"/>
      <w:autoSpaceDN w:val="0"/>
      <w:adjustRightInd w:val="0"/>
      <w:spacing w:line="240" w:lineRule="exact"/>
    </w:pPr>
    <w:rPr>
      <w:rFonts w:ascii="Liberation Mono" w:hAnsi="Liberation Mono" w:cs="Liberation Mono"/>
      <w:color w:val="008000"/>
      <w:kern w:val="0"/>
      <w:sz w:val="20"/>
      <w:szCs w:val="20"/>
    </w:rPr>
  </w:style>
  <w:style w:type="paragraph" w:styleId="af3">
    <w:name w:val="caption"/>
    <w:basedOn w:val="a1"/>
    <w:next w:val="a1"/>
    <w:uiPriority w:val="35"/>
    <w:unhideWhenUsed/>
    <w:qFormat/>
    <w:rsid w:val="00B42355"/>
    <w:rPr>
      <w:rFonts w:eastAsia="細明體"/>
      <w:b/>
      <w:color w:val="4F81BD" w:themeColor="accent1"/>
      <w:szCs w:val="20"/>
    </w:rPr>
  </w:style>
  <w:style w:type="paragraph" w:styleId="af4">
    <w:name w:val="table of figures"/>
    <w:basedOn w:val="a1"/>
    <w:next w:val="a1"/>
    <w:uiPriority w:val="99"/>
    <w:unhideWhenUsed/>
    <w:rsid w:val="00EE6340"/>
    <w:pPr>
      <w:ind w:left="200" w:hangingChars="200" w:hanging="200"/>
    </w:pPr>
  </w:style>
  <w:style w:type="paragraph" w:styleId="a">
    <w:name w:val="List Bullet"/>
    <w:basedOn w:val="a1"/>
    <w:uiPriority w:val="99"/>
    <w:unhideWhenUsed/>
    <w:rsid w:val="00357835"/>
    <w:pPr>
      <w:numPr>
        <w:numId w:val="15"/>
      </w:numPr>
      <w:contextualSpacing/>
    </w:pPr>
  </w:style>
  <w:style w:type="character" w:styleId="HTML">
    <w:name w:val="HTML Code"/>
    <w:basedOn w:val="a2"/>
    <w:uiPriority w:val="99"/>
    <w:semiHidden/>
    <w:unhideWhenUsed/>
    <w:rsid w:val="00E55FF6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AC5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2"/>
    <w:link w:val="HTML0"/>
    <w:uiPriority w:val="99"/>
    <w:semiHidden/>
    <w:rsid w:val="00AC5213"/>
    <w:rPr>
      <w:rFonts w:ascii="細明體" w:eastAsia="細明體" w:hAnsi="細明體" w:cs="細明體"/>
      <w:kern w:val="0"/>
      <w:szCs w:val="24"/>
    </w:rPr>
  </w:style>
  <w:style w:type="character" w:customStyle="1" w:styleId="12">
    <w:name w:val="強調粗體1"/>
    <w:basedOn w:val="a2"/>
    <w:rsid w:val="00AA5696"/>
  </w:style>
  <w:style w:type="paragraph" w:customStyle="1" w:styleId="a0">
    <w:name w:val="縮排段落清單"/>
    <w:basedOn w:val="ae"/>
    <w:qFormat/>
    <w:rsid w:val="00BB29C3"/>
    <w:pPr>
      <w:numPr>
        <w:numId w:val="19"/>
      </w:numPr>
      <w:ind w:leftChars="0" w:left="284" w:hanging="284"/>
    </w:pPr>
    <w:rPr>
      <w:sz w:val="20"/>
      <w:szCs w:val="20"/>
    </w:rPr>
  </w:style>
  <w:style w:type="paragraph" w:styleId="Web">
    <w:name w:val="Normal (Web)"/>
    <w:basedOn w:val="a1"/>
    <w:uiPriority w:val="99"/>
    <w:unhideWhenUsed/>
    <w:rsid w:val="00A965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f5">
    <w:name w:val="短行距"/>
    <w:basedOn w:val="Code"/>
    <w:qFormat/>
    <w:rsid w:val="00045209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uiPriority w:val="9"/>
    <w:rsid w:val="004D0619"/>
    <w:pPr>
      <w:numPr>
        <w:numId w:val="5"/>
      </w:numPr>
      <w:outlineLvl w:val="0"/>
    </w:pPr>
    <w:rPr>
      <w:rFonts w:eastAsia="細明體" w:cstheme="majorBidi"/>
      <w:b/>
      <w:bCs/>
      <w:color w:val="4F81BD" w:themeColor="accent1"/>
      <w:sz w:val="32"/>
      <w:szCs w:val="52"/>
    </w:rPr>
  </w:style>
  <w:style w:type="paragraph" w:styleId="2">
    <w:name w:val="heading 2"/>
    <w:basedOn w:val="a1"/>
    <w:next w:val="a1"/>
    <w:link w:val="20"/>
    <w:uiPriority w:val="9"/>
    <w:unhideWhenUsed/>
    <w:rsid w:val="00B94A3A"/>
    <w:pPr>
      <w:numPr>
        <w:ilvl w:val="1"/>
        <w:numId w:val="5"/>
      </w:numPr>
      <w:outlineLvl w:val="1"/>
    </w:pPr>
    <w:rPr>
      <w:rFonts w:eastAsia="細明體" w:cstheme="majorBidi"/>
      <w:b/>
      <w:bCs/>
      <w:color w:val="4F81BD" w:themeColor="accent1"/>
      <w:sz w:val="32"/>
      <w:szCs w:val="48"/>
    </w:rPr>
  </w:style>
  <w:style w:type="paragraph" w:styleId="3">
    <w:name w:val="heading 3"/>
    <w:basedOn w:val="a1"/>
    <w:next w:val="a1"/>
    <w:link w:val="30"/>
    <w:uiPriority w:val="9"/>
    <w:unhideWhenUsed/>
    <w:rsid w:val="00B94A3A"/>
    <w:pPr>
      <w:keepNext/>
      <w:numPr>
        <w:ilvl w:val="2"/>
        <w:numId w:val="5"/>
      </w:numPr>
      <w:outlineLvl w:val="2"/>
    </w:pPr>
    <w:rPr>
      <w:rFonts w:eastAsia="細明體" w:cstheme="majorBidi"/>
      <w:b/>
      <w:bCs/>
      <w:color w:val="4F81BD" w:themeColor="accent1"/>
      <w:sz w:val="32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F7740C"/>
    <w:rPr>
      <w:kern w:val="0"/>
      <w:sz w:val="22"/>
    </w:rPr>
  </w:style>
  <w:style w:type="character" w:customStyle="1" w:styleId="a6">
    <w:name w:val="無間距 字元"/>
    <w:basedOn w:val="a2"/>
    <w:link w:val="a5"/>
    <w:uiPriority w:val="1"/>
    <w:rsid w:val="00F7740C"/>
    <w:rPr>
      <w:kern w:val="0"/>
      <w:sz w:val="22"/>
    </w:rPr>
  </w:style>
  <w:style w:type="paragraph" w:styleId="a7">
    <w:name w:val="Balloon Text"/>
    <w:basedOn w:val="a1"/>
    <w:link w:val="a8"/>
    <w:uiPriority w:val="99"/>
    <w:semiHidden/>
    <w:unhideWhenUsed/>
    <w:rsid w:val="00F774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2"/>
    <w:link w:val="a7"/>
    <w:uiPriority w:val="99"/>
    <w:semiHidden/>
    <w:rsid w:val="00F7740C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1"/>
    <w:link w:val="aa"/>
    <w:uiPriority w:val="99"/>
    <w:unhideWhenUsed/>
    <w:rsid w:val="00DD7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2"/>
    <w:link w:val="a9"/>
    <w:uiPriority w:val="99"/>
    <w:rsid w:val="00DD7BF8"/>
    <w:rPr>
      <w:sz w:val="20"/>
      <w:szCs w:val="20"/>
    </w:rPr>
  </w:style>
  <w:style w:type="paragraph" w:styleId="ab">
    <w:name w:val="footer"/>
    <w:basedOn w:val="a1"/>
    <w:link w:val="ac"/>
    <w:uiPriority w:val="99"/>
    <w:unhideWhenUsed/>
    <w:rsid w:val="00DD7B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2"/>
    <w:link w:val="ab"/>
    <w:uiPriority w:val="99"/>
    <w:rsid w:val="00DD7BF8"/>
    <w:rPr>
      <w:sz w:val="20"/>
      <w:szCs w:val="20"/>
    </w:rPr>
  </w:style>
  <w:style w:type="table" w:styleId="ad">
    <w:name w:val="Table Grid"/>
    <w:basedOn w:val="a3"/>
    <w:uiPriority w:val="59"/>
    <w:rsid w:val="00681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1"/>
    <w:uiPriority w:val="34"/>
    <w:qFormat/>
    <w:rsid w:val="001A42E1"/>
    <w:pPr>
      <w:ind w:leftChars="200" w:left="480"/>
    </w:pPr>
  </w:style>
  <w:style w:type="character" w:styleId="af">
    <w:name w:val="Hyperlink"/>
    <w:basedOn w:val="a2"/>
    <w:uiPriority w:val="99"/>
    <w:unhideWhenUsed/>
    <w:rsid w:val="00385E3F"/>
    <w:rPr>
      <w:color w:val="0000FF" w:themeColor="hyperlink"/>
      <w:u w:val="single"/>
    </w:rPr>
  </w:style>
  <w:style w:type="character" w:customStyle="1" w:styleId="10">
    <w:name w:val="標題 1 字元"/>
    <w:basedOn w:val="a2"/>
    <w:link w:val="1"/>
    <w:uiPriority w:val="9"/>
    <w:rsid w:val="004D0619"/>
    <w:rPr>
      <w:rFonts w:eastAsia="細明體" w:cstheme="majorBidi"/>
      <w:b/>
      <w:bCs/>
      <w:color w:val="4F81BD" w:themeColor="accent1"/>
      <w:sz w:val="32"/>
      <w:szCs w:val="52"/>
    </w:rPr>
  </w:style>
  <w:style w:type="character" w:customStyle="1" w:styleId="20">
    <w:name w:val="標題 2 字元"/>
    <w:basedOn w:val="a2"/>
    <w:link w:val="2"/>
    <w:uiPriority w:val="9"/>
    <w:rsid w:val="00B94A3A"/>
    <w:rPr>
      <w:rFonts w:eastAsia="細明體" w:cstheme="majorBidi"/>
      <w:b/>
      <w:bCs/>
      <w:color w:val="4F81BD" w:themeColor="accent1"/>
      <w:sz w:val="32"/>
      <w:szCs w:val="48"/>
    </w:rPr>
  </w:style>
  <w:style w:type="character" w:customStyle="1" w:styleId="30">
    <w:name w:val="標題 3 字元"/>
    <w:basedOn w:val="a2"/>
    <w:link w:val="3"/>
    <w:uiPriority w:val="9"/>
    <w:rsid w:val="00B94A3A"/>
    <w:rPr>
      <w:rFonts w:eastAsia="細明體" w:cstheme="majorBidi"/>
      <w:b/>
      <w:bCs/>
      <w:color w:val="4F81BD" w:themeColor="accent1"/>
      <w:sz w:val="32"/>
      <w:szCs w:val="36"/>
    </w:rPr>
  </w:style>
  <w:style w:type="paragraph" w:styleId="af0">
    <w:name w:val="TOC Heading"/>
    <w:basedOn w:val="1"/>
    <w:next w:val="a1"/>
    <w:uiPriority w:val="39"/>
    <w:semiHidden/>
    <w:unhideWhenUsed/>
    <w:qFormat/>
    <w:rsid w:val="008D49E9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qFormat/>
    <w:rsid w:val="00831A20"/>
    <w:pPr>
      <w:spacing w:before="120" w:after="120"/>
    </w:pPr>
    <w:rPr>
      <w:b/>
      <w:bCs/>
      <w:color w:val="4F81BD" w:themeColor="accent1"/>
      <w:szCs w:val="20"/>
    </w:rPr>
  </w:style>
  <w:style w:type="paragraph" w:styleId="21">
    <w:name w:val="toc 2"/>
    <w:basedOn w:val="a1"/>
    <w:next w:val="a1"/>
    <w:autoRedefine/>
    <w:uiPriority w:val="39"/>
    <w:unhideWhenUsed/>
    <w:qFormat/>
    <w:rsid w:val="00BF0812"/>
    <w:pPr>
      <w:tabs>
        <w:tab w:val="right" w:leader="dot" w:pos="8296"/>
      </w:tabs>
      <w:ind w:leftChars="100" w:left="240"/>
    </w:pPr>
    <w:rPr>
      <w:b/>
      <w:color w:val="7030A0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FA4213"/>
    <w:pPr>
      <w:ind w:leftChars="200" w:left="480"/>
    </w:pPr>
    <w:rPr>
      <w:b/>
      <w:iCs/>
      <w:noProof/>
      <w:color w:val="E36C0A" w:themeColor="accent6" w:themeShade="BF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831A20"/>
    <w:pPr>
      <w:ind w:left="720"/>
    </w:pPr>
    <w:rPr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831A20"/>
    <w:pPr>
      <w:ind w:left="96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831A20"/>
    <w:pPr>
      <w:ind w:left="12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831A20"/>
    <w:pPr>
      <w:ind w:left="144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831A20"/>
    <w:pPr>
      <w:ind w:left="168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831A20"/>
    <w:pPr>
      <w:ind w:left="1920"/>
    </w:pPr>
    <w:rPr>
      <w:sz w:val="18"/>
      <w:szCs w:val="18"/>
    </w:rPr>
  </w:style>
  <w:style w:type="character" w:styleId="af1">
    <w:name w:val="Book Title"/>
    <w:basedOn w:val="a2"/>
    <w:uiPriority w:val="33"/>
    <w:qFormat/>
    <w:rsid w:val="004E0522"/>
    <w:rPr>
      <w:b/>
      <w:bCs/>
      <w:smallCaps/>
      <w:spacing w:val="5"/>
    </w:rPr>
  </w:style>
  <w:style w:type="character" w:styleId="af2">
    <w:name w:val="Strong"/>
    <w:basedOn w:val="a2"/>
    <w:uiPriority w:val="22"/>
    <w:qFormat/>
    <w:rsid w:val="004E0522"/>
    <w:rPr>
      <w:b/>
      <w:bCs/>
    </w:rPr>
  </w:style>
  <w:style w:type="paragraph" w:customStyle="1" w:styleId="Code">
    <w:name w:val="Code"/>
    <w:basedOn w:val="a1"/>
    <w:qFormat/>
    <w:rsid w:val="00A15395"/>
    <w:pPr>
      <w:autoSpaceDE w:val="0"/>
      <w:autoSpaceDN w:val="0"/>
      <w:adjustRightInd w:val="0"/>
      <w:spacing w:line="240" w:lineRule="exact"/>
    </w:pPr>
    <w:rPr>
      <w:rFonts w:ascii="Liberation Mono" w:hAnsi="Liberation Mono" w:cs="Liberation Mono"/>
      <w:color w:val="008000"/>
      <w:kern w:val="0"/>
      <w:sz w:val="20"/>
      <w:szCs w:val="20"/>
    </w:rPr>
  </w:style>
  <w:style w:type="paragraph" w:styleId="af3">
    <w:name w:val="caption"/>
    <w:basedOn w:val="a1"/>
    <w:next w:val="a1"/>
    <w:uiPriority w:val="35"/>
    <w:unhideWhenUsed/>
    <w:qFormat/>
    <w:rsid w:val="00B42355"/>
    <w:rPr>
      <w:rFonts w:eastAsia="細明體"/>
      <w:b/>
      <w:color w:val="4F81BD" w:themeColor="accent1"/>
      <w:szCs w:val="20"/>
    </w:rPr>
  </w:style>
  <w:style w:type="paragraph" w:styleId="af4">
    <w:name w:val="table of figures"/>
    <w:basedOn w:val="a1"/>
    <w:next w:val="a1"/>
    <w:uiPriority w:val="99"/>
    <w:unhideWhenUsed/>
    <w:rsid w:val="00EE6340"/>
    <w:pPr>
      <w:ind w:left="200" w:hangingChars="200" w:hanging="200"/>
    </w:pPr>
  </w:style>
  <w:style w:type="paragraph" w:styleId="a">
    <w:name w:val="List Bullet"/>
    <w:basedOn w:val="a1"/>
    <w:uiPriority w:val="99"/>
    <w:unhideWhenUsed/>
    <w:rsid w:val="00357835"/>
    <w:pPr>
      <w:numPr>
        <w:numId w:val="15"/>
      </w:numPr>
      <w:contextualSpacing/>
    </w:pPr>
  </w:style>
  <w:style w:type="character" w:styleId="HTML">
    <w:name w:val="HTML Code"/>
    <w:basedOn w:val="a2"/>
    <w:uiPriority w:val="99"/>
    <w:semiHidden/>
    <w:unhideWhenUsed/>
    <w:rsid w:val="00E55FF6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AC52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2"/>
    <w:link w:val="HTML0"/>
    <w:uiPriority w:val="99"/>
    <w:semiHidden/>
    <w:rsid w:val="00AC5213"/>
    <w:rPr>
      <w:rFonts w:ascii="細明體" w:eastAsia="細明體" w:hAnsi="細明體" w:cs="細明體"/>
      <w:kern w:val="0"/>
      <w:szCs w:val="24"/>
    </w:rPr>
  </w:style>
  <w:style w:type="character" w:customStyle="1" w:styleId="12">
    <w:name w:val="強調粗體1"/>
    <w:basedOn w:val="a2"/>
    <w:rsid w:val="00AA5696"/>
  </w:style>
  <w:style w:type="paragraph" w:customStyle="1" w:styleId="a0">
    <w:name w:val="縮排段落清單"/>
    <w:basedOn w:val="ae"/>
    <w:qFormat/>
    <w:rsid w:val="00BB29C3"/>
    <w:pPr>
      <w:numPr>
        <w:numId w:val="19"/>
      </w:numPr>
      <w:ind w:leftChars="0" w:left="284" w:hanging="284"/>
    </w:pPr>
    <w:rPr>
      <w:sz w:val="20"/>
      <w:szCs w:val="20"/>
    </w:rPr>
  </w:style>
  <w:style w:type="paragraph" w:styleId="Web">
    <w:name w:val="Normal (Web)"/>
    <w:basedOn w:val="a1"/>
    <w:uiPriority w:val="99"/>
    <w:unhideWhenUsed/>
    <w:rsid w:val="00A965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f5">
    <w:name w:val="短行距"/>
    <w:basedOn w:val="Code"/>
    <w:qFormat/>
    <w:rsid w:val="00045209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92.168.43.1:4321/d4a00e_ota/11.22.33.44.55.66/apollo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192.168.43.1:4321/d4a00e_ota/11.22.33.44.55.66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192.168.43.1:4321/d4a00e_ota/11.22.33.44.55.66/apoll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92.168.43.1:4321/wificonfig/11.22.33.44.55.66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192.168.43.1:4321/d4a00e_ota/11.22.33.44.55.66" TargetMode="External"/><Relationship Id="rId10" Type="http://schemas.openxmlformats.org/officeDocument/2006/relationships/image" Target="media/image1.w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192.168.43.1:4321/wificonfig/11.22.33.44.55.6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gif"/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3001\OneDrive\&#25991;&#20214;\word_sample\ntx_sa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0A0196768040A18FD5915F0953967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2A05096-2943-4734-91CA-85EDC02ACC3F}"/>
      </w:docPartPr>
      <w:docPartBody>
        <w:p w:rsidR="004A1839" w:rsidRDefault="00A14AFF">
          <w:pPr>
            <w:pStyle w:val="AD0A0196768040A18FD5915F0953967F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FF"/>
    <w:rsid w:val="000A7B9D"/>
    <w:rsid w:val="004A1839"/>
    <w:rsid w:val="00A1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0A0196768040A18FD5915F0953967F">
    <w:name w:val="AD0A0196768040A18FD5915F0953967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0A0196768040A18FD5915F0953967F">
    <w:name w:val="AD0A0196768040A18FD5915F0953967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47723B-4874-43A3-AF1E-688EA7FB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ntx_sample.dotx</Template>
  <TotalTime>905</TotalTime>
  <Pages>14</Pages>
  <Words>1850</Words>
  <Characters>10546</Characters>
  <Application>Microsoft Office Word</Application>
  <DocSecurity>0</DocSecurity>
  <Lines>87</Lines>
  <Paragraphs>24</Paragraphs>
  <ScaleCrop>false</ScaleCrop>
  <Company>netronix.inc</Company>
  <LinksUpToDate>false</LinksUpToDate>
  <CharactersWithSpaces>12372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Hotspot Server Usage For Handle App</dc:title>
  <dc:subject>用途說明</dc:subject>
  <dc:creator>Hu Liping</dc:creator>
  <cp:lastModifiedBy>liping hu</cp:lastModifiedBy>
  <cp:revision>140</cp:revision>
  <cp:lastPrinted>2021-10-29T09:16:00Z</cp:lastPrinted>
  <dcterms:created xsi:type="dcterms:W3CDTF">2021-10-28T08:54:00Z</dcterms:created>
  <dcterms:modified xsi:type="dcterms:W3CDTF">2021-11-02T07:04:00Z</dcterms:modified>
</cp:coreProperties>
</file>